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8C55" w14:textId="16F274B3" w:rsidR="000E4A44" w:rsidRDefault="009D5220" w:rsidP="007A51E4">
      <w:pPr>
        <w:pStyle w:val="Heading1"/>
      </w:pPr>
      <w:r>
        <w:t>Hélène/</w:t>
      </w:r>
      <w:proofErr w:type="spellStart"/>
      <w:r>
        <w:t>Orphée</w:t>
      </w:r>
      <w:proofErr w:type="spellEnd"/>
      <w:r>
        <w:t xml:space="preserve"> – Codebook</w:t>
      </w:r>
    </w:p>
    <w:p w14:paraId="74BC49D4" w14:textId="77777777" w:rsidR="009D5220" w:rsidRDefault="009D5220" w:rsidP="009D5220">
      <w:r>
        <w:t>*Data Analytics 2021*</w:t>
      </w:r>
    </w:p>
    <w:p w14:paraId="76693024" w14:textId="6001C7DE" w:rsidR="009D5220" w:rsidRDefault="009D5220" w:rsidP="009D5220"/>
    <w:p w14:paraId="3F5D84C3" w14:textId="20CDE997" w:rsidR="005821E1" w:rsidRPr="00433423" w:rsidRDefault="005821E1" w:rsidP="009D5220">
      <w:pPr>
        <w:rPr>
          <w:b/>
          <w:bCs/>
        </w:rPr>
      </w:pPr>
      <w:r w:rsidRPr="00433423">
        <w:rPr>
          <w:b/>
          <w:bCs/>
        </w:rPr>
        <w:t>Executive Analysis</w:t>
      </w:r>
    </w:p>
    <w:p w14:paraId="1A5E18D7" w14:textId="6189013F" w:rsidR="009D5220" w:rsidRPr="00433423" w:rsidRDefault="009D5220" w:rsidP="005821E1">
      <w:pPr>
        <w:rPr>
          <w:lang w:val="fr-FR"/>
        </w:rPr>
      </w:pPr>
      <w:r>
        <w:t xml:space="preserve">This document describes the dataset used for this project, including </w:t>
      </w:r>
      <w:r w:rsidR="005821E1">
        <w:t xml:space="preserve">general info ad </w:t>
      </w:r>
      <w:r>
        <w:t xml:space="preserve">variables (data type, units of measurement, </w:t>
      </w:r>
      <w:r w:rsidR="005821E1">
        <w:t xml:space="preserve">etc.) </w:t>
      </w:r>
      <w:r w:rsidR="005821E1" w:rsidRPr="00433423">
        <w:rPr>
          <w:lang w:val="fr-FR"/>
        </w:rPr>
        <w:t xml:space="preserve">This document </w:t>
      </w:r>
      <w:proofErr w:type="spellStart"/>
      <w:r w:rsidR="005821E1" w:rsidRPr="00433423">
        <w:rPr>
          <w:lang w:val="fr-FR"/>
        </w:rPr>
        <w:t>is</w:t>
      </w:r>
      <w:proofErr w:type="spellEnd"/>
      <w:r w:rsidR="005821E1" w:rsidRPr="00433423">
        <w:rPr>
          <w:lang w:val="fr-FR"/>
        </w:rPr>
        <w:t xml:space="preserve"> in</w:t>
      </w:r>
      <w:r w:rsidRPr="00433423">
        <w:rPr>
          <w:lang w:val="fr-FR"/>
        </w:rPr>
        <w:t xml:space="preserve"> French.</w:t>
      </w:r>
    </w:p>
    <w:p w14:paraId="26EBB1E5" w14:textId="1B76CD27" w:rsidR="009D5220" w:rsidRDefault="009D5220" w:rsidP="009D5220">
      <w:pPr>
        <w:rPr>
          <w:lang w:val="fr-FR"/>
        </w:rPr>
      </w:pPr>
    </w:p>
    <w:p w14:paraId="37A9089E" w14:textId="77777777" w:rsidR="00433423" w:rsidRPr="00433423" w:rsidRDefault="00433423" w:rsidP="009D5220">
      <w:pPr>
        <w:rPr>
          <w:lang w:val="fr-FR"/>
        </w:rPr>
      </w:pPr>
    </w:p>
    <w:p w14:paraId="7BC574E5" w14:textId="4C311F9F" w:rsidR="002A621E" w:rsidRDefault="002A621E" w:rsidP="002A621E">
      <w:pPr>
        <w:rPr>
          <w:lang w:val="fr-FR"/>
        </w:rPr>
      </w:pPr>
      <w:r>
        <w:rPr>
          <w:lang w:val="fr-FR"/>
        </w:rPr>
        <w:t>1) Notre projet</w:t>
      </w:r>
    </w:p>
    <w:p w14:paraId="61226AD4" w14:textId="77777777" w:rsidR="002A621E" w:rsidRDefault="002A621E" w:rsidP="002A621E">
      <w:pPr>
        <w:rPr>
          <w:lang w:val="fr-FR"/>
        </w:rPr>
      </w:pPr>
      <w:r>
        <w:rPr>
          <w:lang w:val="fr-FR"/>
        </w:rPr>
        <w:t xml:space="preserve">Nous souhaitons classifier le degré de gravité des accidents de la circulation pour leurs victimes. Les 4 classes prévues sont les suivantes : </w:t>
      </w:r>
    </w:p>
    <w:p w14:paraId="006927C1" w14:textId="77777777" w:rsidR="002A621E" w:rsidRDefault="002A621E" w:rsidP="002A621E">
      <w:pPr>
        <w:pStyle w:val="ListParagraph"/>
        <w:numPr>
          <w:ilvl w:val="0"/>
          <w:numId w:val="12"/>
        </w:numPr>
        <w:rPr>
          <w:lang w:val="fr-FR"/>
        </w:rPr>
      </w:pPr>
      <w:proofErr w:type="gramStart"/>
      <w:r w:rsidRPr="00FA1B50">
        <w:rPr>
          <w:lang w:val="fr-FR"/>
        </w:rPr>
        <w:t>personne</w:t>
      </w:r>
      <w:proofErr w:type="gramEnd"/>
      <w:r w:rsidRPr="00FA1B50">
        <w:rPr>
          <w:lang w:val="fr-FR"/>
        </w:rPr>
        <w:t xml:space="preserve"> indemne : 1</w:t>
      </w:r>
    </w:p>
    <w:p w14:paraId="5D26B755" w14:textId="77777777" w:rsidR="002A621E" w:rsidRDefault="002A621E" w:rsidP="002A621E">
      <w:pPr>
        <w:pStyle w:val="ListParagraph"/>
        <w:numPr>
          <w:ilvl w:val="0"/>
          <w:numId w:val="12"/>
        </w:numPr>
        <w:rPr>
          <w:lang w:val="fr-FR"/>
        </w:rPr>
      </w:pPr>
      <w:proofErr w:type="gramStart"/>
      <w:r w:rsidRPr="00FA1B50">
        <w:rPr>
          <w:lang w:val="fr-FR"/>
        </w:rPr>
        <w:t>victime</w:t>
      </w:r>
      <w:proofErr w:type="gramEnd"/>
      <w:r w:rsidRPr="00FA1B50">
        <w:rPr>
          <w:lang w:val="fr-FR"/>
        </w:rPr>
        <w:t xml:space="preserve"> décédée (sur le coup ou dans les trente jours) : 2</w:t>
      </w:r>
    </w:p>
    <w:p w14:paraId="315415C4" w14:textId="77777777" w:rsidR="002A621E" w:rsidRDefault="002A621E" w:rsidP="002A621E">
      <w:pPr>
        <w:pStyle w:val="ListParagraph"/>
        <w:numPr>
          <w:ilvl w:val="0"/>
          <w:numId w:val="12"/>
        </w:numPr>
        <w:rPr>
          <w:lang w:val="fr-FR"/>
        </w:rPr>
      </w:pPr>
      <w:proofErr w:type="gramStart"/>
      <w:r w:rsidRPr="00FA1B50">
        <w:rPr>
          <w:lang w:val="fr-FR"/>
        </w:rPr>
        <w:t>blessé</w:t>
      </w:r>
      <w:proofErr w:type="gramEnd"/>
      <w:r w:rsidRPr="00FA1B50">
        <w:rPr>
          <w:lang w:val="fr-FR"/>
        </w:rPr>
        <w:t xml:space="preserve"> grave (hospitalisé plus de 24 heures) : </w:t>
      </w:r>
      <w:r>
        <w:rPr>
          <w:lang w:val="fr-FR"/>
        </w:rPr>
        <w:t>3</w:t>
      </w:r>
    </w:p>
    <w:p w14:paraId="01D3D8EC" w14:textId="77777777" w:rsidR="002A621E" w:rsidRPr="00FA1B50" w:rsidRDefault="002A621E" w:rsidP="002A621E">
      <w:pPr>
        <w:pStyle w:val="ListParagraph"/>
        <w:numPr>
          <w:ilvl w:val="0"/>
          <w:numId w:val="12"/>
        </w:numPr>
        <w:rPr>
          <w:lang w:val="fr-FR"/>
        </w:rPr>
      </w:pPr>
      <w:proofErr w:type="gramStart"/>
      <w:r w:rsidRPr="00FA1B50">
        <w:rPr>
          <w:lang w:val="fr-FR"/>
        </w:rPr>
        <w:t>blessé</w:t>
      </w:r>
      <w:proofErr w:type="gramEnd"/>
      <w:r w:rsidRPr="00FA1B50">
        <w:rPr>
          <w:lang w:val="fr-FR"/>
        </w:rPr>
        <w:t xml:space="preserve"> léger  (ayant fait l'objet de soins médicaux mais n'ayant pas été hospitalisé au moins 24 heures) : 4</w:t>
      </w:r>
    </w:p>
    <w:p w14:paraId="0838958F" w14:textId="77777777" w:rsidR="002A621E" w:rsidRDefault="002A621E" w:rsidP="00355F72">
      <w:pPr>
        <w:rPr>
          <w:lang w:val="fr-FR"/>
        </w:rPr>
      </w:pPr>
    </w:p>
    <w:p w14:paraId="6DB7572E" w14:textId="77777777" w:rsidR="002A621E" w:rsidRDefault="002A621E" w:rsidP="00355F72">
      <w:pPr>
        <w:rPr>
          <w:lang w:val="fr-FR"/>
        </w:rPr>
      </w:pPr>
    </w:p>
    <w:p w14:paraId="3B14641A" w14:textId="1E9C4C83" w:rsidR="009D5220" w:rsidRPr="00355F72" w:rsidRDefault="002A621E" w:rsidP="00355F72">
      <w:pPr>
        <w:rPr>
          <w:lang w:val="fr-FR"/>
        </w:rPr>
      </w:pPr>
      <w:r>
        <w:rPr>
          <w:lang w:val="fr-FR"/>
        </w:rPr>
        <w:t>2</w:t>
      </w:r>
      <w:r w:rsidR="00355F72" w:rsidRPr="00355F72">
        <w:rPr>
          <w:lang w:val="fr-FR"/>
        </w:rPr>
        <w:t>)</w:t>
      </w:r>
      <w:r w:rsidR="00355F72">
        <w:rPr>
          <w:lang w:val="fr-FR"/>
        </w:rPr>
        <w:t xml:space="preserve"> </w:t>
      </w:r>
      <w:r w:rsidR="003C3C45">
        <w:rPr>
          <w:lang w:val="fr-FR"/>
        </w:rPr>
        <w:t>Jeu de données</w:t>
      </w:r>
    </w:p>
    <w:p w14:paraId="1C48E17A" w14:textId="37AA421A" w:rsidR="00355F72" w:rsidRDefault="00355F72" w:rsidP="00355F72">
      <w:pPr>
        <w:rPr>
          <w:lang w:val="fr-FR"/>
        </w:rPr>
      </w:pPr>
    </w:p>
    <w:p w14:paraId="34AD700E" w14:textId="32BF7664" w:rsidR="00433423" w:rsidRDefault="003C4B03" w:rsidP="00001AAF">
      <w:pPr>
        <w:rPr>
          <w:lang w:val="fr-FR"/>
        </w:rPr>
      </w:pPr>
      <w:r>
        <w:rPr>
          <w:lang w:val="fr-FR"/>
        </w:rPr>
        <w:t xml:space="preserve">En France, </w:t>
      </w:r>
      <w:r w:rsidRPr="003C4B03">
        <w:rPr>
          <w:lang w:val="fr-FR"/>
        </w:rPr>
        <w:t xml:space="preserve">chaque accident </w:t>
      </w:r>
      <w:r w:rsidR="00555496">
        <w:rPr>
          <w:lang w:val="fr-FR"/>
        </w:rPr>
        <w:t>de</w:t>
      </w:r>
      <w:r w:rsidRPr="003C4B03">
        <w:rPr>
          <w:lang w:val="fr-FR"/>
        </w:rPr>
        <w:t xml:space="preserve"> la circulation</w:t>
      </w:r>
      <w:r w:rsidR="00C21FE6">
        <w:rPr>
          <w:lang w:val="fr-FR"/>
        </w:rPr>
        <w:t xml:space="preserve"> survenu</w:t>
      </w:r>
      <w:r w:rsidRPr="003C4B03">
        <w:rPr>
          <w:lang w:val="fr-FR"/>
        </w:rPr>
        <w:t xml:space="preserve"> </w:t>
      </w:r>
      <w:r w:rsidR="008B7932">
        <w:rPr>
          <w:lang w:val="fr-FR"/>
        </w:rPr>
        <w:t>en métropole</w:t>
      </w:r>
      <w:r w:rsidR="00C21FE6">
        <w:rPr>
          <w:lang w:val="fr-FR"/>
        </w:rPr>
        <w:t xml:space="preserve"> et dans les </w:t>
      </w:r>
      <w:r w:rsidR="00C21FE6" w:rsidRPr="003C4B03">
        <w:rPr>
          <w:lang w:val="fr-FR"/>
        </w:rPr>
        <w:t xml:space="preserve">départements </w:t>
      </w:r>
      <w:r w:rsidR="00C21FE6">
        <w:rPr>
          <w:lang w:val="fr-FR"/>
        </w:rPr>
        <w:t>et t</w:t>
      </w:r>
      <w:r w:rsidR="00C21FE6" w:rsidRPr="003C4B03">
        <w:rPr>
          <w:lang w:val="fr-FR"/>
        </w:rPr>
        <w:t>erritoires d’outre-mer</w:t>
      </w:r>
      <w:r w:rsidR="00C21FE6">
        <w:rPr>
          <w:lang w:val="fr-FR"/>
        </w:rPr>
        <w:t xml:space="preserve"> </w:t>
      </w:r>
      <w:r w:rsidR="00433423">
        <w:rPr>
          <w:lang w:val="fr-FR"/>
        </w:rPr>
        <w:t>fait l’objet d’un</w:t>
      </w:r>
      <w:r w:rsidR="00C21FE6">
        <w:rPr>
          <w:lang w:val="fr-FR"/>
        </w:rPr>
        <w:t xml:space="preserve"> relevé </w:t>
      </w:r>
      <w:r w:rsidRPr="003C4B03">
        <w:rPr>
          <w:lang w:val="fr-FR"/>
        </w:rPr>
        <w:t>d’information</w:t>
      </w:r>
      <w:r w:rsidR="00433423">
        <w:rPr>
          <w:lang w:val="fr-FR"/>
        </w:rPr>
        <w:t>s</w:t>
      </w:r>
      <w:r w:rsidRPr="003C4B03">
        <w:rPr>
          <w:lang w:val="fr-FR"/>
        </w:rPr>
        <w:t xml:space="preserve"> par </w:t>
      </w:r>
      <w:r>
        <w:rPr>
          <w:lang w:val="fr-FR"/>
        </w:rPr>
        <w:t>l</w:t>
      </w:r>
      <w:r w:rsidRPr="003C4B03">
        <w:rPr>
          <w:lang w:val="fr-FR"/>
        </w:rPr>
        <w:t>es forces de l’ordre (police, gendarmerie)</w:t>
      </w:r>
      <w:r w:rsidR="00555496">
        <w:rPr>
          <w:lang w:val="fr-FR"/>
        </w:rPr>
        <w:t xml:space="preserve">, s’il a </w:t>
      </w:r>
      <w:r w:rsidR="00555496" w:rsidRPr="003C4B03">
        <w:rPr>
          <w:lang w:val="fr-FR"/>
        </w:rPr>
        <w:t>impliqu</w:t>
      </w:r>
      <w:r w:rsidR="00555496">
        <w:rPr>
          <w:lang w:val="fr-FR"/>
        </w:rPr>
        <w:t>é</w:t>
      </w:r>
      <w:r w:rsidR="00555496" w:rsidRPr="003C4B03">
        <w:rPr>
          <w:lang w:val="fr-FR"/>
        </w:rPr>
        <w:t xml:space="preserve"> au moins </w:t>
      </w:r>
      <w:r w:rsidR="00C21FE6">
        <w:rPr>
          <w:lang w:val="fr-FR"/>
        </w:rPr>
        <w:t>1</w:t>
      </w:r>
      <w:r w:rsidR="00555496" w:rsidRPr="003C4B03">
        <w:rPr>
          <w:lang w:val="fr-FR"/>
        </w:rPr>
        <w:t xml:space="preserve"> véhicule et a fait au moins </w:t>
      </w:r>
      <w:r w:rsidR="00C21FE6">
        <w:rPr>
          <w:lang w:val="fr-FR"/>
        </w:rPr>
        <w:t>1</w:t>
      </w:r>
      <w:r w:rsidR="00555496" w:rsidRPr="003C4B03">
        <w:rPr>
          <w:lang w:val="fr-FR"/>
        </w:rPr>
        <w:t xml:space="preserve"> victime ayant nécessité des soins</w:t>
      </w:r>
      <w:r w:rsidR="00555496">
        <w:rPr>
          <w:lang w:val="fr-FR"/>
        </w:rPr>
        <w:t>.</w:t>
      </w:r>
    </w:p>
    <w:p w14:paraId="1B41476B" w14:textId="67B3D00B" w:rsidR="00C21FE6" w:rsidRPr="003C4B03" w:rsidRDefault="00C21FE6" w:rsidP="00C21FE6">
      <w:pPr>
        <w:rPr>
          <w:lang w:val="fr-FR"/>
        </w:rPr>
      </w:pPr>
      <w:r>
        <w:rPr>
          <w:lang w:val="fr-FR"/>
        </w:rPr>
        <w:t>C</w:t>
      </w:r>
      <w:r w:rsidRPr="003C4B03">
        <w:rPr>
          <w:lang w:val="fr-FR"/>
        </w:rPr>
        <w:t xml:space="preserve">e </w:t>
      </w:r>
      <w:r>
        <w:rPr>
          <w:lang w:val="fr-FR"/>
        </w:rPr>
        <w:t>relevé</w:t>
      </w:r>
      <w:r w:rsidRPr="003C4B03">
        <w:rPr>
          <w:lang w:val="fr-FR"/>
        </w:rPr>
        <w:t xml:space="preserve"> concern</w:t>
      </w:r>
      <w:r>
        <w:rPr>
          <w:lang w:val="fr-FR"/>
        </w:rPr>
        <w:t>e</w:t>
      </w:r>
      <w:r w:rsidRPr="003C4B03">
        <w:rPr>
          <w:lang w:val="fr-FR"/>
        </w:rPr>
        <w:t xml:space="preserve"> les caractéristiques de l’accident</w:t>
      </w:r>
      <w:r>
        <w:rPr>
          <w:lang w:val="fr-FR"/>
        </w:rPr>
        <w:t>, son lieu,</w:t>
      </w:r>
      <w:r w:rsidRPr="003C4B03">
        <w:rPr>
          <w:lang w:val="fr-FR"/>
        </w:rPr>
        <w:t xml:space="preserve"> les véhicules impliqués et leurs victimes</w:t>
      </w:r>
      <w:r>
        <w:rPr>
          <w:lang w:val="fr-FR"/>
        </w:rPr>
        <w:t xml:space="preserve">. </w:t>
      </w:r>
    </w:p>
    <w:p w14:paraId="6B3088F6" w14:textId="77777777" w:rsidR="00C21FE6" w:rsidRDefault="003C4B03" w:rsidP="00001AAF">
      <w:pPr>
        <w:rPr>
          <w:lang w:val="fr-FR"/>
        </w:rPr>
      </w:pPr>
      <w:r>
        <w:rPr>
          <w:lang w:val="fr-FR"/>
        </w:rPr>
        <w:t xml:space="preserve">Ces informations alimentent </w:t>
      </w:r>
      <w:r w:rsidR="00433423">
        <w:rPr>
          <w:lang w:val="fr-FR"/>
        </w:rPr>
        <w:t>l</w:t>
      </w:r>
      <w:r>
        <w:rPr>
          <w:lang w:val="fr-FR"/>
        </w:rPr>
        <w:t xml:space="preserve">es </w:t>
      </w:r>
      <w:r w:rsidR="00C21FE6">
        <w:rPr>
          <w:lang w:val="fr-FR"/>
        </w:rPr>
        <w:t>B</w:t>
      </w:r>
      <w:r w:rsidRPr="003C4B03">
        <w:rPr>
          <w:lang w:val="fr-FR"/>
        </w:rPr>
        <w:t xml:space="preserve">ases de données </w:t>
      </w:r>
      <w:r w:rsidR="00C21FE6">
        <w:rPr>
          <w:lang w:val="fr-FR"/>
        </w:rPr>
        <w:t>A</w:t>
      </w:r>
      <w:r w:rsidRPr="003C4B03">
        <w:rPr>
          <w:lang w:val="fr-FR"/>
        </w:rPr>
        <w:t xml:space="preserve">nnuelles des </w:t>
      </w:r>
      <w:r w:rsidR="00C21FE6">
        <w:rPr>
          <w:lang w:val="fr-FR"/>
        </w:rPr>
        <w:t>A</w:t>
      </w:r>
      <w:r w:rsidRPr="003C4B03">
        <w:rPr>
          <w:lang w:val="fr-FR"/>
        </w:rPr>
        <w:t xml:space="preserve">ccidents corporels de la </w:t>
      </w:r>
      <w:r w:rsidR="00C21FE6">
        <w:rPr>
          <w:lang w:val="fr-FR"/>
        </w:rPr>
        <w:t>C</w:t>
      </w:r>
      <w:r w:rsidRPr="003C4B03">
        <w:rPr>
          <w:lang w:val="fr-FR"/>
        </w:rPr>
        <w:t>irculation routière</w:t>
      </w:r>
      <w:r w:rsidR="00C21FE6">
        <w:rPr>
          <w:lang w:val="fr-FR"/>
        </w:rPr>
        <w:t xml:space="preserve"> (BAAC). </w:t>
      </w:r>
    </w:p>
    <w:p w14:paraId="55E4A290" w14:textId="56E60249" w:rsidR="00C21FE6" w:rsidRDefault="00C21FE6" w:rsidP="00001AAF">
      <w:pPr>
        <w:rPr>
          <w:lang w:val="fr-FR"/>
        </w:rPr>
      </w:pPr>
      <w:r>
        <w:rPr>
          <w:lang w:val="fr-FR"/>
        </w:rPr>
        <w:t>Simplifiées et anonymisées,</w:t>
      </w:r>
      <w:r w:rsidR="00001AAF">
        <w:rPr>
          <w:lang w:val="fr-FR"/>
        </w:rPr>
        <w:t xml:space="preserve"> </w:t>
      </w:r>
      <w:r>
        <w:rPr>
          <w:lang w:val="fr-FR"/>
        </w:rPr>
        <w:t xml:space="preserve">elles </w:t>
      </w:r>
      <w:r w:rsidR="00001AAF">
        <w:rPr>
          <w:lang w:val="fr-FR"/>
        </w:rPr>
        <w:t>sont mises à disposition du public</w:t>
      </w:r>
      <w:r>
        <w:rPr>
          <w:lang w:val="fr-FR"/>
        </w:rPr>
        <w:t xml:space="preserve"> </w:t>
      </w:r>
      <w:r w:rsidR="00001AAF" w:rsidRPr="003C4B03">
        <w:rPr>
          <w:lang w:val="fr-FR"/>
        </w:rPr>
        <w:t xml:space="preserve">sur le site </w:t>
      </w:r>
      <w:hyperlink r:id="rId7" w:history="1">
        <w:r w:rsidR="00001AAF" w:rsidRPr="00732160">
          <w:rPr>
            <w:rStyle w:val="Hyperlink"/>
            <w:lang w:val="fr-FR"/>
          </w:rPr>
          <w:t>www.data.gouv.fr</w:t>
        </w:r>
      </w:hyperlink>
      <w:r w:rsidR="00001AAF">
        <w:rPr>
          <w:lang w:val="fr-FR"/>
        </w:rPr>
        <w:t xml:space="preserve"> (p</w:t>
      </w:r>
      <w:r w:rsidR="00001AAF" w:rsidRPr="00001AAF">
        <w:rPr>
          <w:lang w:val="fr-FR"/>
        </w:rPr>
        <w:t xml:space="preserve">lateforme </w:t>
      </w:r>
      <w:r w:rsidR="00001AAF">
        <w:rPr>
          <w:lang w:val="fr-FR"/>
        </w:rPr>
        <w:t>internet</w:t>
      </w:r>
      <w:r w:rsidR="00001AAF" w:rsidRPr="00001AAF">
        <w:rPr>
          <w:lang w:val="fr-FR"/>
        </w:rPr>
        <w:t xml:space="preserve"> des données publiques françaises</w:t>
      </w:r>
      <w:r>
        <w:rPr>
          <w:lang w:val="fr-FR"/>
        </w:rPr>
        <w:t>) et sont</w:t>
      </w:r>
      <w:r w:rsidR="00001AAF">
        <w:rPr>
          <w:lang w:val="fr-FR"/>
        </w:rPr>
        <w:t xml:space="preserve"> libres d’utilisation.</w:t>
      </w:r>
    </w:p>
    <w:p w14:paraId="303F44B9" w14:textId="143AE2C3" w:rsidR="003C4B03" w:rsidRDefault="003C4B03" w:rsidP="009D5220">
      <w:pPr>
        <w:rPr>
          <w:lang w:val="fr-FR"/>
        </w:rPr>
      </w:pPr>
      <w:r>
        <w:rPr>
          <w:lang w:val="fr-FR"/>
        </w:rPr>
        <w:t xml:space="preserve">Nous étudierons la base de données </w:t>
      </w:r>
      <w:r w:rsidRPr="003C4B03">
        <w:rPr>
          <w:lang w:val="fr-FR"/>
        </w:rPr>
        <w:t>répertori</w:t>
      </w:r>
      <w:r>
        <w:rPr>
          <w:lang w:val="fr-FR"/>
        </w:rPr>
        <w:t>a</w:t>
      </w:r>
      <w:r w:rsidRPr="003C4B03">
        <w:rPr>
          <w:lang w:val="fr-FR"/>
        </w:rPr>
        <w:t xml:space="preserve">nt </w:t>
      </w:r>
      <w:r w:rsidR="00555496">
        <w:rPr>
          <w:lang w:val="fr-FR"/>
        </w:rPr>
        <w:t>l</w:t>
      </w:r>
      <w:r w:rsidRPr="003C4B03">
        <w:rPr>
          <w:lang w:val="fr-FR"/>
        </w:rPr>
        <w:t xml:space="preserve">es accidents </w:t>
      </w:r>
      <w:r w:rsidR="00C21FE6">
        <w:rPr>
          <w:lang w:val="fr-FR"/>
        </w:rPr>
        <w:t>survenus</w:t>
      </w:r>
      <w:r w:rsidRPr="003C4B03">
        <w:rPr>
          <w:lang w:val="fr-FR"/>
        </w:rPr>
        <w:t xml:space="preserve"> durant </w:t>
      </w:r>
      <w:r>
        <w:rPr>
          <w:lang w:val="fr-FR"/>
        </w:rPr>
        <w:t>l’année 2019</w:t>
      </w:r>
      <w:r w:rsidRPr="003C4B03">
        <w:rPr>
          <w:lang w:val="fr-FR"/>
        </w:rPr>
        <w:t xml:space="preserve"> </w:t>
      </w:r>
    </w:p>
    <w:p w14:paraId="20E3B810" w14:textId="49FEA2DC" w:rsidR="003C4B03" w:rsidRDefault="00001AAF" w:rsidP="003C4B03">
      <w:pPr>
        <w:rPr>
          <w:lang w:val="fr-FR"/>
        </w:rPr>
      </w:pPr>
      <w:r>
        <w:rPr>
          <w:lang w:val="fr-FR"/>
        </w:rPr>
        <w:t>E</w:t>
      </w:r>
      <w:r w:rsidR="003C4B03">
        <w:rPr>
          <w:lang w:val="fr-FR"/>
        </w:rPr>
        <w:t>lle est</w:t>
      </w:r>
      <w:r w:rsidR="003C4B03" w:rsidRPr="003C4B03">
        <w:rPr>
          <w:lang w:val="fr-FR"/>
        </w:rPr>
        <w:t xml:space="preserve"> composée de 4 fichiers (Caractéristiques – Lieux – Véhicules – Usagers) au format csv</w:t>
      </w:r>
      <w:r>
        <w:rPr>
          <w:lang w:val="fr-FR"/>
        </w:rPr>
        <w:t>, que nous avons fusionnés en un seul fichier ‘victime.csv’.</w:t>
      </w:r>
    </w:p>
    <w:p w14:paraId="48BAAF5B" w14:textId="3CE6234E" w:rsidR="00062AB1" w:rsidRDefault="00062AB1" w:rsidP="003C4B03">
      <w:pPr>
        <w:rPr>
          <w:lang w:val="fr-FR"/>
        </w:rPr>
      </w:pPr>
    </w:p>
    <w:p w14:paraId="31191E38" w14:textId="77777777" w:rsidR="003C4B03" w:rsidRPr="009D5220" w:rsidRDefault="003C4B03" w:rsidP="009D5220">
      <w:pPr>
        <w:rPr>
          <w:lang w:val="fr-FR"/>
        </w:rPr>
      </w:pPr>
    </w:p>
    <w:p w14:paraId="7652AC3C" w14:textId="578C3B8E" w:rsidR="009D5220" w:rsidRDefault="00087330" w:rsidP="009D5220">
      <w:pPr>
        <w:rPr>
          <w:lang w:val="fr-FR"/>
        </w:rPr>
      </w:pPr>
      <w:r>
        <w:rPr>
          <w:lang w:val="fr-FR"/>
        </w:rPr>
        <w:t>3</w:t>
      </w:r>
      <w:r w:rsidR="009D5220" w:rsidRPr="009D5220">
        <w:rPr>
          <w:lang w:val="fr-FR"/>
        </w:rPr>
        <w:t xml:space="preserve">) </w:t>
      </w:r>
      <w:r w:rsidR="003C3C45">
        <w:rPr>
          <w:lang w:val="fr-FR"/>
        </w:rPr>
        <w:t>Variables du jeu de données</w:t>
      </w:r>
      <w:r w:rsidR="009D5220" w:rsidRPr="009D5220">
        <w:rPr>
          <w:lang w:val="fr-FR"/>
        </w:rPr>
        <w:t xml:space="preserve"> :</w:t>
      </w:r>
    </w:p>
    <w:p w14:paraId="47D3938A" w14:textId="1B0F267F" w:rsidR="00355F72" w:rsidRPr="009D5220" w:rsidRDefault="003C3C45" w:rsidP="00355F72">
      <w:pPr>
        <w:rPr>
          <w:lang w:val="fr-FR"/>
        </w:rPr>
      </w:pPr>
      <w:r>
        <w:rPr>
          <w:lang w:val="fr-FR"/>
        </w:rPr>
        <w:t>X</w:t>
      </w:r>
      <w:r w:rsidR="00355F72" w:rsidRPr="009D5220">
        <w:rPr>
          <w:lang w:val="fr-FR"/>
        </w:rPr>
        <w:t xml:space="preserve"> colonnes contentant l'inform</w:t>
      </w:r>
      <w:r w:rsidR="00355F72">
        <w:rPr>
          <w:lang w:val="fr-FR"/>
        </w:rPr>
        <w:t>a</w:t>
      </w:r>
      <w:r w:rsidR="00355F72" w:rsidRPr="009D5220">
        <w:rPr>
          <w:lang w:val="fr-FR"/>
        </w:rPr>
        <w:t xml:space="preserve">tion retenue pour prévoir le degré de gravité des accidents de la route en 2019, en fonction de </w:t>
      </w:r>
      <w:r>
        <w:rPr>
          <w:lang w:val="fr-FR"/>
        </w:rPr>
        <w:t>X</w:t>
      </w:r>
      <w:r w:rsidR="00355F72" w:rsidRPr="009D5220">
        <w:rPr>
          <w:lang w:val="fr-FR"/>
        </w:rPr>
        <w:t xml:space="preserve"> indicateurs.</w:t>
      </w:r>
    </w:p>
    <w:p w14:paraId="70E9FEA5" w14:textId="77777777" w:rsidR="00355F72" w:rsidRDefault="00355F72" w:rsidP="009D5220">
      <w:pPr>
        <w:rPr>
          <w:lang w:val="fr-FR"/>
        </w:rPr>
      </w:pPr>
    </w:p>
    <w:p w14:paraId="7A766AA3" w14:textId="77777777" w:rsidR="00355F72" w:rsidRDefault="00355F72" w:rsidP="009D5220">
      <w:pPr>
        <w:rPr>
          <w:lang w:val="fr-FR"/>
        </w:rPr>
      </w:pPr>
    </w:p>
    <w:p w14:paraId="0B35E79B" w14:textId="77777777" w:rsidR="00355F72" w:rsidRDefault="00355F72" w:rsidP="009D5220">
      <w:pPr>
        <w:rPr>
          <w:lang w:val="fr-FR"/>
        </w:rPr>
      </w:pPr>
    </w:p>
    <w:p w14:paraId="050D7FCA" w14:textId="77777777" w:rsidR="004B6AB5" w:rsidRPr="004B6AB5" w:rsidRDefault="004B6AB5" w:rsidP="004B6AB5">
      <w:pPr>
        <w:rPr>
          <w:lang w:val="fr-FR"/>
        </w:rPr>
      </w:pPr>
    </w:p>
    <w:p w14:paraId="0C489DD4" w14:textId="4CDC5D4C" w:rsidR="004B6AB5" w:rsidRPr="004B6AB5" w:rsidRDefault="0023396E" w:rsidP="004B6AB5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CF41D27" wp14:editId="7F771D96">
            <wp:extent cx="9452472" cy="6003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6003" cy="601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60BD" w14:textId="77777777" w:rsidR="004B6AB5" w:rsidRPr="004B6AB5" w:rsidRDefault="004B6AB5" w:rsidP="004B6AB5">
      <w:pPr>
        <w:rPr>
          <w:lang w:val="fr-FR"/>
        </w:rPr>
      </w:pPr>
    </w:p>
    <w:p w14:paraId="12EBB997" w14:textId="77777777" w:rsidR="004B6AB5" w:rsidRPr="004B6AB5" w:rsidRDefault="004B6AB5" w:rsidP="004B6AB5">
      <w:pPr>
        <w:rPr>
          <w:lang w:val="fr-FR"/>
        </w:rPr>
      </w:pPr>
    </w:p>
    <w:p w14:paraId="2143BA35" w14:textId="77777777" w:rsidR="004B6AB5" w:rsidRPr="004B6AB5" w:rsidRDefault="004B6AB5" w:rsidP="004B6AB5">
      <w:pPr>
        <w:rPr>
          <w:lang w:val="fr-FR"/>
        </w:rPr>
      </w:pPr>
    </w:p>
    <w:p w14:paraId="662379BE" w14:textId="77777777" w:rsidR="004B6AB5" w:rsidRPr="004B6AB5" w:rsidRDefault="004B6AB5" w:rsidP="004B6AB5">
      <w:pPr>
        <w:rPr>
          <w:lang w:val="fr-FR"/>
        </w:rPr>
      </w:pPr>
    </w:p>
    <w:p w14:paraId="46FE5EC4" w14:textId="77777777" w:rsidR="004B6AB5" w:rsidRPr="004B6AB5" w:rsidRDefault="004B6AB5" w:rsidP="004B6AB5">
      <w:pPr>
        <w:rPr>
          <w:lang w:val="fr-FR"/>
        </w:rPr>
      </w:pPr>
    </w:p>
    <w:p w14:paraId="6680971E" w14:textId="77777777" w:rsidR="004B6AB5" w:rsidRPr="004B6AB5" w:rsidRDefault="004B6AB5" w:rsidP="004B6AB5">
      <w:pPr>
        <w:rPr>
          <w:lang w:val="fr-FR"/>
        </w:rPr>
      </w:pPr>
    </w:p>
    <w:p w14:paraId="1A89C235" w14:textId="77777777" w:rsidR="004B6AB5" w:rsidRPr="004B6AB5" w:rsidRDefault="004B6AB5" w:rsidP="004B6AB5">
      <w:pPr>
        <w:rPr>
          <w:lang w:val="fr-FR"/>
        </w:rPr>
      </w:pPr>
    </w:p>
    <w:p w14:paraId="4F2686C5" w14:textId="77777777" w:rsidR="004B6AB5" w:rsidRPr="004B6AB5" w:rsidRDefault="004B6AB5" w:rsidP="004B6AB5">
      <w:pPr>
        <w:rPr>
          <w:lang w:val="fr-FR"/>
        </w:rPr>
      </w:pPr>
    </w:p>
    <w:p w14:paraId="5651C339" w14:textId="77777777" w:rsidR="004B6AB5" w:rsidRPr="004B6AB5" w:rsidRDefault="004B6AB5" w:rsidP="004B6AB5">
      <w:pPr>
        <w:rPr>
          <w:lang w:val="fr-FR"/>
        </w:rPr>
      </w:pPr>
    </w:p>
    <w:p w14:paraId="42FE8C75" w14:textId="77777777" w:rsidR="004B6AB5" w:rsidRPr="004B6AB5" w:rsidRDefault="004B6AB5" w:rsidP="004B6AB5">
      <w:pPr>
        <w:rPr>
          <w:lang w:val="fr-FR"/>
        </w:rPr>
      </w:pPr>
    </w:p>
    <w:p w14:paraId="7240CF24" w14:textId="77777777" w:rsidR="004B6AB5" w:rsidRPr="004B6AB5" w:rsidRDefault="004B6AB5" w:rsidP="004B6AB5">
      <w:pPr>
        <w:rPr>
          <w:lang w:val="fr-FR"/>
        </w:rPr>
      </w:pPr>
    </w:p>
    <w:p w14:paraId="25FC07A3" w14:textId="77777777" w:rsidR="004B6AB5" w:rsidRPr="004B6AB5" w:rsidRDefault="004B6AB5" w:rsidP="004B6AB5">
      <w:pPr>
        <w:rPr>
          <w:lang w:val="fr-FR"/>
        </w:rPr>
      </w:pPr>
    </w:p>
    <w:p w14:paraId="183C8DCB" w14:textId="77777777" w:rsidR="004B6AB5" w:rsidRPr="004B6AB5" w:rsidRDefault="004B6AB5" w:rsidP="004B6AB5">
      <w:pPr>
        <w:rPr>
          <w:lang w:val="fr-FR"/>
        </w:rPr>
      </w:pPr>
    </w:p>
    <w:p w14:paraId="51111C74" w14:textId="77777777" w:rsidR="004B6AB5" w:rsidRPr="004B6AB5" w:rsidRDefault="004B6AB5" w:rsidP="004B6AB5">
      <w:pPr>
        <w:rPr>
          <w:lang w:val="fr-FR"/>
        </w:rPr>
      </w:pPr>
    </w:p>
    <w:p w14:paraId="1EB4723A" w14:textId="77777777" w:rsidR="004B6AB5" w:rsidRPr="004B6AB5" w:rsidRDefault="004B6AB5" w:rsidP="004B6AB5">
      <w:pPr>
        <w:rPr>
          <w:lang w:val="fr-FR"/>
        </w:rPr>
      </w:pPr>
    </w:p>
    <w:p w14:paraId="0453D778" w14:textId="77777777" w:rsidR="004B6AB5" w:rsidRPr="004B6AB5" w:rsidRDefault="004B6AB5" w:rsidP="004B6AB5">
      <w:pPr>
        <w:rPr>
          <w:lang w:val="fr-FR"/>
        </w:rPr>
      </w:pPr>
    </w:p>
    <w:p w14:paraId="38FCF7DB" w14:textId="77777777" w:rsidR="004B6AB5" w:rsidRPr="004B6AB5" w:rsidRDefault="004B6AB5" w:rsidP="004B6AB5">
      <w:pPr>
        <w:rPr>
          <w:lang w:val="fr-FR"/>
        </w:rPr>
      </w:pPr>
    </w:p>
    <w:p w14:paraId="0C6D0476" w14:textId="77777777" w:rsidR="004B6AB5" w:rsidRPr="004B6AB5" w:rsidRDefault="004B6AB5" w:rsidP="004B6AB5">
      <w:pPr>
        <w:rPr>
          <w:lang w:val="fr-FR"/>
        </w:rPr>
      </w:pPr>
    </w:p>
    <w:p w14:paraId="33C84249" w14:textId="77777777" w:rsidR="004B6AB5" w:rsidRPr="004B6AB5" w:rsidRDefault="004B6AB5" w:rsidP="004B6AB5">
      <w:pPr>
        <w:rPr>
          <w:lang w:val="fr-FR"/>
        </w:rPr>
      </w:pPr>
    </w:p>
    <w:p w14:paraId="37694959" w14:textId="77777777" w:rsidR="004B6AB5" w:rsidRPr="004B6AB5" w:rsidRDefault="004B6AB5" w:rsidP="004B6AB5">
      <w:pPr>
        <w:rPr>
          <w:lang w:val="fr-FR"/>
        </w:rPr>
      </w:pPr>
    </w:p>
    <w:p w14:paraId="0918583D" w14:textId="77777777" w:rsidR="004B6AB5" w:rsidRPr="004B6AB5" w:rsidRDefault="004B6AB5" w:rsidP="004B6AB5">
      <w:pPr>
        <w:rPr>
          <w:lang w:val="fr-FR"/>
        </w:rPr>
      </w:pPr>
    </w:p>
    <w:p w14:paraId="769D402B" w14:textId="77777777" w:rsidR="004B6AB5" w:rsidRPr="004B6AB5" w:rsidRDefault="004B6AB5" w:rsidP="004B6AB5">
      <w:pPr>
        <w:rPr>
          <w:lang w:val="fr-FR"/>
        </w:rPr>
      </w:pPr>
    </w:p>
    <w:p w14:paraId="49898DB6" w14:textId="77777777" w:rsidR="004B6AB5" w:rsidRPr="004B6AB5" w:rsidRDefault="004B6AB5" w:rsidP="004B6AB5">
      <w:pPr>
        <w:rPr>
          <w:lang w:val="fr-FR"/>
        </w:rPr>
      </w:pPr>
    </w:p>
    <w:p w14:paraId="6CE184DE" w14:textId="77777777" w:rsidR="004B6AB5" w:rsidRPr="004B6AB5" w:rsidRDefault="004B6AB5" w:rsidP="004B6AB5">
      <w:pPr>
        <w:rPr>
          <w:lang w:val="fr-FR"/>
        </w:rPr>
      </w:pPr>
    </w:p>
    <w:p w14:paraId="4FFABBFB" w14:textId="77777777" w:rsidR="004B6AB5" w:rsidRPr="004B6AB5" w:rsidRDefault="004B6AB5" w:rsidP="004B6AB5">
      <w:pPr>
        <w:rPr>
          <w:lang w:val="fr-FR"/>
        </w:rPr>
      </w:pPr>
    </w:p>
    <w:p w14:paraId="66606CB4" w14:textId="77777777" w:rsidR="004B6AB5" w:rsidRPr="004B6AB5" w:rsidRDefault="004B6AB5" w:rsidP="004B6AB5">
      <w:pPr>
        <w:rPr>
          <w:lang w:val="fr-FR"/>
        </w:rPr>
      </w:pPr>
    </w:p>
    <w:p w14:paraId="0B3B4EF9" w14:textId="77777777" w:rsidR="004B6AB5" w:rsidRPr="004B6AB5" w:rsidRDefault="004B6AB5" w:rsidP="004B6AB5">
      <w:pPr>
        <w:rPr>
          <w:lang w:val="fr-FR"/>
        </w:rPr>
      </w:pPr>
    </w:p>
    <w:p w14:paraId="37D0F685" w14:textId="77777777" w:rsidR="004B6AB5" w:rsidRPr="004B6AB5" w:rsidRDefault="004B6AB5" w:rsidP="004B6AB5">
      <w:pPr>
        <w:rPr>
          <w:lang w:val="fr-FR"/>
        </w:rPr>
      </w:pPr>
    </w:p>
    <w:p w14:paraId="740A78D7" w14:textId="77777777" w:rsidR="004B6AB5" w:rsidRPr="004B6AB5" w:rsidRDefault="004B6AB5" w:rsidP="004B6AB5">
      <w:pPr>
        <w:rPr>
          <w:lang w:val="fr-FR"/>
        </w:rPr>
      </w:pPr>
    </w:p>
    <w:p w14:paraId="1052B0B1" w14:textId="77777777" w:rsidR="004B6AB5" w:rsidRPr="004B6AB5" w:rsidRDefault="004B6AB5" w:rsidP="004B6AB5">
      <w:pPr>
        <w:rPr>
          <w:lang w:val="fr-FR"/>
        </w:rPr>
      </w:pPr>
    </w:p>
    <w:p w14:paraId="76273B32" w14:textId="77777777" w:rsidR="004B6AB5" w:rsidRPr="004B6AB5" w:rsidRDefault="004B6AB5" w:rsidP="004B6AB5">
      <w:pPr>
        <w:rPr>
          <w:lang w:val="fr-FR"/>
        </w:rPr>
      </w:pPr>
    </w:p>
    <w:p w14:paraId="3D6357E6" w14:textId="77777777" w:rsidR="004B6AB5" w:rsidRPr="004B6AB5" w:rsidRDefault="004B6AB5" w:rsidP="004B6AB5">
      <w:pPr>
        <w:rPr>
          <w:lang w:val="fr-FR"/>
        </w:rPr>
      </w:pPr>
    </w:p>
    <w:p w14:paraId="721CEC6D" w14:textId="77777777" w:rsidR="004B6AB5" w:rsidRPr="004B6AB5" w:rsidRDefault="004B6AB5" w:rsidP="004B6AB5">
      <w:pPr>
        <w:rPr>
          <w:lang w:val="fr-FR"/>
        </w:rPr>
      </w:pPr>
    </w:p>
    <w:p w14:paraId="525AC592" w14:textId="77777777" w:rsidR="004B6AB5" w:rsidRPr="004B6AB5" w:rsidRDefault="004B6AB5" w:rsidP="004B6AB5">
      <w:pPr>
        <w:rPr>
          <w:lang w:val="fr-FR"/>
        </w:rPr>
      </w:pPr>
    </w:p>
    <w:p w14:paraId="494B43D0" w14:textId="77777777" w:rsidR="004B6AB5" w:rsidRPr="004B6AB5" w:rsidRDefault="004B6AB5" w:rsidP="004B6AB5">
      <w:pPr>
        <w:rPr>
          <w:lang w:val="fr-FR"/>
        </w:rPr>
      </w:pPr>
    </w:p>
    <w:p w14:paraId="1A0B0840" w14:textId="77777777" w:rsidR="004B6AB5" w:rsidRPr="004B6AB5" w:rsidRDefault="004B6AB5" w:rsidP="004B6AB5">
      <w:pPr>
        <w:rPr>
          <w:lang w:val="fr-FR"/>
        </w:rPr>
      </w:pPr>
    </w:p>
    <w:p w14:paraId="53F3B708" w14:textId="77777777" w:rsidR="004B6AB5" w:rsidRPr="004B6AB5" w:rsidRDefault="004B6AB5" w:rsidP="004B6AB5">
      <w:pPr>
        <w:rPr>
          <w:lang w:val="fr-FR"/>
        </w:rPr>
      </w:pPr>
    </w:p>
    <w:p w14:paraId="65FD4201" w14:textId="77777777" w:rsidR="004B6AB5" w:rsidRPr="004B6AB5" w:rsidRDefault="004B6AB5" w:rsidP="004B6AB5">
      <w:pPr>
        <w:rPr>
          <w:lang w:val="fr-FR"/>
        </w:rPr>
      </w:pPr>
    </w:p>
    <w:p w14:paraId="2DB8B101" w14:textId="77777777" w:rsidR="004B6AB5" w:rsidRPr="004B6AB5" w:rsidRDefault="004B6AB5" w:rsidP="004B6AB5">
      <w:pPr>
        <w:rPr>
          <w:lang w:val="fr-FR"/>
        </w:rPr>
      </w:pPr>
    </w:p>
    <w:p w14:paraId="2BA8DF22" w14:textId="77777777" w:rsidR="004B6AB5" w:rsidRPr="004B6AB5" w:rsidRDefault="004B6AB5" w:rsidP="004B6AB5">
      <w:pPr>
        <w:rPr>
          <w:lang w:val="fr-FR"/>
        </w:rPr>
      </w:pPr>
    </w:p>
    <w:p w14:paraId="6F632E9C" w14:textId="77777777" w:rsidR="004B6AB5" w:rsidRPr="004B6AB5" w:rsidRDefault="004B6AB5" w:rsidP="004B6AB5">
      <w:pPr>
        <w:rPr>
          <w:lang w:val="fr-FR"/>
        </w:rPr>
      </w:pPr>
    </w:p>
    <w:p w14:paraId="5A2D4724" w14:textId="77777777" w:rsidR="004B6AB5" w:rsidRPr="004B6AB5" w:rsidRDefault="004B6AB5" w:rsidP="004B6AB5">
      <w:pPr>
        <w:rPr>
          <w:lang w:val="fr-FR"/>
        </w:rPr>
      </w:pPr>
    </w:p>
    <w:p w14:paraId="5E4EFC40" w14:textId="77777777" w:rsidR="004B6AB5" w:rsidRPr="004B6AB5" w:rsidRDefault="004B6AB5" w:rsidP="004B6AB5">
      <w:pPr>
        <w:rPr>
          <w:lang w:val="fr-FR"/>
        </w:rPr>
      </w:pPr>
    </w:p>
    <w:p w14:paraId="2AADA342" w14:textId="77777777" w:rsidR="004B6AB5" w:rsidRPr="004B6AB5" w:rsidRDefault="004B6AB5" w:rsidP="004B6AB5">
      <w:pPr>
        <w:rPr>
          <w:lang w:val="fr-FR"/>
        </w:rPr>
      </w:pPr>
    </w:p>
    <w:p w14:paraId="1F15568C" w14:textId="77777777" w:rsidR="004B6AB5" w:rsidRPr="004B6AB5" w:rsidRDefault="004B6AB5" w:rsidP="004B6AB5">
      <w:pPr>
        <w:rPr>
          <w:lang w:val="fr-FR"/>
        </w:rPr>
      </w:pPr>
    </w:p>
    <w:p w14:paraId="484E9214" w14:textId="77777777" w:rsidR="004B6AB5" w:rsidRPr="004B6AB5" w:rsidRDefault="004B6AB5" w:rsidP="004B6AB5">
      <w:pPr>
        <w:rPr>
          <w:lang w:val="fr-FR"/>
        </w:rPr>
      </w:pPr>
    </w:p>
    <w:p w14:paraId="7F413774" w14:textId="77777777" w:rsidR="004B6AB5" w:rsidRPr="004B6AB5" w:rsidRDefault="004B6AB5" w:rsidP="004B6AB5">
      <w:pPr>
        <w:rPr>
          <w:lang w:val="fr-FR"/>
        </w:rPr>
      </w:pPr>
    </w:p>
    <w:p w14:paraId="0D628E9E" w14:textId="77777777" w:rsidR="004B6AB5" w:rsidRPr="004B6AB5" w:rsidRDefault="004B6AB5" w:rsidP="004B6AB5">
      <w:pPr>
        <w:rPr>
          <w:lang w:val="fr-FR"/>
        </w:rPr>
      </w:pPr>
    </w:p>
    <w:p w14:paraId="157AD9F0" w14:textId="77777777" w:rsidR="004B6AB5" w:rsidRPr="004B6AB5" w:rsidRDefault="004B6AB5" w:rsidP="004B6AB5">
      <w:pPr>
        <w:rPr>
          <w:lang w:val="fr-FR"/>
        </w:rPr>
      </w:pPr>
    </w:p>
    <w:p w14:paraId="2C2F4921" w14:textId="77777777" w:rsidR="004B6AB5" w:rsidRPr="004B6AB5" w:rsidRDefault="004B6AB5" w:rsidP="004B6AB5">
      <w:pPr>
        <w:rPr>
          <w:lang w:val="fr-FR"/>
        </w:rPr>
      </w:pPr>
    </w:p>
    <w:p w14:paraId="2366623C" w14:textId="77777777" w:rsidR="004B6AB5" w:rsidRPr="004B6AB5" w:rsidRDefault="004B6AB5" w:rsidP="004B6AB5">
      <w:pPr>
        <w:rPr>
          <w:lang w:val="fr-FR"/>
        </w:rPr>
      </w:pPr>
    </w:p>
    <w:p w14:paraId="2EFAB48E" w14:textId="77777777" w:rsidR="004B6AB5" w:rsidRPr="004B6AB5" w:rsidRDefault="004B6AB5" w:rsidP="004B6AB5">
      <w:pPr>
        <w:rPr>
          <w:lang w:val="fr-FR"/>
        </w:rPr>
      </w:pPr>
    </w:p>
    <w:p w14:paraId="4875CE33" w14:textId="77777777" w:rsidR="004B6AB5" w:rsidRPr="004B6AB5" w:rsidRDefault="004B6AB5" w:rsidP="004B6AB5">
      <w:pPr>
        <w:rPr>
          <w:lang w:val="fr-FR"/>
        </w:rPr>
      </w:pPr>
    </w:p>
    <w:p w14:paraId="0A965A2E" w14:textId="77777777" w:rsidR="004B6AB5" w:rsidRPr="004B6AB5" w:rsidRDefault="004B6AB5" w:rsidP="004B6AB5">
      <w:pPr>
        <w:rPr>
          <w:lang w:val="fr-FR"/>
        </w:rPr>
      </w:pPr>
    </w:p>
    <w:p w14:paraId="4FBF8AEE" w14:textId="77777777" w:rsidR="004B6AB5" w:rsidRPr="004B6AB5" w:rsidRDefault="004B6AB5" w:rsidP="004B6AB5">
      <w:pPr>
        <w:rPr>
          <w:lang w:val="fr-FR"/>
        </w:rPr>
      </w:pPr>
    </w:p>
    <w:p w14:paraId="2A90156A" w14:textId="77777777" w:rsidR="004B6AB5" w:rsidRPr="004B6AB5" w:rsidRDefault="004B6AB5" w:rsidP="004B6AB5">
      <w:pPr>
        <w:rPr>
          <w:lang w:val="fr-FR"/>
        </w:rPr>
      </w:pPr>
    </w:p>
    <w:p w14:paraId="2CB837A8" w14:textId="77777777" w:rsidR="004B6AB5" w:rsidRPr="004B6AB5" w:rsidRDefault="004B6AB5" w:rsidP="004B6AB5">
      <w:pPr>
        <w:rPr>
          <w:lang w:val="fr-FR"/>
        </w:rPr>
      </w:pPr>
    </w:p>
    <w:p w14:paraId="41B0AA3D" w14:textId="77777777" w:rsidR="004B6AB5" w:rsidRPr="004B6AB5" w:rsidRDefault="004B6AB5" w:rsidP="004B6AB5">
      <w:pPr>
        <w:rPr>
          <w:lang w:val="fr-FR"/>
        </w:rPr>
      </w:pPr>
    </w:p>
    <w:p w14:paraId="0B746301" w14:textId="77777777" w:rsidR="004B6AB5" w:rsidRPr="004B6AB5" w:rsidRDefault="004B6AB5" w:rsidP="004B6AB5">
      <w:pPr>
        <w:rPr>
          <w:lang w:val="fr-FR"/>
        </w:rPr>
      </w:pPr>
    </w:p>
    <w:p w14:paraId="21BA006E" w14:textId="77777777" w:rsidR="004B6AB5" w:rsidRPr="004B6AB5" w:rsidRDefault="004B6AB5" w:rsidP="004B6AB5">
      <w:pPr>
        <w:rPr>
          <w:lang w:val="fr-FR"/>
        </w:rPr>
      </w:pPr>
    </w:p>
    <w:p w14:paraId="1C19AF8B" w14:textId="77777777" w:rsidR="004B6AB5" w:rsidRPr="004B6AB5" w:rsidRDefault="004B6AB5" w:rsidP="004B6AB5">
      <w:pPr>
        <w:rPr>
          <w:lang w:val="fr-FR"/>
        </w:rPr>
      </w:pPr>
    </w:p>
    <w:p w14:paraId="0B7669B7" w14:textId="77777777" w:rsidR="004B6AB5" w:rsidRPr="004B6AB5" w:rsidRDefault="004B6AB5" w:rsidP="004B6AB5">
      <w:pPr>
        <w:rPr>
          <w:lang w:val="fr-FR"/>
        </w:rPr>
      </w:pPr>
    </w:p>
    <w:p w14:paraId="2E720CF9" w14:textId="77777777" w:rsidR="004B6AB5" w:rsidRPr="004B6AB5" w:rsidRDefault="004B6AB5" w:rsidP="004B6AB5">
      <w:pPr>
        <w:rPr>
          <w:lang w:val="fr-FR"/>
        </w:rPr>
      </w:pPr>
    </w:p>
    <w:p w14:paraId="0A3782D7" w14:textId="77777777" w:rsidR="004B6AB5" w:rsidRPr="004B6AB5" w:rsidRDefault="004B6AB5" w:rsidP="004B6AB5">
      <w:pPr>
        <w:rPr>
          <w:lang w:val="fr-FR"/>
        </w:rPr>
      </w:pPr>
    </w:p>
    <w:p w14:paraId="250AC99D" w14:textId="77777777" w:rsidR="004B6AB5" w:rsidRPr="004B6AB5" w:rsidRDefault="004B6AB5" w:rsidP="004B6AB5">
      <w:pPr>
        <w:rPr>
          <w:lang w:val="fr-FR"/>
        </w:rPr>
      </w:pPr>
    </w:p>
    <w:p w14:paraId="5AF05431" w14:textId="77777777" w:rsidR="004B6AB5" w:rsidRPr="004B6AB5" w:rsidRDefault="004B6AB5" w:rsidP="004B6AB5">
      <w:pPr>
        <w:rPr>
          <w:lang w:val="fr-FR"/>
        </w:rPr>
      </w:pPr>
    </w:p>
    <w:p w14:paraId="7303D466" w14:textId="77777777" w:rsidR="004B6AB5" w:rsidRPr="004B6AB5" w:rsidRDefault="004B6AB5" w:rsidP="004B6AB5">
      <w:pPr>
        <w:rPr>
          <w:lang w:val="fr-FR"/>
        </w:rPr>
      </w:pPr>
    </w:p>
    <w:p w14:paraId="75AA23DB" w14:textId="77777777" w:rsidR="004B6AB5" w:rsidRPr="004B6AB5" w:rsidRDefault="004B6AB5" w:rsidP="004B6AB5">
      <w:pPr>
        <w:rPr>
          <w:lang w:val="fr-FR"/>
        </w:rPr>
      </w:pPr>
    </w:p>
    <w:p w14:paraId="641BE8C2" w14:textId="77777777" w:rsidR="004B6AB5" w:rsidRPr="004B6AB5" w:rsidRDefault="004B6AB5" w:rsidP="004B6AB5">
      <w:pPr>
        <w:rPr>
          <w:lang w:val="fr-FR"/>
        </w:rPr>
      </w:pPr>
    </w:p>
    <w:p w14:paraId="7E9578B5" w14:textId="77777777" w:rsidR="004B6AB5" w:rsidRPr="004B6AB5" w:rsidRDefault="004B6AB5" w:rsidP="004B6AB5">
      <w:pPr>
        <w:rPr>
          <w:lang w:val="fr-FR"/>
        </w:rPr>
      </w:pPr>
    </w:p>
    <w:p w14:paraId="306679CB" w14:textId="77777777" w:rsidR="004B6AB5" w:rsidRPr="004B6AB5" w:rsidRDefault="004B6AB5" w:rsidP="004B6AB5">
      <w:pPr>
        <w:rPr>
          <w:lang w:val="fr-FR"/>
        </w:rPr>
      </w:pPr>
    </w:p>
    <w:p w14:paraId="5131A8B6" w14:textId="77777777" w:rsidR="004B6AB5" w:rsidRPr="004B6AB5" w:rsidRDefault="004B6AB5" w:rsidP="004B6AB5">
      <w:pPr>
        <w:rPr>
          <w:lang w:val="fr-FR"/>
        </w:rPr>
      </w:pPr>
    </w:p>
    <w:p w14:paraId="30497DD2" w14:textId="77777777" w:rsidR="004B6AB5" w:rsidRPr="004B6AB5" w:rsidRDefault="004B6AB5" w:rsidP="004B6AB5">
      <w:pPr>
        <w:rPr>
          <w:lang w:val="fr-FR"/>
        </w:rPr>
      </w:pPr>
    </w:p>
    <w:p w14:paraId="7B623D85" w14:textId="77777777" w:rsidR="004B6AB5" w:rsidRPr="004B6AB5" w:rsidRDefault="004B6AB5" w:rsidP="004B6AB5">
      <w:pPr>
        <w:rPr>
          <w:lang w:val="fr-FR"/>
        </w:rPr>
      </w:pPr>
    </w:p>
    <w:p w14:paraId="43A75A4A" w14:textId="77777777" w:rsidR="004B6AB5" w:rsidRPr="004B6AB5" w:rsidRDefault="004B6AB5" w:rsidP="004B6AB5">
      <w:pPr>
        <w:rPr>
          <w:lang w:val="fr-FR"/>
        </w:rPr>
      </w:pPr>
    </w:p>
    <w:p w14:paraId="4F97FB4F" w14:textId="77777777" w:rsidR="004B6AB5" w:rsidRPr="004B6AB5" w:rsidRDefault="004B6AB5" w:rsidP="004B6AB5">
      <w:pPr>
        <w:rPr>
          <w:lang w:val="fr-FR"/>
        </w:rPr>
      </w:pPr>
    </w:p>
    <w:p w14:paraId="1407CC61" w14:textId="77777777" w:rsidR="004B6AB5" w:rsidRPr="004B6AB5" w:rsidRDefault="004B6AB5" w:rsidP="004B6AB5">
      <w:pPr>
        <w:rPr>
          <w:lang w:val="fr-FR"/>
        </w:rPr>
      </w:pPr>
    </w:p>
    <w:p w14:paraId="2E543A4B" w14:textId="77777777" w:rsidR="004B6AB5" w:rsidRPr="004B6AB5" w:rsidRDefault="004B6AB5" w:rsidP="004B6AB5">
      <w:pPr>
        <w:rPr>
          <w:lang w:val="fr-FR"/>
        </w:rPr>
      </w:pPr>
    </w:p>
    <w:p w14:paraId="57E0E8AF" w14:textId="77777777" w:rsidR="004B6AB5" w:rsidRPr="004B6AB5" w:rsidRDefault="004B6AB5" w:rsidP="004B6AB5">
      <w:pPr>
        <w:rPr>
          <w:lang w:val="fr-FR"/>
        </w:rPr>
      </w:pPr>
    </w:p>
    <w:p w14:paraId="6B461D6A" w14:textId="77777777" w:rsidR="004B6AB5" w:rsidRPr="004B6AB5" w:rsidRDefault="004B6AB5" w:rsidP="004B6AB5">
      <w:pPr>
        <w:rPr>
          <w:lang w:val="fr-FR"/>
        </w:rPr>
      </w:pPr>
    </w:p>
    <w:p w14:paraId="5C7A4FF4" w14:textId="77777777" w:rsidR="004B6AB5" w:rsidRPr="004B6AB5" w:rsidRDefault="004B6AB5" w:rsidP="004B6AB5">
      <w:pPr>
        <w:rPr>
          <w:lang w:val="fr-FR"/>
        </w:rPr>
      </w:pPr>
    </w:p>
    <w:p w14:paraId="2B3B0895" w14:textId="77777777" w:rsidR="004B6AB5" w:rsidRPr="004B6AB5" w:rsidRDefault="004B6AB5" w:rsidP="004B6AB5">
      <w:pPr>
        <w:rPr>
          <w:lang w:val="fr-FR"/>
        </w:rPr>
      </w:pPr>
    </w:p>
    <w:p w14:paraId="2A22C839" w14:textId="77777777" w:rsidR="004B6AB5" w:rsidRPr="004B6AB5" w:rsidRDefault="004B6AB5" w:rsidP="004B6AB5">
      <w:pPr>
        <w:rPr>
          <w:lang w:val="fr-FR"/>
        </w:rPr>
      </w:pPr>
    </w:p>
    <w:p w14:paraId="146F2551" w14:textId="77777777" w:rsidR="004B6AB5" w:rsidRPr="004B6AB5" w:rsidRDefault="004B6AB5" w:rsidP="004B6AB5">
      <w:pPr>
        <w:rPr>
          <w:lang w:val="fr-FR"/>
        </w:rPr>
      </w:pPr>
    </w:p>
    <w:p w14:paraId="5A4B9B08" w14:textId="77777777" w:rsidR="004B6AB5" w:rsidRPr="004B6AB5" w:rsidRDefault="004B6AB5" w:rsidP="004B6AB5">
      <w:pPr>
        <w:rPr>
          <w:lang w:val="fr-FR"/>
        </w:rPr>
      </w:pPr>
    </w:p>
    <w:p w14:paraId="654F8C96" w14:textId="77777777" w:rsidR="004B6AB5" w:rsidRPr="004B6AB5" w:rsidRDefault="004B6AB5" w:rsidP="004B6AB5">
      <w:pPr>
        <w:rPr>
          <w:lang w:val="fr-FR"/>
        </w:rPr>
      </w:pPr>
    </w:p>
    <w:p w14:paraId="7090EF07" w14:textId="77777777" w:rsidR="004B6AB5" w:rsidRPr="004B6AB5" w:rsidRDefault="004B6AB5" w:rsidP="004B6AB5">
      <w:pPr>
        <w:rPr>
          <w:lang w:val="fr-FR"/>
        </w:rPr>
      </w:pPr>
    </w:p>
    <w:p w14:paraId="38DA2DAB" w14:textId="77777777" w:rsidR="004B6AB5" w:rsidRPr="004B6AB5" w:rsidRDefault="004B6AB5" w:rsidP="004B6AB5">
      <w:pPr>
        <w:rPr>
          <w:lang w:val="fr-FR"/>
        </w:rPr>
      </w:pPr>
    </w:p>
    <w:p w14:paraId="767FFD5C" w14:textId="77777777" w:rsidR="004B6AB5" w:rsidRPr="004B6AB5" w:rsidRDefault="004B6AB5" w:rsidP="004B6AB5">
      <w:pPr>
        <w:rPr>
          <w:lang w:val="fr-FR"/>
        </w:rPr>
      </w:pPr>
    </w:p>
    <w:p w14:paraId="37EE4207" w14:textId="77777777" w:rsidR="004B6AB5" w:rsidRPr="004B6AB5" w:rsidRDefault="004B6AB5" w:rsidP="004B6AB5">
      <w:pPr>
        <w:rPr>
          <w:lang w:val="fr-FR"/>
        </w:rPr>
      </w:pPr>
    </w:p>
    <w:p w14:paraId="0FA1AF8F" w14:textId="77777777" w:rsidR="004B6AB5" w:rsidRPr="004B6AB5" w:rsidRDefault="004B6AB5" w:rsidP="004B6AB5">
      <w:pPr>
        <w:rPr>
          <w:lang w:val="fr-FR"/>
        </w:rPr>
      </w:pPr>
    </w:p>
    <w:p w14:paraId="3E1E194B" w14:textId="77777777" w:rsidR="004B6AB5" w:rsidRPr="004B6AB5" w:rsidRDefault="004B6AB5" w:rsidP="004B6AB5">
      <w:pPr>
        <w:rPr>
          <w:lang w:val="fr-FR"/>
        </w:rPr>
      </w:pPr>
    </w:p>
    <w:p w14:paraId="2BA475EA" w14:textId="77777777" w:rsidR="004B6AB5" w:rsidRPr="004B6AB5" w:rsidRDefault="004B6AB5" w:rsidP="004B6AB5">
      <w:pPr>
        <w:rPr>
          <w:lang w:val="fr-FR"/>
        </w:rPr>
      </w:pPr>
    </w:p>
    <w:p w14:paraId="11175DEA" w14:textId="77777777" w:rsidR="004B6AB5" w:rsidRDefault="004B6AB5" w:rsidP="004B6AB5">
      <w:pPr>
        <w:rPr>
          <w:lang w:val="fr-FR"/>
        </w:rPr>
      </w:pPr>
    </w:p>
    <w:p w14:paraId="72C662E7" w14:textId="5F4C66FA" w:rsidR="004B6AB5" w:rsidRPr="0061642C" w:rsidRDefault="004B6AB5" w:rsidP="0061642C">
      <w:pPr>
        <w:jc w:val="center"/>
        <w:rPr>
          <w:b/>
          <w:bCs/>
          <w:sz w:val="24"/>
          <w:szCs w:val="24"/>
          <w:lang w:val="fr-FR"/>
        </w:rPr>
        <w:sectPr w:rsidR="004B6AB5" w:rsidRPr="0061642C" w:rsidSect="00691133">
          <w:pgSz w:w="15840" w:h="12240" w:orient="landscape"/>
          <w:pgMar w:top="1440" w:right="936" w:bottom="1440" w:left="936" w:header="576" w:footer="576" w:gutter="0"/>
          <w:cols w:space="720"/>
          <w:docGrid w:linePitch="360"/>
        </w:sectPr>
      </w:pPr>
    </w:p>
    <w:tbl>
      <w:tblPr>
        <w:tblStyle w:val="TableGrid"/>
        <w:tblpPr w:leftFromText="142" w:rightFromText="142" w:vertAnchor="text" w:tblpXSpec="center" w:tblpY="1"/>
        <w:tblOverlap w:val="never"/>
        <w:tblW w:w="5210" w:type="pct"/>
        <w:tblLayout w:type="fixed"/>
        <w:tblLook w:val="0620" w:firstRow="1" w:lastRow="0" w:firstColumn="0" w:lastColumn="0" w:noHBand="1" w:noVBand="1"/>
        <w:tblDescription w:val="Add Inventory number, Item Description, Purchase Price, Quantity, and Location to create an inventory list"/>
      </w:tblPr>
      <w:tblGrid>
        <w:gridCol w:w="2187"/>
        <w:gridCol w:w="1036"/>
        <w:gridCol w:w="1757"/>
        <w:gridCol w:w="1036"/>
        <w:gridCol w:w="1396"/>
        <w:gridCol w:w="853"/>
        <w:gridCol w:w="969"/>
        <w:gridCol w:w="899"/>
        <w:gridCol w:w="1011"/>
        <w:gridCol w:w="1011"/>
        <w:gridCol w:w="870"/>
        <w:gridCol w:w="634"/>
        <w:gridCol w:w="885"/>
      </w:tblGrid>
      <w:tr w:rsidR="00A52DC7" w:rsidRPr="0061642C" w14:paraId="591BFF29" w14:textId="34229B0F" w:rsidTr="004631E2">
        <w:trPr>
          <w:trHeight w:val="595"/>
        </w:trPr>
        <w:tc>
          <w:tcPr>
            <w:tcW w:w="4642" w:type="dxa"/>
            <w:vAlign w:val="center"/>
          </w:tcPr>
          <w:p w14:paraId="5E41E347" w14:textId="17FEB47B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42" w:type="dxa"/>
            <w:vAlign w:val="center"/>
          </w:tcPr>
          <w:p w14:paraId="1FBFED58" w14:textId="2D2CC232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Nom de la Variable</w:t>
            </w:r>
          </w:p>
        </w:tc>
        <w:tc>
          <w:tcPr>
            <w:tcW w:w="3671" w:type="dxa"/>
            <w:vAlign w:val="center"/>
          </w:tcPr>
          <w:p w14:paraId="28997438" w14:textId="392D73CA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Description</w:t>
            </w:r>
          </w:p>
        </w:tc>
        <w:tc>
          <w:tcPr>
            <w:tcW w:w="2042" w:type="dxa"/>
            <w:vAlign w:val="center"/>
          </w:tcPr>
          <w:p w14:paraId="5FC48792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Exemple</w:t>
            </w:r>
          </w:p>
        </w:tc>
        <w:tc>
          <w:tcPr>
            <w:tcW w:w="2856" w:type="dxa"/>
            <w:vAlign w:val="center"/>
          </w:tcPr>
          <w:p w14:paraId="50DE9665" w14:textId="523BEB73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Unité</w:t>
            </w:r>
          </w:p>
        </w:tc>
        <w:tc>
          <w:tcPr>
            <w:tcW w:w="1630" w:type="dxa"/>
            <w:vAlign w:val="center"/>
          </w:tcPr>
          <w:p w14:paraId="78251B71" w14:textId="3B108FC2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742413">
              <w:rPr>
                <w:b/>
                <w:bCs/>
                <w:sz w:val="24"/>
                <w:szCs w:val="24"/>
                <w:lang w:val="fr-FR"/>
              </w:rPr>
              <w:t>dtype</w:t>
            </w:r>
            <w:proofErr w:type="spellEnd"/>
            <w:proofErr w:type="gramEnd"/>
            <w:r w:rsidRPr="00742413">
              <w:rPr>
                <w:b/>
                <w:bCs/>
                <w:sz w:val="24"/>
                <w:szCs w:val="24"/>
                <w:lang w:val="fr-FR"/>
              </w:rPr>
              <w:t xml:space="preserve"> initial</w:t>
            </w:r>
          </w:p>
          <w:p w14:paraId="1073AF8B" w14:textId="4835AB51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 xml:space="preserve">(Objet / </w:t>
            </w:r>
            <w:proofErr w:type="spellStart"/>
            <w:r>
              <w:rPr>
                <w:b/>
                <w:bCs/>
                <w:sz w:val="24"/>
                <w:szCs w:val="24"/>
                <w:lang w:val="fr-FR"/>
              </w:rPr>
              <w:t>int</w:t>
            </w:r>
            <w:proofErr w:type="spellEnd"/>
            <w:r>
              <w:rPr>
                <w:b/>
                <w:bCs/>
                <w:sz w:val="24"/>
                <w:szCs w:val="24"/>
                <w:lang w:val="fr-FR"/>
              </w:rPr>
              <w:t xml:space="preserve"> / </w:t>
            </w:r>
            <w:proofErr w:type="spellStart"/>
            <w:r>
              <w:rPr>
                <w:b/>
                <w:bCs/>
                <w:sz w:val="24"/>
                <w:szCs w:val="24"/>
                <w:lang w:val="fr-FR"/>
              </w:rPr>
              <w:t>float</w:t>
            </w:r>
            <w:proofErr w:type="spellEnd"/>
            <w:r w:rsidRPr="00742413">
              <w:rPr>
                <w:b/>
                <w:bCs/>
                <w:sz w:val="24"/>
                <w:szCs w:val="24"/>
                <w:lang w:val="fr-FR"/>
              </w:rPr>
              <w:t>)</w:t>
            </w:r>
          </w:p>
        </w:tc>
        <w:tc>
          <w:tcPr>
            <w:tcW w:w="1890" w:type="dxa"/>
            <w:vAlign w:val="center"/>
          </w:tcPr>
          <w:p w14:paraId="130A5E6A" w14:textId="7189CD7A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Type de donnée</w:t>
            </w:r>
          </w:p>
          <w:p w14:paraId="4D7ED502" w14:textId="702559BE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(Catégoriel / Numérique)</w:t>
            </w:r>
          </w:p>
        </w:tc>
        <w:tc>
          <w:tcPr>
            <w:tcW w:w="1733" w:type="dxa"/>
            <w:vAlign w:val="center"/>
          </w:tcPr>
          <w:p w14:paraId="3126E250" w14:textId="24DC14C2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Influence supposée) sur la variable cible (avant étude)</w:t>
            </w:r>
          </w:p>
        </w:tc>
        <w:tc>
          <w:tcPr>
            <w:tcW w:w="1985" w:type="dxa"/>
            <w:vAlign w:val="center"/>
          </w:tcPr>
          <w:p w14:paraId="15BE8C5D" w14:textId="7EEEFB2D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Type de distribution</w:t>
            </w:r>
          </w:p>
        </w:tc>
        <w:tc>
          <w:tcPr>
            <w:tcW w:w="1985" w:type="dxa"/>
            <w:vAlign w:val="center"/>
          </w:tcPr>
          <w:p w14:paraId="4A1B8F12" w14:textId="27BA2E78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% de valeurs manqua</w:t>
            </w:r>
            <w:r>
              <w:rPr>
                <w:b/>
                <w:bCs/>
                <w:sz w:val="24"/>
                <w:szCs w:val="24"/>
                <w:lang w:val="fr-FR"/>
              </w:rPr>
              <w:t>n</w:t>
            </w:r>
            <w:r w:rsidRPr="00742413">
              <w:rPr>
                <w:b/>
                <w:bCs/>
                <w:sz w:val="24"/>
                <w:szCs w:val="24"/>
                <w:lang w:val="fr-FR"/>
              </w:rPr>
              <w:t>tes</w:t>
            </w:r>
          </w:p>
        </w:tc>
        <w:tc>
          <w:tcPr>
            <w:tcW w:w="1668" w:type="dxa"/>
            <w:vAlign w:val="center"/>
          </w:tcPr>
          <w:p w14:paraId="6BD95645" w14:textId="73945B24" w:rsidR="00A52DC7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742413">
              <w:rPr>
                <w:b/>
                <w:bCs/>
                <w:sz w:val="24"/>
                <w:szCs w:val="24"/>
                <w:lang w:val="fr-FR"/>
              </w:rPr>
              <w:t>Outliers</w:t>
            </w:r>
            <w:proofErr w:type="spellEnd"/>
            <w:r>
              <w:rPr>
                <w:b/>
                <w:bCs/>
                <w:sz w:val="24"/>
                <w:szCs w:val="24"/>
                <w:lang w:val="fr-FR"/>
              </w:rPr>
              <w:t xml:space="preserve"> éventuels</w:t>
            </w:r>
          </w:p>
        </w:tc>
        <w:tc>
          <w:tcPr>
            <w:tcW w:w="1134" w:type="dxa"/>
          </w:tcPr>
          <w:p w14:paraId="775186D3" w14:textId="77777777" w:rsidR="00A52DC7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  <w:p w14:paraId="0DAE50FB" w14:textId="77777777" w:rsidR="00A52DC7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  <w:p w14:paraId="404C398B" w14:textId="73655844" w:rsidR="00A52DC7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Transformations mathématiques potentiellement intéressantes</w:t>
            </w:r>
          </w:p>
        </w:tc>
        <w:tc>
          <w:tcPr>
            <w:tcW w:w="1701" w:type="dxa"/>
            <w:vAlign w:val="center"/>
          </w:tcPr>
          <w:p w14:paraId="233FB46A" w14:textId="300B65C6" w:rsidR="00A52DC7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fr-FR"/>
              </w:rPr>
              <w:t>Feature</w:t>
            </w:r>
            <w:proofErr w:type="spellEnd"/>
            <w:r>
              <w:rPr>
                <w:b/>
                <w:bCs/>
                <w:sz w:val="24"/>
                <w:szCs w:val="24"/>
                <w:lang w:val="fr-FR"/>
              </w:rPr>
              <w:t xml:space="preserve"> conservée pour l’étude ?</w:t>
            </w:r>
          </w:p>
          <w:p w14:paraId="453250F0" w14:textId="77777777" w:rsidR="00A52DC7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</w:tr>
      <w:tr w:rsidR="00A52DC7" w14:paraId="29333A27" w14:textId="4CBF7DBF" w:rsidTr="004631E2">
        <w:trPr>
          <w:trHeight w:val="360"/>
        </w:trPr>
        <w:tc>
          <w:tcPr>
            <w:tcW w:w="4642" w:type="dxa"/>
            <w:vMerge w:val="restart"/>
            <w:vAlign w:val="center"/>
          </w:tcPr>
          <w:p w14:paraId="08D558CB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Fichier « </w:t>
            </w:r>
            <w:proofErr w:type="spellStart"/>
            <w:r w:rsidRPr="00742413">
              <w:rPr>
                <w:b/>
                <w:bCs/>
                <w:sz w:val="24"/>
                <w:szCs w:val="24"/>
                <w:lang w:val="fr-FR"/>
              </w:rPr>
              <w:t>vict</w:t>
            </w:r>
            <w:proofErr w:type="spellEnd"/>
            <w:r w:rsidRPr="00742413">
              <w:rPr>
                <w:b/>
                <w:bCs/>
                <w:sz w:val="24"/>
                <w:szCs w:val="24"/>
                <w:lang w:val="fr-FR"/>
              </w:rPr>
              <w:t> »</w:t>
            </w:r>
          </w:p>
          <w:p w14:paraId="7459A7D4" w14:textId="062093B1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(</w:t>
            </w:r>
            <w:proofErr w:type="gramStart"/>
            <w:r w:rsidRPr="00742413">
              <w:rPr>
                <w:b/>
                <w:bCs/>
                <w:sz w:val="24"/>
                <w:szCs w:val="24"/>
                <w:lang w:val="fr-FR"/>
              </w:rPr>
              <w:t>victimes</w:t>
            </w:r>
            <w:proofErr w:type="gramEnd"/>
            <w:r w:rsidRPr="00742413">
              <w:rPr>
                <w:b/>
                <w:bCs/>
                <w:sz w:val="24"/>
                <w:szCs w:val="24"/>
                <w:lang w:val="fr-FR"/>
              </w:rPr>
              <w:t xml:space="preserve"> de l’accident)</w:t>
            </w:r>
          </w:p>
        </w:tc>
        <w:tc>
          <w:tcPr>
            <w:tcW w:w="2042" w:type="dxa"/>
          </w:tcPr>
          <w:p w14:paraId="3E20B03E" w14:textId="2922CB1D" w:rsidR="00A52DC7" w:rsidRPr="00F660B6" w:rsidRDefault="00A52DC7" w:rsidP="00A52DC7">
            <w:pPr>
              <w:rPr>
                <w:lang w:val="fr-FR"/>
              </w:rPr>
            </w:pPr>
            <w:proofErr w:type="spellStart"/>
            <w:r w:rsidRPr="00F660B6">
              <w:rPr>
                <w:lang w:val="fr-FR"/>
              </w:rPr>
              <w:t>Num_Acc</w:t>
            </w:r>
            <w:proofErr w:type="spellEnd"/>
            <w:r w:rsidRPr="00F660B6">
              <w:rPr>
                <w:lang w:val="fr-FR"/>
              </w:rPr>
              <w:t>.</w:t>
            </w:r>
          </w:p>
        </w:tc>
        <w:tc>
          <w:tcPr>
            <w:tcW w:w="3671" w:type="dxa"/>
          </w:tcPr>
          <w:p w14:paraId="2834E19F" w14:textId="2100FE18" w:rsidR="00A52DC7" w:rsidRDefault="00A52DC7" w:rsidP="00A52DC7">
            <w:r w:rsidRPr="00F660B6">
              <w:rPr>
                <w:lang w:val="fr-FR"/>
              </w:rPr>
              <w:t>Numéro d'identifiant de l’accident</w:t>
            </w:r>
          </w:p>
        </w:tc>
        <w:tc>
          <w:tcPr>
            <w:tcW w:w="2042" w:type="dxa"/>
          </w:tcPr>
          <w:p w14:paraId="24A56945" w14:textId="2A132FC1" w:rsidR="00A52DC7" w:rsidRPr="00216118" w:rsidRDefault="00A52DC7" w:rsidP="00A52DC7">
            <w:pPr>
              <w:jc w:val="center"/>
              <w:rPr>
                <w:lang w:val="fr-FR"/>
              </w:rPr>
            </w:pPr>
            <w:r w:rsidRPr="00216118">
              <w:rPr>
                <w:lang w:val="fr-FR"/>
              </w:rPr>
              <w:t>201900000001</w:t>
            </w:r>
          </w:p>
        </w:tc>
        <w:tc>
          <w:tcPr>
            <w:tcW w:w="2856" w:type="dxa"/>
          </w:tcPr>
          <w:p w14:paraId="5B1B4F38" w14:textId="6C13A326" w:rsidR="00A52DC7" w:rsidRPr="00513F25" w:rsidRDefault="00A52DC7" w:rsidP="00A52DC7">
            <w:pPr>
              <w:rPr>
                <w:lang w:val="fr-FR"/>
              </w:rPr>
            </w:pPr>
            <w:r w:rsidRPr="00513F25">
              <w:rPr>
                <w:lang w:val="fr-FR"/>
              </w:rPr>
              <w:t>Cla</w:t>
            </w:r>
            <w:r>
              <w:rPr>
                <w:lang w:val="fr-FR"/>
              </w:rPr>
              <w:t>s</w:t>
            </w:r>
            <w:r w:rsidRPr="00513F25">
              <w:rPr>
                <w:lang w:val="fr-FR"/>
              </w:rPr>
              <w:t>sement numérique</w:t>
            </w:r>
          </w:p>
        </w:tc>
        <w:tc>
          <w:tcPr>
            <w:tcW w:w="1630" w:type="dxa"/>
          </w:tcPr>
          <w:p w14:paraId="549CB230" w14:textId="213110A8" w:rsidR="00A52DC7" w:rsidRDefault="00A52DC7" w:rsidP="00A52DC7">
            <w:r>
              <w:t xml:space="preserve">int </w:t>
            </w:r>
            <w:proofErr w:type="spellStart"/>
            <w:r>
              <w:t>ou</w:t>
            </w:r>
            <w:proofErr w:type="spellEnd"/>
            <w:r>
              <w:t xml:space="preserve"> float</w:t>
            </w:r>
          </w:p>
        </w:tc>
        <w:tc>
          <w:tcPr>
            <w:tcW w:w="1890" w:type="dxa"/>
          </w:tcPr>
          <w:p w14:paraId="6364AC03" w14:textId="60EB4561" w:rsidR="00A52DC7" w:rsidRDefault="00A52DC7" w:rsidP="00A52DC7">
            <w:r>
              <w:t>C</w:t>
            </w:r>
          </w:p>
        </w:tc>
        <w:tc>
          <w:tcPr>
            <w:tcW w:w="1733" w:type="dxa"/>
          </w:tcPr>
          <w:p w14:paraId="0AB9FDDB" w14:textId="2A151737" w:rsidR="00A52DC7" w:rsidRPr="00BC6BE9" w:rsidRDefault="00A52DC7" w:rsidP="00A52DC7">
            <w:pPr>
              <w:rPr>
                <w:lang w:val="fr-FR"/>
              </w:rPr>
            </w:pPr>
            <w:r w:rsidRPr="00BC6BE9">
              <w:rPr>
                <w:lang w:val="fr-FR"/>
              </w:rPr>
              <w:t>Néant</w:t>
            </w:r>
          </w:p>
        </w:tc>
        <w:tc>
          <w:tcPr>
            <w:tcW w:w="1985" w:type="dxa"/>
          </w:tcPr>
          <w:p w14:paraId="2827E182" w14:textId="05F1500E" w:rsidR="00A52DC7" w:rsidRPr="00BC6BE9" w:rsidRDefault="00A52DC7" w:rsidP="00A52DC7">
            <w:pPr>
              <w:rPr>
                <w:lang w:val="fr-FR"/>
              </w:rPr>
            </w:pPr>
            <w:r w:rsidRPr="00BC6BE9">
              <w:rPr>
                <w:lang w:val="fr-FR"/>
              </w:rPr>
              <w:t>Uniforme</w:t>
            </w:r>
          </w:p>
        </w:tc>
        <w:tc>
          <w:tcPr>
            <w:tcW w:w="1985" w:type="dxa"/>
          </w:tcPr>
          <w:p w14:paraId="1D02F9B7" w14:textId="7FE7D4EF" w:rsidR="00A52DC7" w:rsidRDefault="00A52DC7" w:rsidP="00A52DC7">
            <w:r>
              <w:t>0</w:t>
            </w:r>
          </w:p>
        </w:tc>
        <w:tc>
          <w:tcPr>
            <w:tcW w:w="1668" w:type="dxa"/>
          </w:tcPr>
          <w:p w14:paraId="34AA0045" w14:textId="540AA6F5" w:rsidR="00A52DC7" w:rsidRDefault="00A52DC7" w:rsidP="00A52DC7"/>
        </w:tc>
        <w:tc>
          <w:tcPr>
            <w:tcW w:w="1134" w:type="dxa"/>
          </w:tcPr>
          <w:p w14:paraId="3C434C81" w14:textId="77777777" w:rsidR="00A52DC7" w:rsidRDefault="00A52DC7" w:rsidP="00A52DC7"/>
        </w:tc>
        <w:tc>
          <w:tcPr>
            <w:tcW w:w="1701" w:type="dxa"/>
          </w:tcPr>
          <w:p w14:paraId="61F976E4" w14:textId="47485074" w:rsidR="00A52DC7" w:rsidRDefault="00A52DC7" w:rsidP="00A52DC7"/>
        </w:tc>
      </w:tr>
      <w:tr w:rsidR="00A52DC7" w:rsidRPr="00433423" w14:paraId="0BCDE5D2" w14:textId="056E205E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1289A1E8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42" w:type="dxa"/>
          </w:tcPr>
          <w:p w14:paraId="64EF228F" w14:textId="69A71EB7" w:rsidR="00A52DC7" w:rsidRPr="000C41FD" w:rsidRDefault="00A52DC7" w:rsidP="00A52DC7">
            <w:pPr>
              <w:rPr>
                <w:lang w:val="fr-FR"/>
              </w:rPr>
            </w:pPr>
            <w:proofErr w:type="spellStart"/>
            <w:r w:rsidRPr="000C41FD">
              <w:rPr>
                <w:lang w:val="fr-FR"/>
              </w:rPr>
              <w:t>Num_Veh</w:t>
            </w:r>
            <w:proofErr w:type="spellEnd"/>
            <w:r w:rsidRPr="000C41FD">
              <w:rPr>
                <w:lang w:val="fr-FR"/>
              </w:rPr>
              <w:t xml:space="preserve"> </w:t>
            </w:r>
          </w:p>
        </w:tc>
        <w:tc>
          <w:tcPr>
            <w:tcW w:w="3671" w:type="dxa"/>
          </w:tcPr>
          <w:p w14:paraId="53EB6CD7" w14:textId="2F637D23" w:rsidR="00A52DC7" w:rsidRPr="000C41FD" w:rsidRDefault="00A52DC7" w:rsidP="00A52DC7">
            <w:pPr>
              <w:rPr>
                <w:lang w:val="fr-FR"/>
              </w:rPr>
            </w:pPr>
            <w:r w:rsidRPr="000C41FD">
              <w:rPr>
                <w:lang w:val="fr-FR"/>
              </w:rPr>
              <w:t>Identifiant d</w:t>
            </w:r>
            <w:r>
              <w:rPr>
                <w:lang w:val="fr-FR"/>
              </w:rPr>
              <w:t>e chaque</w:t>
            </w:r>
            <w:r w:rsidRPr="000C41FD">
              <w:rPr>
                <w:lang w:val="fr-FR"/>
              </w:rPr>
              <w:t xml:space="preserve"> véhicule </w:t>
            </w:r>
            <w:r>
              <w:rPr>
                <w:lang w:val="fr-FR"/>
              </w:rPr>
              <w:t>impliqué dans un accident spécifique. R</w:t>
            </w:r>
            <w:r w:rsidRPr="000C41FD">
              <w:rPr>
                <w:lang w:val="fr-FR"/>
              </w:rPr>
              <w:t xml:space="preserve">epris pour chacun des usagers occupant ce véhicule (y compris les piétons qui sont rattachés aux véhicules qui les ont heurtés) </w:t>
            </w:r>
          </w:p>
        </w:tc>
        <w:tc>
          <w:tcPr>
            <w:tcW w:w="2042" w:type="dxa"/>
          </w:tcPr>
          <w:p w14:paraId="465AB2C1" w14:textId="4194391C" w:rsidR="00A52DC7" w:rsidRPr="000C41FD" w:rsidRDefault="00A52DC7" w:rsidP="00A52DC7">
            <w:pPr>
              <w:jc w:val="center"/>
              <w:rPr>
                <w:lang w:val="fr-FR"/>
              </w:rPr>
            </w:pPr>
            <w:r w:rsidRPr="00216118">
              <w:rPr>
                <w:lang w:val="fr-FR"/>
              </w:rPr>
              <w:t>B01</w:t>
            </w:r>
          </w:p>
        </w:tc>
        <w:tc>
          <w:tcPr>
            <w:tcW w:w="2856" w:type="dxa"/>
          </w:tcPr>
          <w:p w14:paraId="2947701A" w14:textId="19EB0808" w:rsidR="00A52DC7" w:rsidRPr="000C41FD" w:rsidRDefault="00A52DC7" w:rsidP="00A52DC7">
            <w:pPr>
              <w:rPr>
                <w:lang w:val="fr-FR"/>
              </w:rPr>
            </w:pPr>
            <w:r w:rsidRPr="000C41FD">
              <w:rPr>
                <w:lang w:val="fr-FR"/>
              </w:rPr>
              <w:t>Code alphanumérique</w:t>
            </w:r>
            <w:r>
              <w:rPr>
                <w:lang w:val="fr-FR"/>
              </w:rPr>
              <w:t xml:space="preserve"> commun à chaque accident : 1 lettre de l’alphabet + 1 chiffre de 01 à 09 (A01, B01, C01… Z01, A02, B02…) Permet de rattacher aisément chaque victime à l’un des véhicules impliqués dans l’accident en </w:t>
            </w:r>
            <w:proofErr w:type="gramStart"/>
            <w:r>
              <w:rPr>
                <w:lang w:val="fr-FR"/>
              </w:rPr>
              <w:t>question..</w:t>
            </w:r>
            <w:proofErr w:type="gramEnd"/>
          </w:p>
        </w:tc>
        <w:tc>
          <w:tcPr>
            <w:tcW w:w="1630" w:type="dxa"/>
          </w:tcPr>
          <w:p w14:paraId="01F9B520" w14:textId="70F80DF6" w:rsidR="00A52DC7" w:rsidRDefault="00A52DC7" w:rsidP="00A52DC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objet</w:t>
            </w:r>
            <w:proofErr w:type="gramEnd"/>
          </w:p>
        </w:tc>
        <w:tc>
          <w:tcPr>
            <w:tcW w:w="1890" w:type="dxa"/>
          </w:tcPr>
          <w:p w14:paraId="749E0C92" w14:textId="1D132185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3BDE18AA" w14:textId="0628706D" w:rsidR="00A52DC7" w:rsidRDefault="00A52DC7" w:rsidP="00A52DC7">
            <w:pPr>
              <w:rPr>
                <w:lang w:val="fr-FR"/>
              </w:rPr>
            </w:pPr>
            <w:r w:rsidRPr="00BC6BE9">
              <w:rPr>
                <w:lang w:val="fr-FR"/>
              </w:rPr>
              <w:t>Néant</w:t>
            </w:r>
          </w:p>
        </w:tc>
        <w:tc>
          <w:tcPr>
            <w:tcW w:w="1985" w:type="dxa"/>
          </w:tcPr>
          <w:p w14:paraId="6E553320" w14:textId="1C4C72D5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Quasi-binaire</w:t>
            </w:r>
          </w:p>
        </w:tc>
        <w:tc>
          <w:tcPr>
            <w:tcW w:w="1985" w:type="dxa"/>
          </w:tcPr>
          <w:p w14:paraId="559736A7" w14:textId="7DF835B6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668" w:type="dxa"/>
          </w:tcPr>
          <w:p w14:paraId="3FBD1FE0" w14:textId="0DFC8DAA" w:rsidR="00A52DC7" w:rsidRPr="00433423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70F5692E" w14:textId="77777777" w:rsidR="00A52DC7" w:rsidRPr="00433423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18AC0D59" w14:textId="7CDACCF2" w:rsidR="00A52DC7" w:rsidRPr="00433423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7E42B521" w14:textId="5EC7310E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500A07A1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42" w:type="dxa"/>
          </w:tcPr>
          <w:p w14:paraId="398B626C" w14:textId="4B524AF7" w:rsidR="00A52DC7" w:rsidRDefault="00A52DC7" w:rsidP="00A52DC7">
            <w:pPr>
              <w:rPr>
                <w:lang w:val="fr-FR"/>
              </w:rPr>
            </w:pPr>
            <w:r>
              <w:t>Place</w:t>
            </w:r>
          </w:p>
        </w:tc>
        <w:tc>
          <w:tcPr>
            <w:tcW w:w="3671" w:type="dxa"/>
          </w:tcPr>
          <w:p w14:paraId="2BF829DE" w14:textId="450DB2A6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Pl</w:t>
            </w:r>
            <w:r w:rsidRPr="000C41FD">
              <w:rPr>
                <w:lang w:val="fr-FR"/>
              </w:rPr>
              <w:t>ace occupée dans le véhicule par l'usager au moment de l'accident</w:t>
            </w:r>
            <w:r>
              <w:rPr>
                <w:lang w:val="fr-FR"/>
              </w:rPr>
              <w:t xml:space="preserve"> (voir schéma dans le référentiel officiel)</w:t>
            </w:r>
          </w:p>
        </w:tc>
        <w:tc>
          <w:tcPr>
            <w:tcW w:w="2042" w:type="dxa"/>
          </w:tcPr>
          <w:p w14:paraId="2BBA86A5" w14:textId="7844E150" w:rsidR="00A52DC7" w:rsidRPr="000C41FD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2856" w:type="dxa"/>
          </w:tcPr>
          <w:p w14:paraId="7BC549DF" w14:textId="77777777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Classement numérique.</w:t>
            </w:r>
          </w:p>
          <w:p w14:paraId="200F5A92" w14:textId="7829EF11" w:rsidR="00A52DC7" w:rsidRPr="000C41FD" w:rsidRDefault="00A52DC7" w:rsidP="00A52DC7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7B7A5CAD" w14:textId="1E5426B8" w:rsidR="00A52DC7" w:rsidRDefault="00A52DC7" w:rsidP="00A52DC7">
            <w:pPr>
              <w:rPr>
                <w:lang w:val="fr-FR"/>
              </w:rPr>
            </w:pPr>
            <w:r w:rsidRPr="00F16965">
              <w:t xml:space="preserve">int </w:t>
            </w:r>
            <w:proofErr w:type="spellStart"/>
            <w:r w:rsidRPr="00F16965">
              <w:t>ou</w:t>
            </w:r>
            <w:proofErr w:type="spellEnd"/>
            <w:r w:rsidRPr="00F16965">
              <w:t xml:space="preserve"> float</w:t>
            </w:r>
          </w:p>
        </w:tc>
        <w:tc>
          <w:tcPr>
            <w:tcW w:w="1890" w:type="dxa"/>
          </w:tcPr>
          <w:p w14:paraId="21D7191C" w14:textId="18893246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0A2176C2" w14:textId="586DB819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985" w:type="dxa"/>
          </w:tcPr>
          <w:p w14:paraId="53EAFBD8" w14:textId="52650FF1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Pareto</w:t>
            </w:r>
          </w:p>
        </w:tc>
        <w:tc>
          <w:tcPr>
            <w:tcW w:w="1985" w:type="dxa"/>
          </w:tcPr>
          <w:p w14:paraId="78CC81E7" w14:textId="36318752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668" w:type="dxa"/>
          </w:tcPr>
          <w:p w14:paraId="2ADE0989" w14:textId="471F6549" w:rsidR="00A52DC7" w:rsidRPr="005F5713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1A1D3747" w14:textId="77777777" w:rsidR="00A52DC7" w:rsidRPr="005F5713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6A3E7E81" w14:textId="11D100ED" w:rsidR="00A52DC7" w:rsidRPr="005F5713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656F676A" w14:textId="3147AB52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6FE4D433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42" w:type="dxa"/>
          </w:tcPr>
          <w:p w14:paraId="757CFB70" w14:textId="2F12C291" w:rsidR="00A52DC7" w:rsidRPr="000C41FD" w:rsidRDefault="00A52DC7" w:rsidP="00A52DC7">
            <w:pPr>
              <w:rPr>
                <w:lang w:val="fr-FR"/>
              </w:rPr>
            </w:pPr>
            <w:proofErr w:type="spellStart"/>
            <w:proofErr w:type="gramStart"/>
            <w:r w:rsidRPr="000C41FD">
              <w:rPr>
                <w:lang w:val="fr-FR"/>
              </w:rPr>
              <w:t>catu</w:t>
            </w:r>
            <w:proofErr w:type="spellEnd"/>
            <w:proofErr w:type="gramEnd"/>
          </w:p>
        </w:tc>
        <w:tc>
          <w:tcPr>
            <w:tcW w:w="3671" w:type="dxa"/>
          </w:tcPr>
          <w:p w14:paraId="04391693" w14:textId="334B9417" w:rsidR="00A52DC7" w:rsidRPr="000C41FD" w:rsidRDefault="00A52DC7" w:rsidP="00A52DC7">
            <w:pPr>
              <w:rPr>
                <w:lang w:val="fr-FR"/>
              </w:rPr>
            </w:pPr>
            <w:r w:rsidRPr="000C41FD">
              <w:rPr>
                <w:lang w:val="fr-FR"/>
              </w:rPr>
              <w:t xml:space="preserve">Catégorie </w:t>
            </w:r>
            <w:r>
              <w:rPr>
                <w:lang w:val="fr-FR"/>
              </w:rPr>
              <w:t>de victime</w:t>
            </w:r>
            <w:r w:rsidRPr="000C41FD">
              <w:rPr>
                <w:lang w:val="fr-FR"/>
              </w:rPr>
              <w:t xml:space="preserve"> </w:t>
            </w:r>
            <w:r>
              <w:rPr>
                <w:lang w:val="fr-FR"/>
              </w:rPr>
              <w:t>(conducteur, passager, piéton)</w:t>
            </w:r>
          </w:p>
        </w:tc>
        <w:tc>
          <w:tcPr>
            <w:tcW w:w="2042" w:type="dxa"/>
          </w:tcPr>
          <w:p w14:paraId="0C781033" w14:textId="0584ACA2" w:rsidR="00A52DC7" w:rsidRPr="000C41FD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2856" w:type="dxa"/>
          </w:tcPr>
          <w:p w14:paraId="69F3D62B" w14:textId="77777777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Classement numérique.</w:t>
            </w:r>
          </w:p>
          <w:p w14:paraId="4058E56D" w14:textId="2DCC2A1B" w:rsidR="00A52DC7" w:rsidRPr="000C41FD" w:rsidRDefault="00A52DC7" w:rsidP="00A52DC7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2D8FCBC3" w14:textId="41D60A91" w:rsidR="00A52DC7" w:rsidRDefault="00A52DC7" w:rsidP="00A52DC7">
            <w:pPr>
              <w:rPr>
                <w:lang w:val="fr-FR"/>
              </w:rPr>
            </w:pPr>
            <w:r w:rsidRPr="00F16965">
              <w:t xml:space="preserve">int </w:t>
            </w:r>
            <w:proofErr w:type="spellStart"/>
            <w:r w:rsidRPr="00F16965">
              <w:t>ou</w:t>
            </w:r>
            <w:proofErr w:type="spellEnd"/>
            <w:r w:rsidRPr="00F16965">
              <w:t xml:space="preserve"> float</w:t>
            </w:r>
          </w:p>
        </w:tc>
        <w:tc>
          <w:tcPr>
            <w:tcW w:w="1890" w:type="dxa"/>
          </w:tcPr>
          <w:p w14:paraId="7D0B51D5" w14:textId="204260FF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5D9B2959" w14:textId="043C8142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985" w:type="dxa"/>
          </w:tcPr>
          <w:p w14:paraId="364F4A6C" w14:textId="40D59AA9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Pareto</w:t>
            </w:r>
          </w:p>
        </w:tc>
        <w:tc>
          <w:tcPr>
            <w:tcW w:w="1985" w:type="dxa"/>
          </w:tcPr>
          <w:p w14:paraId="1AE6D665" w14:textId="2521268A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668" w:type="dxa"/>
          </w:tcPr>
          <w:p w14:paraId="321B3498" w14:textId="5A5FB0B0" w:rsidR="00A52DC7" w:rsidRPr="00433423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05600EBC" w14:textId="77777777" w:rsidR="00A52DC7" w:rsidRPr="00433423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50FC3E6F" w14:textId="6DDE5497" w:rsidR="00A52DC7" w:rsidRPr="00433423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10AA31A9" w14:textId="5CEEB851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74F6104E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42" w:type="dxa"/>
          </w:tcPr>
          <w:p w14:paraId="27189A7F" w14:textId="7DBF1089" w:rsidR="00A52DC7" w:rsidRPr="000C41FD" w:rsidRDefault="00A52DC7" w:rsidP="00A52DC7">
            <w:pPr>
              <w:rPr>
                <w:lang w:val="fr-FR"/>
              </w:rPr>
            </w:pPr>
            <w:proofErr w:type="spellStart"/>
            <w:proofErr w:type="gramStart"/>
            <w:r w:rsidRPr="000C41FD">
              <w:rPr>
                <w:lang w:val="fr-FR"/>
              </w:rPr>
              <w:t>grav</w:t>
            </w:r>
            <w:proofErr w:type="spellEnd"/>
            <w:proofErr w:type="gramEnd"/>
          </w:p>
        </w:tc>
        <w:tc>
          <w:tcPr>
            <w:tcW w:w="3671" w:type="dxa"/>
          </w:tcPr>
          <w:p w14:paraId="20030F79" w14:textId="65303F96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VARIABLE CIBLE</w:t>
            </w:r>
          </w:p>
          <w:p w14:paraId="7905E42F" w14:textId="2AD3F24C" w:rsidR="00A52DC7" w:rsidRPr="000C41FD" w:rsidRDefault="00A52DC7" w:rsidP="00A52DC7">
            <w:pPr>
              <w:rPr>
                <w:lang w:val="fr-FR"/>
              </w:rPr>
            </w:pPr>
            <w:r w:rsidRPr="000C41FD">
              <w:rPr>
                <w:lang w:val="fr-FR"/>
              </w:rPr>
              <w:t>Gravité de blessure de l'usager, les usagers accidentés sont classés en trois catégories de victimes plus les indemnes : 1 – Indemne 2 – Tué 3 – Blessé hospitalisé 4 – Blessé léger</w:t>
            </w:r>
          </w:p>
        </w:tc>
        <w:tc>
          <w:tcPr>
            <w:tcW w:w="2042" w:type="dxa"/>
          </w:tcPr>
          <w:p w14:paraId="5433C46E" w14:textId="4DDF6BFD" w:rsidR="00A52DC7" w:rsidRPr="000C41FD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2856" w:type="dxa"/>
          </w:tcPr>
          <w:p w14:paraId="4A6C2AE1" w14:textId="77777777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Classement numérique.</w:t>
            </w:r>
          </w:p>
          <w:p w14:paraId="4C7D0FA0" w14:textId="75122574" w:rsidR="00A52DC7" w:rsidRPr="000C41FD" w:rsidRDefault="00A52DC7" w:rsidP="00A52DC7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1AA1C03E" w14:textId="4565D422" w:rsidR="00A52DC7" w:rsidRDefault="00A52DC7" w:rsidP="00A52DC7">
            <w:pPr>
              <w:rPr>
                <w:lang w:val="fr-FR"/>
              </w:rPr>
            </w:pPr>
            <w:r w:rsidRPr="00F16965">
              <w:t xml:space="preserve">int </w:t>
            </w:r>
            <w:proofErr w:type="spellStart"/>
            <w:r w:rsidRPr="00F16965">
              <w:t>ou</w:t>
            </w:r>
            <w:proofErr w:type="spellEnd"/>
            <w:r w:rsidRPr="00F16965">
              <w:t xml:space="preserve"> float</w:t>
            </w:r>
          </w:p>
        </w:tc>
        <w:tc>
          <w:tcPr>
            <w:tcW w:w="1890" w:type="dxa"/>
          </w:tcPr>
          <w:p w14:paraId="668AF1D0" w14:textId="0088C95E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7B953638" w14:textId="20378337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CIBLE</w:t>
            </w:r>
          </w:p>
        </w:tc>
        <w:tc>
          <w:tcPr>
            <w:tcW w:w="1985" w:type="dxa"/>
          </w:tcPr>
          <w:p w14:paraId="7B6BA8E0" w14:textId="248E2103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Multimodale</w:t>
            </w:r>
          </w:p>
        </w:tc>
        <w:tc>
          <w:tcPr>
            <w:tcW w:w="1985" w:type="dxa"/>
          </w:tcPr>
          <w:p w14:paraId="6C3AA44A" w14:textId="03D03622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668" w:type="dxa"/>
          </w:tcPr>
          <w:p w14:paraId="761FCABA" w14:textId="37A08A0F" w:rsidR="00A52DC7" w:rsidRPr="00433423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1CEA551B" w14:textId="77777777" w:rsidR="00A52DC7" w:rsidRPr="00433423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6A792F18" w14:textId="5121E8BC" w:rsidR="00A52DC7" w:rsidRPr="00433423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5A8399FA" w14:textId="267DDDB0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09B53D0E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42" w:type="dxa"/>
          </w:tcPr>
          <w:p w14:paraId="6E700632" w14:textId="25EA4C23" w:rsidR="00A52DC7" w:rsidRPr="000C41FD" w:rsidRDefault="00A52DC7" w:rsidP="00A52DC7">
            <w:pPr>
              <w:rPr>
                <w:lang w:val="fr-FR"/>
              </w:rPr>
            </w:pPr>
            <w:proofErr w:type="spellStart"/>
            <w:r>
              <w:t>sexe</w:t>
            </w:r>
            <w:proofErr w:type="spellEnd"/>
          </w:p>
        </w:tc>
        <w:tc>
          <w:tcPr>
            <w:tcW w:w="3671" w:type="dxa"/>
          </w:tcPr>
          <w:p w14:paraId="68BB37A7" w14:textId="75EBB447" w:rsidR="00A52DC7" w:rsidRPr="000C41FD" w:rsidRDefault="00A52DC7" w:rsidP="00A52DC7">
            <w:pPr>
              <w:rPr>
                <w:lang w:val="fr-FR"/>
              </w:rPr>
            </w:pPr>
            <w:r w:rsidRPr="000C41FD">
              <w:rPr>
                <w:lang w:val="fr-FR"/>
              </w:rPr>
              <w:t xml:space="preserve">Sexe de </w:t>
            </w:r>
            <w:r>
              <w:rPr>
                <w:lang w:val="fr-FR"/>
              </w:rPr>
              <w:t>la victime</w:t>
            </w:r>
          </w:p>
        </w:tc>
        <w:tc>
          <w:tcPr>
            <w:tcW w:w="2042" w:type="dxa"/>
          </w:tcPr>
          <w:p w14:paraId="637924B9" w14:textId="0F3E980A" w:rsidR="00A52DC7" w:rsidRPr="000C41FD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856" w:type="dxa"/>
          </w:tcPr>
          <w:p w14:paraId="2CFFAC10" w14:textId="77777777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Classement numérique.</w:t>
            </w:r>
          </w:p>
          <w:p w14:paraId="02929E9F" w14:textId="6103A260" w:rsidR="00A52DC7" w:rsidRPr="000C41FD" w:rsidRDefault="00A52DC7" w:rsidP="00A52DC7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48FC88FE" w14:textId="717DE1A6" w:rsidR="00A52DC7" w:rsidRDefault="00A52DC7" w:rsidP="00A52DC7">
            <w:pPr>
              <w:rPr>
                <w:lang w:val="fr-FR"/>
              </w:rPr>
            </w:pPr>
            <w:r w:rsidRPr="00F16965">
              <w:t xml:space="preserve">int </w:t>
            </w:r>
            <w:proofErr w:type="spellStart"/>
            <w:r w:rsidRPr="00F16965">
              <w:t>ou</w:t>
            </w:r>
            <w:proofErr w:type="spellEnd"/>
            <w:r w:rsidRPr="00F16965">
              <w:t xml:space="preserve"> float</w:t>
            </w:r>
          </w:p>
        </w:tc>
        <w:tc>
          <w:tcPr>
            <w:tcW w:w="1890" w:type="dxa"/>
          </w:tcPr>
          <w:p w14:paraId="187B99B0" w14:textId="4A58BAA1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19DB8593" w14:textId="0CB19E57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1985" w:type="dxa"/>
          </w:tcPr>
          <w:p w14:paraId="58C3A81D" w14:textId="264E0326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Binaire</w:t>
            </w:r>
          </w:p>
        </w:tc>
        <w:tc>
          <w:tcPr>
            <w:tcW w:w="1985" w:type="dxa"/>
          </w:tcPr>
          <w:p w14:paraId="65153CB2" w14:textId="65B95A17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668" w:type="dxa"/>
          </w:tcPr>
          <w:p w14:paraId="75972D4C" w14:textId="524764F2" w:rsidR="00A52DC7" w:rsidRPr="00433423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102D3530" w14:textId="77777777" w:rsidR="00A52DC7" w:rsidRPr="00433423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0816549E" w14:textId="64CFBA5C" w:rsidR="00A52DC7" w:rsidRPr="00433423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2A5A3422" w14:textId="4E9D4ED9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151FE475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42" w:type="dxa"/>
          </w:tcPr>
          <w:p w14:paraId="5D5C09A8" w14:textId="287791A4" w:rsidR="00A52DC7" w:rsidRPr="000C41FD" w:rsidRDefault="00A52DC7" w:rsidP="00A52DC7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a</w:t>
            </w:r>
            <w:r w:rsidRPr="000C41FD">
              <w:rPr>
                <w:lang w:val="fr-FR"/>
              </w:rPr>
              <w:t>n</w:t>
            </w:r>
            <w:proofErr w:type="gramEnd"/>
            <w:r w:rsidRPr="000C41FD">
              <w:rPr>
                <w:lang w:val="fr-FR"/>
              </w:rPr>
              <w:t>_nais</w:t>
            </w:r>
            <w:proofErr w:type="spellEnd"/>
          </w:p>
        </w:tc>
        <w:tc>
          <w:tcPr>
            <w:tcW w:w="3671" w:type="dxa"/>
          </w:tcPr>
          <w:p w14:paraId="589A67C4" w14:textId="5AAA967C" w:rsidR="00A52DC7" w:rsidRPr="000C41FD" w:rsidRDefault="00A52DC7" w:rsidP="00A52DC7">
            <w:pPr>
              <w:rPr>
                <w:lang w:val="fr-FR"/>
              </w:rPr>
            </w:pPr>
            <w:r w:rsidRPr="000C41FD">
              <w:rPr>
                <w:lang w:val="fr-FR"/>
              </w:rPr>
              <w:t xml:space="preserve">Année de naissance de </w:t>
            </w:r>
            <w:r>
              <w:rPr>
                <w:lang w:val="fr-FR"/>
              </w:rPr>
              <w:t>la victime</w:t>
            </w:r>
          </w:p>
        </w:tc>
        <w:tc>
          <w:tcPr>
            <w:tcW w:w="2042" w:type="dxa"/>
          </w:tcPr>
          <w:p w14:paraId="68A4D71C" w14:textId="4A1FDF6C" w:rsidR="00A52DC7" w:rsidRPr="000C41FD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1979</w:t>
            </w:r>
          </w:p>
        </w:tc>
        <w:tc>
          <w:tcPr>
            <w:tcW w:w="2856" w:type="dxa"/>
          </w:tcPr>
          <w:p w14:paraId="09400DCE" w14:textId="34D5CFA5" w:rsidR="00A52DC7" w:rsidRPr="000C41FD" w:rsidRDefault="00A52DC7" w:rsidP="00A52DC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numéro</w:t>
            </w:r>
            <w:proofErr w:type="gramEnd"/>
          </w:p>
        </w:tc>
        <w:tc>
          <w:tcPr>
            <w:tcW w:w="1630" w:type="dxa"/>
          </w:tcPr>
          <w:p w14:paraId="4328C6A1" w14:textId="01FB4BA2" w:rsidR="00A52DC7" w:rsidRDefault="00A52DC7" w:rsidP="00A52DC7">
            <w:pPr>
              <w:rPr>
                <w:lang w:val="fr-FR"/>
              </w:rPr>
            </w:pPr>
            <w:r w:rsidRPr="00F16965">
              <w:t xml:space="preserve">int </w:t>
            </w:r>
            <w:proofErr w:type="spellStart"/>
            <w:r w:rsidRPr="00F16965">
              <w:t>ou</w:t>
            </w:r>
            <w:proofErr w:type="spellEnd"/>
            <w:r w:rsidRPr="00F16965">
              <w:t xml:space="preserve"> float</w:t>
            </w:r>
          </w:p>
        </w:tc>
        <w:tc>
          <w:tcPr>
            <w:tcW w:w="1890" w:type="dxa"/>
          </w:tcPr>
          <w:p w14:paraId="292EE87E" w14:textId="40022095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39BD93D9" w14:textId="15141C6A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  <w:tc>
          <w:tcPr>
            <w:tcW w:w="1985" w:type="dxa"/>
          </w:tcPr>
          <w:p w14:paraId="0799FAC6" w14:textId="15A017CB" w:rsidR="00A52DC7" w:rsidRPr="00433423" w:rsidRDefault="00A52DC7" w:rsidP="00A52DC7">
            <w:pPr>
              <w:rPr>
                <w:lang w:val="fr-FR"/>
              </w:rPr>
            </w:pPr>
          </w:p>
        </w:tc>
        <w:tc>
          <w:tcPr>
            <w:tcW w:w="1985" w:type="dxa"/>
          </w:tcPr>
          <w:p w14:paraId="39363EF8" w14:textId="7100BBE4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668" w:type="dxa"/>
          </w:tcPr>
          <w:p w14:paraId="12918150" w14:textId="352D3CE0" w:rsidR="00A52DC7" w:rsidRPr="00433423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075C6B98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6005ED7A" w14:textId="315E3D24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33423" w14:paraId="5947D820" w14:textId="4817D4D7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31112D8D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42" w:type="dxa"/>
          </w:tcPr>
          <w:p w14:paraId="16E0F81F" w14:textId="0E1AF987" w:rsidR="00A52DC7" w:rsidRPr="000C41FD" w:rsidRDefault="00A52DC7" w:rsidP="00A52DC7">
            <w:pPr>
              <w:rPr>
                <w:lang w:val="fr-FR"/>
              </w:rPr>
            </w:pPr>
            <w:proofErr w:type="gramStart"/>
            <w:r w:rsidRPr="000C41FD">
              <w:rPr>
                <w:lang w:val="fr-FR"/>
              </w:rPr>
              <w:t>trajet</w:t>
            </w:r>
            <w:proofErr w:type="gramEnd"/>
            <w:r w:rsidRPr="000C41FD">
              <w:rPr>
                <w:lang w:val="fr-FR"/>
              </w:rPr>
              <w:t xml:space="preserve"> </w:t>
            </w:r>
          </w:p>
        </w:tc>
        <w:tc>
          <w:tcPr>
            <w:tcW w:w="3671" w:type="dxa"/>
          </w:tcPr>
          <w:p w14:paraId="0818AC1F" w14:textId="2EEB607A" w:rsidR="00A52DC7" w:rsidRPr="000C41FD" w:rsidRDefault="00A52DC7" w:rsidP="00A52DC7">
            <w:pPr>
              <w:rPr>
                <w:lang w:val="fr-FR"/>
              </w:rPr>
            </w:pPr>
            <w:r w:rsidRPr="000C41FD">
              <w:rPr>
                <w:lang w:val="fr-FR"/>
              </w:rPr>
              <w:t xml:space="preserve">Motif du déplacement au moment de l’accident </w:t>
            </w:r>
            <w:r>
              <w:rPr>
                <w:lang w:val="fr-FR"/>
              </w:rPr>
              <w:t>(t</w:t>
            </w:r>
            <w:r w:rsidRPr="000C41FD">
              <w:rPr>
                <w:lang w:val="fr-FR"/>
              </w:rPr>
              <w:t>ravail</w:t>
            </w:r>
            <w:r>
              <w:rPr>
                <w:lang w:val="fr-FR"/>
              </w:rPr>
              <w:t xml:space="preserve">, </w:t>
            </w:r>
            <w:r w:rsidRPr="000C41FD">
              <w:rPr>
                <w:lang w:val="fr-FR"/>
              </w:rPr>
              <w:t>achats</w:t>
            </w:r>
            <w:r>
              <w:rPr>
                <w:lang w:val="fr-FR"/>
              </w:rPr>
              <w:t>,</w:t>
            </w:r>
            <w:r w:rsidRPr="000C41FD">
              <w:rPr>
                <w:lang w:val="fr-FR"/>
              </w:rPr>
              <w:t xml:space="preserve"> loisirs</w:t>
            </w:r>
            <w:r>
              <w:rPr>
                <w:lang w:val="fr-FR"/>
              </w:rPr>
              <w:t>…)</w:t>
            </w:r>
          </w:p>
        </w:tc>
        <w:tc>
          <w:tcPr>
            <w:tcW w:w="2042" w:type="dxa"/>
          </w:tcPr>
          <w:p w14:paraId="4030CD1A" w14:textId="43CB14EA" w:rsidR="00A52DC7" w:rsidRPr="000C41FD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2856" w:type="dxa"/>
          </w:tcPr>
          <w:p w14:paraId="098BCECD" w14:textId="77777777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Classement numérique.</w:t>
            </w:r>
          </w:p>
          <w:p w14:paraId="6624AB11" w14:textId="16DD3B18" w:rsidR="00A52DC7" w:rsidRPr="000C41FD" w:rsidRDefault="00A52DC7" w:rsidP="00A52DC7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02296376" w14:textId="7BE15940" w:rsidR="00A52DC7" w:rsidRDefault="00A52DC7" w:rsidP="00A52DC7">
            <w:pPr>
              <w:rPr>
                <w:lang w:val="fr-FR"/>
              </w:rPr>
            </w:pPr>
            <w:r w:rsidRPr="00F16965">
              <w:t xml:space="preserve">int </w:t>
            </w:r>
            <w:proofErr w:type="spellStart"/>
            <w:r w:rsidRPr="00F16965">
              <w:t>ou</w:t>
            </w:r>
            <w:proofErr w:type="spellEnd"/>
            <w:r w:rsidRPr="00F16965">
              <w:t xml:space="preserve"> float</w:t>
            </w:r>
          </w:p>
        </w:tc>
        <w:tc>
          <w:tcPr>
            <w:tcW w:w="1890" w:type="dxa"/>
          </w:tcPr>
          <w:p w14:paraId="6BD271F5" w14:textId="622C1DB0" w:rsidR="00A52DC7" w:rsidRPr="00520C42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2E6E0F3C" w14:textId="3F92D9D0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  <w:tc>
          <w:tcPr>
            <w:tcW w:w="1985" w:type="dxa"/>
          </w:tcPr>
          <w:p w14:paraId="036AAD5B" w14:textId="38DDC226" w:rsidR="00A52DC7" w:rsidRPr="00520C42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Multimodale</w:t>
            </w:r>
          </w:p>
        </w:tc>
        <w:tc>
          <w:tcPr>
            <w:tcW w:w="1985" w:type="dxa"/>
          </w:tcPr>
          <w:p w14:paraId="2E893E85" w14:textId="11EFBBEC" w:rsidR="00A52DC7" w:rsidRPr="00520C42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26.3%</w:t>
            </w:r>
          </w:p>
        </w:tc>
        <w:tc>
          <w:tcPr>
            <w:tcW w:w="1668" w:type="dxa"/>
          </w:tcPr>
          <w:p w14:paraId="5DFF49EE" w14:textId="47CC745A" w:rsidR="00A52DC7" w:rsidRPr="00520C42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10E9E808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2C47E2FB" w14:textId="7F984DB4" w:rsidR="00A52DC7" w:rsidRPr="00520C42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33423" w14:paraId="4BF0A93E" w14:textId="0B38609B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4A13D356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42" w:type="dxa"/>
          </w:tcPr>
          <w:p w14:paraId="1BD316B8" w14:textId="3BE36551" w:rsidR="00A52DC7" w:rsidRDefault="00A52DC7" w:rsidP="00A52DC7">
            <w:pPr>
              <w:rPr>
                <w:lang w:val="fr-FR"/>
              </w:rPr>
            </w:pPr>
            <w:proofErr w:type="gramStart"/>
            <w:r w:rsidRPr="000C41FD">
              <w:rPr>
                <w:lang w:val="fr-FR"/>
              </w:rPr>
              <w:t>secu</w:t>
            </w:r>
            <w:proofErr w:type="gramEnd"/>
            <w:r w:rsidRPr="000C41FD">
              <w:rPr>
                <w:lang w:val="fr-FR"/>
              </w:rPr>
              <w:t>1</w:t>
            </w:r>
          </w:p>
        </w:tc>
        <w:tc>
          <w:tcPr>
            <w:tcW w:w="3671" w:type="dxa"/>
          </w:tcPr>
          <w:p w14:paraId="532CE560" w14:textId="4F9B81E5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U</w:t>
            </w:r>
            <w:r w:rsidRPr="000C41FD">
              <w:rPr>
                <w:lang w:val="fr-FR"/>
              </w:rPr>
              <w:t xml:space="preserve">tilisation d’équipement de sécurité </w:t>
            </w:r>
            <w:r>
              <w:rPr>
                <w:lang w:val="fr-FR"/>
              </w:rPr>
              <w:t>(airbag, casque, c</w:t>
            </w:r>
            <w:r w:rsidRPr="000C41FD">
              <w:rPr>
                <w:lang w:val="fr-FR"/>
              </w:rPr>
              <w:t>einture</w:t>
            </w:r>
            <w:r>
              <w:rPr>
                <w:lang w:val="fr-FR"/>
              </w:rPr>
              <w:t>…)</w:t>
            </w:r>
          </w:p>
        </w:tc>
        <w:tc>
          <w:tcPr>
            <w:tcW w:w="2042" w:type="dxa"/>
          </w:tcPr>
          <w:p w14:paraId="7C687AE6" w14:textId="276947E6" w:rsidR="00A52DC7" w:rsidRPr="000C41FD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856" w:type="dxa"/>
          </w:tcPr>
          <w:p w14:paraId="4F3FC064" w14:textId="5492DBE5" w:rsidR="00A52DC7" w:rsidRPr="000C41FD" w:rsidRDefault="00A52DC7" w:rsidP="00A52DC7">
            <w:pPr>
              <w:rPr>
                <w:lang w:val="fr-FR"/>
              </w:rPr>
            </w:pPr>
            <w:r w:rsidRPr="00F16AA5">
              <w:rPr>
                <w:lang w:val="fr-FR"/>
              </w:rPr>
              <w:t>Classement numérique.</w:t>
            </w:r>
          </w:p>
        </w:tc>
        <w:tc>
          <w:tcPr>
            <w:tcW w:w="1630" w:type="dxa"/>
          </w:tcPr>
          <w:p w14:paraId="153CB709" w14:textId="55CB769D" w:rsidR="00A52DC7" w:rsidRDefault="00A52DC7" w:rsidP="00A52DC7">
            <w:pPr>
              <w:rPr>
                <w:lang w:val="fr-FR"/>
              </w:rPr>
            </w:pPr>
            <w:r w:rsidRPr="00F16965">
              <w:t xml:space="preserve">int </w:t>
            </w:r>
            <w:proofErr w:type="spellStart"/>
            <w:r w:rsidRPr="00F16965">
              <w:t>ou</w:t>
            </w:r>
            <w:proofErr w:type="spellEnd"/>
            <w:r w:rsidRPr="00F16965">
              <w:t xml:space="preserve"> float</w:t>
            </w:r>
          </w:p>
        </w:tc>
        <w:tc>
          <w:tcPr>
            <w:tcW w:w="1890" w:type="dxa"/>
          </w:tcPr>
          <w:p w14:paraId="20403B9B" w14:textId="16396375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16B1BE6F" w14:textId="7FBAC917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985" w:type="dxa"/>
          </w:tcPr>
          <w:p w14:paraId="5B3B66D3" w14:textId="4F4B4C0F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985" w:type="dxa"/>
          </w:tcPr>
          <w:p w14:paraId="10E48B5D" w14:textId="4EE4EB80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0,07%</w:t>
            </w:r>
          </w:p>
        </w:tc>
        <w:tc>
          <w:tcPr>
            <w:tcW w:w="1668" w:type="dxa"/>
          </w:tcPr>
          <w:p w14:paraId="704EB67B" w14:textId="39E3C878" w:rsidR="00A52DC7" w:rsidRPr="005F5713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1043AB61" w14:textId="77777777" w:rsidR="00A52DC7" w:rsidRPr="005F5713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6D6BAF74" w14:textId="78773546" w:rsidR="00A52DC7" w:rsidRPr="005F5713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1493FB77" w14:textId="58F6FBCC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0016FC90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bookmarkStart w:id="0" w:name="_Hlk77599179"/>
          </w:p>
        </w:tc>
        <w:tc>
          <w:tcPr>
            <w:tcW w:w="2042" w:type="dxa"/>
          </w:tcPr>
          <w:p w14:paraId="0F54D5BA" w14:textId="1DB2B3E3" w:rsidR="00A52DC7" w:rsidRDefault="00A52DC7" w:rsidP="00A52DC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s</w:t>
            </w:r>
            <w:r w:rsidRPr="000C41FD">
              <w:rPr>
                <w:lang w:val="fr-FR"/>
              </w:rPr>
              <w:t>ecu</w:t>
            </w:r>
            <w:proofErr w:type="gramEnd"/>
            <w:r>
              <w:rPr>
                <w:lang w:val="fr-FR"/>
              </w:rPr>
              <w:t>2</w:t>
            </w:r>
          </w:p>
        </w:tc>
        <w:tc>
          <w:tcPr>
            <w:tcW w:w="3671" w:type="dxa"/>
          </w:tcPr>
          <w:p w14:paraId="1AA56C85" w14:textId="0C1B533C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U</w:t>
            </w:r>
            <w:r w:rsidRPr="000C41FD">
              <w:rPr>
                <w:lang w:val="fr-FR"/>
              </w:rPr>
              <w:t xml:space="preserve">tilisation d’équipement de sécurité </w:t>
            </w:r>
            <w:r>
              <w:rPr>
                <w:lang w:val="fr-FR"/>
              </w:rPr>
              <w:t>(airbag, casque, c</w:t>
            </w:r>
            <w:r w:rsidRPr="000C41FD">
              <w:rPr>
                <w:lang w:val="fr-FR"/>
              </w:rPr>
              <w:t>einture</w:t>
            </w:r>
            <w:r>
              <w:rPr>
                <w:lang w:val="fr-FR"/>
              </w:rPr>
              <w:t>…)</w:t>
            </w:r>
          </w:p>
        </w:tc>
        <w:tc>
          <w:tcPr>
            <w:tcW w:w="2042" w:type="dxa"/>
          </w:tcPr>
          <w:p w14:paraId="5740DEB1" w14:textId="0CF814C1" w:rsidR="00A52DC7" w:rsidRPr="000C41FD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856" w:type="dxa"/>
          </w:tcPr>
          <w:p w14:paraId="6EAC04DD" w14:textId="210AC2B9" w:rsidR="00A52DC7" w:rsidRPr="000C41FD" w:rsidRDefault="00A52DC7" w:rsidP="00A52DC7">
            <w:pPr>
              <w:rPr>
                <w:lang w:val="fr-FR"/>
              </w:rPr>
            </w:pPr>
            <w:r w:rsidRPr="00F16AA5">
              <w:rPr>
                <w:lang w:val="fr-FR"/>
              </w:rPr>
              <w:t>Classement numérique.</w:t>
            </w:r>
          </w:p>
        </w:tc>
        <w:tc>
          <w:tcPr>
            <w:tcW w:w="1630" w:type="dxa"/>
          </w:tcPr>
          <w:p w14:paraId="0D4DE609" w14:textId="791B9936" w:rsidR="00A52DC7" w:rsidRDefault="00A52DC7" w:rsidP="00A52DC7">
            <w:pPr>
              <w:rPr>
                <w:lang w:val="fr-FR"/>
              </w:rPr>
            </w:pPr>
            <w:r w:rsidRPr="00F16965">
              <w:t xml:space="preserve">int </w:t>
            </w:r>
            <w:proofErr w:type="spellStart"/>
            <w:r w:rsidRPr="00F16965">
              <w:t>ou</w:t>
            </w:r>
            <w:proofErr w:type="spellEnd"/>
            <w:r w:rsidRPr="00F16965">
              <w:t xml:space="preserve"> float</w:t>
            </w:r>
          </w:p>
        </w:tc>
        <w:tc>
          <w:tcPr>
            <w:tcW w:w="1890" w:type="dxa"/>
          </w:tcPr>
          <w:p w14:paraId="319CEB13" w14:textId="1FE4BB0E" w:rsidR="00A52DC7" w:rsidRPr="00E572DF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1BF7FCA4" w14:textId="3BC170F7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985" w:type="dxa"/>
          </w:tcPr>
          <w:p w14:paraId="6BF306B9" w14:textId="3BE359C7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Multimodale</w:t>
            </w:r>
          </w:p>
        </w:tc>
        <w:tc>
          <w:tcPr>
            <w:tcW w:w="1985" w:type="dxa"/>
          </w:tcPr>
          <w:p w14:paraId="6555EAB4" w14:textId="118CBDEE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30,2%</w:t>
            </w:r>
          </w:p>
        </w:tc>
        <w:tc>
          <w:tcPr>
            <w:tcW w:w="1668" w:type="dxa"/>
          </w:tcPr>
          <w:p w14:paraId="33EAB448" w14:textId="5CA8DCF0" w:rsidR="00A52DC7" w:rsidRPr="005F5713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4EF645E9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7144102A" w14:textId="0F125FEA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bookmarkEnd w:id="0"/>
      <w:tr w:rsidR="00A52DC7" w:rsidRPr="00433423" w14:paraId="56D81F44" w14:textId="623B6C23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19C54F21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42" w:type="dxa"/>
          </w:tcPr>
          <w:p w14:paraId="17FDF98E" w14:textId="6BABCEAC" w:rsidR="00A52DC7" w:rsidRDefault="00A52DC7" w:rsidP="00A52DC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s</w:t>
            </w:r>
            <w:r w:rsidRPr="000C41FD">
              <w:rPr>
                <w:lang w:val="fr-FR"/>
              </w:rPr>
              <w:t>ecu</w:t>
            </w:r>
            <w:proofErr w:type="gramEnd"/>
            <w:r>
              <w:rPr>
                <w:lang w:val="fr-FR"/>
              </w:rPr>
              <w:t>3</w:t>
            </w:r>
          </w:p>
        </w:tc>
        <w:tc>
          <w:tcPr>
            <w:tcW w:w="3671" w:type="dxa"/>
          </w:tcPr>
          <w:p w14:paraId="5A9B7343" w14:textId="44980B80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U</w:t>
            </w:r>
            <w:r w:rsidRPr="000C41FD">
              <w:rPr>
                <w:lang w:val="fr-FR"/>
              </w:rPr>
              <w:t xml:space="preserve">tilisation d’équipement de sécurité </w:t>
            </w:r>
            <w:r>
              <w:rPr>
                <w:lang w:val="fr-FR"/>
              </w:rPr>
              <w:t>(airbag, casque, c</w:t>
            </w:r>
            <w:r w:rsidRPr="000C41FD">
              <w:rPr>
                <w:lang w:val="fr-FR"/>
              </w:rPr>
              <w:t>einture</w:t>
            </w:r>
            <w:r>
              <w:rPr>
                <w:lang w:val="fr-FR"/>
              </w:rPr>
              <w:t>…)</w:t>
            </w:r>
          </w:p>
        </w:tc>
        <w:tc>
          <w:tcPr>
            <w:tcW w:w="2042" w:type="dxa"/>
          </w:tcPr>
          <w:p w14:paraId="4E564D00" w14:textId="2440ED8E" w:rsidR="00A52DC7" w:rsidRPr="000C41FD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856" w:type="dxa"/>
          </w:tcPr>
          <w:p w14:paraId="1841FD89" w14:textId="34DD0794" w:rsidR="00A52DC7" w:rsidRPr="000C41FD" w:rsidRDefault="00A52DC7" w:rsidP="00A52DC7">
            <w:pPr>
              <w:rPr>
                <w:lang w:val="fr-FR"/>
              </w:rPr>
            </w:pPr>
            <w:r w:rsidRPr="00F16AA5">
              <w:rPr>
                <w:lang w:val="fr-FR"/>
              </w:rPr>
              <w:t>Classement numérique.</w:t>
            </w:r>
          </w:p>
        </w:tc>
        <w:tc>
          <w:tcPr>
            <w:tcW w:w="1630" w:type="dxa"/>
          </w:tcPr>
          <w:p w14:paraId="16B26427" w14:textId="2D872C94" w:rsidR="00A52DC7" w:rsidRDefault="00A52DC7" w:rsidP="00A52DC7">
            <w:pPr>
              <w:rPr>
                <w:lang w:val="fr-FR"/>
              </w:rPr>
            </w:pPr>
            <w:r w:rsidRPr="00F16965">
              <w:t xml:space="preserve">int </w:t>
            </w:r>
            <w:proofErr w:type="spellStart"/>
            <w:r w:rsidRPr="00F16965">
              <w:t>ou</w:t>
            </w:r>
            <w:proofErr w:type="spellEnd"/>
            <w:r w:rsidRPr="00F16965">
              <w:t xml:space="preserve"> float</w:t>
            </w:r>
          </w:p>
        </w:tc>
        <w:tc>
          <w:tcPr>
            <w:tcW w:w="1890" w:type="dxa"/>
          </w:tcPr>
          <w:p w14:paraId="11AEA1A8" w14:textId="141EFF0F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0E40B922" w14:textId="07178615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985" w:type="dxa"/>
          </w:tcPr>
          <w:p w14:paraId="737C5E41" w14:textId="13A3CEC9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Multimodale</w:t>
            </w:r>
          </w:p>
        </w:tc>
        <w:tc>
          <w:tcPr>
            <w:tcW w:w="1985" w:type="dxa"/>
          </w:tcPr>
          <w:p w14:paraId="0538D49C" w14:textId="4A7F0FFA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98,7%</w:t>
            </w:r>
          </w:p>
        </w:tc>
        <w:tc>
          <w:tcPr>
            <w:tcW w:w="1668" w:type="dxa"/>
          </w:tcPr>
          <w:p w14:paraId="4A82BAAE" w14:textId="4CD2E48E" w:rsidR="00A52DC7" w:rsidRPr="005F5713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5DB68987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68BA9B45" w14:textId="58E4D46F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33423" w14:paraId="31351835" w14:textId="36717D30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6A46B435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42" w:type="dxa"/>
          </w:tcPr>
          <w:p w14:paraId="22006F4D" w14:textId="39249A11" w:rsidR="00A52DC7" w:rsidRPr="005F5713" w:rsidRDefault="00A52DC7" w:rsidP="00A52DC7">
            <w:pPr>
              <w:rPr>
                <w:lang w:val="fr-FR"/>
              </w:rPr>
            </w:pPr>
            <w:proofErr w:type="spellStart"/>
            <w:r>
              <w:t>locp</w:t>
            </w:r>
            <w:proofErr w:type="spellEnd"/>
          </w:p>
        </w:tc>
        <w:tc>
          <w:tcPr>
            <w:tcW w:w="3671" w:type="dxa"/>
          </w:tcPr>
          <w:p w14:paraId="418F75E4" w14:textId="055B7E14" w:rsidR="00A52DC7" w:rsidRPr="005F5713" w:rsidRDefault="00A52DC7" w:rsidP="00A52DC7">
            <w:pPr>
              <w:rPr>
                <w:lang w:val="fr-FR"/>
              </w:rPr>
            </w:pPr>
            <w:r w:rsidRPr="005F5713">
              <w:rPr>
                <w:lang w:val="fr-FR"/>
              </w:rPr>
              <w:t>Localisation du piéton (passage p</w:t>
            </w:r>
            <w:r>
              <w:rPr>
                <w:lang w:val="fr-FR"/>
              </w:rPr>
              <w:t>iéton, chaussée…)</w:t>
            </w:r>
          </w:p>
        </w:tc>
        <w:tc>
          <w:tcPr>
            <w:tcW w:w="2042" w:type="dxa"/>
          </w:tcPr>
          <w:p w14:paraId="02D751B6" w14:textId="69E63853" w:rsidR="00A52DC7" w:rsidRPr="000C41FD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856" w:type="dxa"/>
          </w:tcPr>
          <w:p w14:paraId="37AA928E" w14:textId="1E788079" w:rsidR="00A52DC7" w:rsidRPr="000C41FD" w:rsidRDefault="00A52DC7" w:rsidP="00A52DC7">
            <w:pPr>
              <w:rPr>
                <w:lang w:val="fr-FR"/>
              </w:rPr>
            </w:pPr>
            <w:r w:rsidRPr="00F16AA5">
              <w:rPr>
                <w:lang w:val="fr-FR"/>
              </w:rPr>
              <w:t>Classement numérique.</w:t>
            </w:r>
          </w:p>
        </w:tc>
        <w:tc>
          <w:tcPr>
            <w:tcW w:w="1630" w:type="dxa"/>
          </w:tcPr>
          <w:p w14:paraId="5537654B" w14:textId="03D0B92C" w:rsidR="00A52DC7" w:rsidRDefault="00A52DC7" w:rsidP="00A52DC7">
            <w:pPr>
              <w:rPr>
                <w:lang w:val="fr-FR"/>
              </w:rPr>
            </w:pPr>
            <w:r w:rsidRPr="00F16965">
              <w:t xml:space="preserve">int </w:t>
            </w:r>
            <w:proofErr w:type="spellStart"/>
            <w:r w:rsidRPr="00F16965">
              <w:t>ou</w:t>
            </w:r>
            <w:proofErr w:type="spellEnd"/>
            <w:r w:rsidRPr="00F16965">
              <w:t xml:space="preserve"> float</w:t>
            </w:r>
          </w:p>
        </w:tc>
        <w:tc>
          <w:tcPr>
            <w:tcW w:w="1890" w:type="dxa"/>
          </w:tcPr>
          <w:p w14:paraId="184AE455" w14:textId="184009F8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15CF6F52" w14:textId="2C7F78A5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985" w:type="dxa"/>
          </w:tcPr>
          <w:p w14:paraId="0C2652D2" w14:textId="640B0519" w:rsidR="00A52DC7" w:rsidRPr="005F5713" w:rsidRDefault="00A52DC7" w:rsidP="00A52DC7">
            <w:pPr>
              <w:rPr>
                <w:lang w:val="fr-FR"/>
              </w:rPr>
            </w:pPr>
          </w:p>
        </w:tc>
        <w:tc>
          <w:tcPr>
            <w:tcW w:w="1985" w:type="dxa"/>
          </w:tcPr>
          <w:p w14:paraId="3543EFC6" w14:textId="271068DB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38%</w:t>
            </w:r>
          </w:p>
        </w:tc>
        <w:tc>
          <w:tcPr>
            <w:tcW w:w="1668" w:type="dxa"/>
          </w:tcPr>
          <w:p w14:paraId="09FAC007" w14:textId="28775B14" w:rsidR="00A52DC7" w:rsidRPr="005F5713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7075E42E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0ADC345C" w14:textId="3EC6ECC4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33423" w14:paraId="0C9072FD" w14:textId="32A584A9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7D744058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42" w:type="dxa"/>
          </w:tcPr>
          <w:p w14:paraId="667181D4" w14:textId="4C374223" w:rsidR="00A52DC7" w:rsidRPr="005F5713" w:rsidRDefault="00A52DC7" w:rsidP="00A52DC7">
            <w:pPr>
              <w:rPr>
                <w:lang w:val="fr-FR"/>
              </w:rPr>
            </w:pPr>
            <w:proofErr w:type="spellStart"/>
            <w:r>
              <w:t>actp</w:t>
            </w:r>
            <w:proofErr w:type="spellEnd"/>
            <w:r>
              <w:t xml:space="preserve"> </w:t>
            </w:r>
          </w:p>
        </w:tc>
        <w:tc>
          <w:tcPr>
            <w:tcW w:w="3671" w:type="dxa"/>
          </w:tcPr>
          <w:p w14:paraId="2ACB7079" w14:textId="05BAB2FF" w:rsidR="00A52DC7" w:rsidRPr="005F5713" w:rsidRDefault="00A52DC7" w:rsidP="00A52DC7">
            <w:pPr>
              <w:rPr>
                <w:lang w:val="fr-FR"/>
              </w:rPr>
            </w:pPr>
            <w:r w:rsidRPr="005F5713">
              <w:rPr>
                <w:lang w:val="fr-FR"/>
              </w:rPr>
              <w:t>Action du piéton (traversant, c</w:t>
            </w:r>
            <w:r>
              <w:rPr>
                <w:lang w:val="fr-FR"/>
              </w:rPr>
              <w:t>ourant…)</w:t>
            </w:r>
          </w:p>
        </w:tc>
        <w:tc>
          <w:tcPr>
            <w:tcW w:w="2042" w:type="dxa"/>
          </w:tcPr>
          <w:p w14:paraId="0A07550D" w14:textId="400BBCE4" w:rsidR="00A52DC7" w:rsidRPr="000C41FD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856" w:type="dxa"/>
          </w:tcPr>
          <w:p w14:paraId="59A6A80C" w14:textId="0FE57548" w:rsidR="00A52DC7" w:rsidRPr="000C41FD" w:rsidRDefault="00A52DC7" w:rsidP="00A52DC7">
            <w:pPr>
              <w:rPr>
                <w:lang w:val="fr-FR"/>
              </w:rPr>
            </w:pPr>
            <w:r w:rsidRPr="00F16AA5">
              <w:rPr>
                <w:lang w:val="fr-FR"/>
              </w:rPr>
              <w:t>Classement numérique.</w:t>
            </w:r>
          </w:p>
        </w:tc>
        <w:tc>
          <w:tcPr>
            <w:tcW w:w="1630" w:type="dxa"/>
          </w:tcPr>
          <w:p w14:paraId="2FB9E09F" w14:textId="4E7EC96C" w:rsidR="00A52DC7" w:rsidRDefault="00A52DC7" w:rsidP="00A52DC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objet</w:t>
            </w:r>
            <w:proofErr w:type="gramEnd"/>
          </w:p>
        </w:tc>
        <w:tc>
          <w:tcPr>
            <w:tcW w:w="1890" w:type="dxa"/>
          </w:tcPr>
          <w:p w14:paraId="65FA5D83" w14:textId="6D02554D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3DC3BB4D" w14:textId="31442171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1985" w:type="dxa"/>
          </w:tcPr>
          <w:p w14:paraId="50E24C72" w14:textId="51EE4B18" w:rsidR="00A52DC7" w:rsidRPr="005F5713" w:rsidRDefault="00A52DC7" w:rsidP="00A52DC7">
            <w:pPr>
              <w:rPr>
                <w:lang w:val="fr-FR"/>
              </w:rPr>
            </w:pPr>
          </w:p>
        </w:tc>
        <w:tc>
          <w:tcPr>
            <w:tcW w:w="1985" w:type="dxa"/>
          </w:tcPr>
          <w:p w14:paraId="149B93CC" w14:textId="684AE1D4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20,2%</w:t>
            </w:r>
          </w:p>
        </w:tc>
        <w:tc>
          <w:tcPr>
            <w:tcW w:w="1668" w:type="dxa"/>
          </w:tcPr>
          <w:p w14:paraId="2E66BA6A" w14:textId="131C236A" w:rsidR="00A52DC7" w:rsidRPr="005F5713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56AD002F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4520A484" w14:textId="75BFB5C3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33423" w14:paraId="4D7C2869" w14:textId="14475544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6BE0C6D9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42" w:type="dxa"/>
          </w:tcPr>
          <w:p w14:paraId="16E15353" w14:textId="7EF108E2" w:rsidR="00A52DC7" w:rsidRPr="000C41FD" w:rsidRDefault="00A52DC7" w:rsidP="00A52DC7">
            <w:pPr>
              <w:rPr>
                <w:lang w:val="fr-FR"/>
              </w:rPr>
            </w:pPr>
            <w:proofErr w:type="spellStart"/>
            <w:proofErr w:type="gramStart"/>
            <w:r w:rsidRPr="000C41FD">
              <w:rPr>
                <w:lang w:val="fr-FR"/>
              </w:rPr>
              <w:t>etatp</w:t>
            </w:r>
            <w:proofErr w:type="spellEnd"/>
            <w:proofErr w:type="gramEnd"/>
          </w:p>
        </w:tc>
        <w:tc>
          <w:tcPr>
            <w:tcW w:w="3671" w:type="dxa"/>
          </w:tcPr>
          <w:p w14:paraId="4B6971DD" w14:textId="2B8E8DC4" w:rsidR="00A52DC7" w:rsidRPr="000C41FD" w:rsidRDefault="00A52DC7" w:rsidP="00A52DC7">
            <w:pPr>
              <w:rPr>
                <w:lang w:val="fr-FR"/>
              </w:rPr>
            </w:pPr>
            <w:r w:rsidRPr="000C41FD">
              <w:rPr>
                <w:lang w:val="fr-FR"/>
              </w:rPr>
              <w:t>Précise si le piéton accidenté était seul</w:t>
            </w:r>
            <w:r>
              <w:rPr>
                <w:lang w:val="fr-FR"/>
              </w:rPr>
              <w:t>, accompagné</w:t>
            </w:r>
            <w:r w:rsidRPr="000C41FD">
              <w:rPr>
                <w:lang w:val="fr-FR"/>
              </w:rPr>
              <w:t xml:space="preserve"> ou </w:t>
            </w:r>
            <w:r>
              <w:rPr>
                <w:lang w:val="fr-FR"/>
              </w:rPr>
              <w:t>en groupe</w:t>
            </w:r>
          </w:p>
        </w:tc>
        <w:tc>
          <w:tcPr>
            <w:tcW w:w="2042" w:type="dxa"/>
          </w:tcPr>
          <w:p w14:paraId="4F31B0D9" w14:textId="1D5A5085" w:rsidR="00A52DC7" w:rsidRPr="000C41FD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2856" w:type="dxa"/>
          </w:tcPr>
          <w:p w14:paraId="2741F71D" w14:textId="70D0FE08" w:rsidR="00A52DC7" w:rsidRPr="000C41FD" w:rsidRDefault="00A52DC7" w:rsidP="00A52DC7">
            <w:pPr>
              <w:rPr>
                <w:lang w:val="fr-FR"/>
              </w:rPr>
            </w:pPr>
            <w:r w:rsidRPr="00F16AA5">
              <w:rPr>
                <w:lang w:val="fr-FR"/>
              </w:rPr>
              <w:t>Classement numérique.</w:t>
            </w:r>
          </w:p>
        </w:tc>
        <w:tc>
          <w:tcPr>
            <w:tcW w:w="1630" w:type="dxa"/>
          </w:tcPr>
          <w:p w14:paraId="3B4D8BF0" w14:textId="6CB620AA" w:rsidR="00A52DC7" w:rsidRDefault="00A52DC7" w:rsidP="00A52DC7">
            <w:pPr>
              <w:rPr>
                <w:lang w:val="fr-FR"/>
              </w:rPr>
            </w:pPr>
            <w:r>
              <w:t xml:space="preserve">int </w:t>
            </w:r>
            <w:proofErr w:type="spellStart"/>
            <w:r>
              <w:t>ou</w:t>
            </w:r>
            <w:proofErr w:type="spellEnd"/>
            <w:r>
              <w:t xml:space="preserve"> float</w:t>
            </w:r>
          </w:p>
        </w:tc>
        <w:tc>
          <w:tcPr>
            <w:tcW w:w="1890" w:type="dxa"/>
          </w:tcPr>
          <w:p w14:paraId="4BE3D972" w14:textId="08EB05E3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13044EF1" w14:textId="1DC3BB2D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  <w:tc>
          <w:tcPr>
            <w:tcW w:w="1985" w:type="dxa"/>
          </w:tcPr>
          <w:p w14:paraId="7F19BF4E" w14:textId="18F53BD0" w:rsidR="00A52DC7" w:rsidRPr="000C41FD" w:rsidRDefault="00A52DC7" w:rsidP="00A52DC7">
            <w:pPr>
              <w:rPr>
                <w:lang w:val="fr-FR"/>
              </w:rPr>
            </w:pPr>
          </w:p>
        </w:tc>
        <w:tc>
          <w:tcPr>
            <w:tcW w:w="1985" w:type="dxa"/>
          </w:tcPr>
          <w:p w14:paraId="19CD0BD3" w14:textId="2D103127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91,7%</w:t>
            </w:r>
          </w:p>
        </w:tc>
        <w:tc>
          <w:tcPr>
            <w:tcW w:w="1668" w:type="dxa"/>
          </w:tcPr>
          <w:p w14:paraId="40FCE594" w14:textId="182DDF60" w:rsidR="00A52DC7" w:rsidRPr="000C41FD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3004C96B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07A3B550" w14:textId="45ECFF23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33423" w14:paraId="3B2F5DB7" w14:textId="5AAE73FC" w:rsidTr="004631E2">
        <w:trPr>
          <w:trHeight w:val="360"/>
        </w:trPr>
        <w:tc>
          <w:tcPr>
            <w:tcW w:w="4642" w:type="dxa"/>
            <w:vMerge w:val="restart"/>
            <w:vAlign w:val="center"/>
          </w:tcPr>
          <w:p w14:paraId="458B2B47" w14:textId="2F06BB14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Fichier « </w:t>
            </w:r>
            <w:proofErr w:type="spellStart"/>
            <w:r w:rsidRPr="00742413">
              <w:rPr>
                <w:b/>
                <w:bCs/>
                <w:sz w:val="24"/>
                <w:szCs w:val="24"/>
                <w:lang w:val="fr-FR"/>
              </w:rPr>
              <w:t>veh</w:t>
            </w:r>
            <w:proofErr w:type="spellEnd"/>
            <w:r w:rsidRPr="00742413">
              <w:rPr>
                <w:b/>
                <w:bCs/>
                <w:sz w:val="24"/>
                <w:szCs w:val="24"/>
                <w:lang w:val="fr-FR"/>
              </w:rPr>
              <w:t> » (véhicule)</w:t>
            </w:r>
          </w:p>
        </w:tc>
        <w:tc>
          <w:tcPr>
            <w:tcW w:w="2042" w:type="dxa"/>
          </w:tcPr>
          <w:p w14:paraId="07082913" w14:textId="77777777" w:rsidR="00A52DC7" w:rsidRPr="000C41FD" w:rsidRDefault="00A52DC7" w:rsidP="00A52DC7">
            <w:pPr>
              <w:rPr>
                <w:lang w:val="fr-FR"/>
              </w:rPr>
            </w:pPr>
            <w:proofErr w:type="spellStart"/>
            <w:proofErr w:type="gramStart"/>
            <w:r w:rsidRPr="000C41FD">
              <w:rPr>
                <w:lang w:val="fr-FR"/>
              </w:rPr>
              <w:t>id</w:t>
            </w:r>
            <w:proofErr w:type="gramEnd"/>
            <w:r w:rsidRPr="000C41FD">
              <w:rPr>
                <w:lang w:val="fr-FR"/>
              </w:rPr>
              <w:t>_vehicule</w:t>
            </w:r>
            <w:proofErr w:type="spellEnd"/>
            <w:r w:rsidRPr="000C41FD">
              <w:rPr>
                <w:lang w:val="fr-FR"/>
              </w:rPr>
              <w:t xml:space="preserve"> </w:t>
            </w:r>
          </w:p>
        </w:tc>
        <w:tc>
          <w:tcPr>
            <w:tcW w:w="3671" w:type="dxa"/>
          </w:tcPr>
          <w:p w14:paraId="5F1C6F0E" w14:textId="099E6375" w:rsidR="00A52DC7" w:rsidRPr="00433423" w:rsidRDefault="00A52DC7" w:rsidP="00A52DC7">
            <w:pPr>
              <w:rPr>
                <w:lang w:val="fr-FR"/>
              </w:rPr>
            </w:pPr>
            <w:r w:rsidRPr="000C41FD">
              <w:rPr>
                <w:lang w:val="fr-FR"/>
              </w:rPr>
              <w:t>Identifiant unique du véhicule</w:t>
            </w:r>
            <w:r>
              <w:rPr>
                <w:lang w:val="fr-FR"/>
              </w:rPr>
              <w:t>. R</w:t>
            </w:r>
            <w:r w:rsidRPr="000C41FD">
              <w:rPr>
                <w:lang w:val="fr-FR"/>
              </w:rPr>
              <w:t xml:space="preserve">epris pour chacun des usagers occupant ce véhicule (y compris les piétons qui sont rattachés aux véhicules qui les ont heurtés) </w:t>
            </w:r>
          </w:p>
        </w:tc>
        <w:tc>
          <w:tcPr>
            <w:tcW w:w="2042" w:type="dxa"/>
          </w:tcPr>
          <w:p w14:paraId="60DD4BEB" w14:textId="7D1BB6BA" w:rsidR="00A52DC7" w:rsidRPr="00433423" w:rsidRDefault="00A52DC7" w:rsidP="00A52DC7">
            <w:pPr>
              <w:jc w:val="center"/>
              <w:rPr>
                <w:lang w:val="fr-FR"/>
              </w:rPr>
            </w:pPr>
            <w:r w:rsidRPr="00216118">
              <w:rPr>
                <w:lang w:val="fr-FR"/>
              </w:rPr>
              <w:t>138 306</w:t>
            </w:r>
            <w:r>
              <w:rPr>
                <w:lang w:val="fr-FR"/>
              </w:rPr>
              <w:t> </w:t>
            </w:r>
            <w:r w:rsidRPr="00216118">
              <w:rPr>
                <w:lang w:val="fr-FR"/>
              </w:rPr>
              <w:t>524</w:t>
            </w:r>
          </w:p>
        </w:tc>
        <w:tc>
          <w:tcPr>
            <w:tcW w:w="2856" w:type="dxa"/>
          </w:tcPr>
          <w:p w14:paraId="24B65C6D" w14:textId="029C9982" w:rsidR="00A52DC7" w:rsidRPr="00433423" w:rsidRDefault="00A52DC7" w:rsidP="00A52DC7">
            <w:pPr>
              <w:rPr>
                <w:lang w:val="fr-FR"/>
              </w:rPr>
            </w:pPr>
            <w:r w:rsidRPr="000C41FD">
              <w:rPr>
                <w:lang w:val="fr-FR"/>
              </w:rPr>
              <w:t xml:space="preserve"> Code numérique</w:t>
            </w:r>
          </w:p>
        </w:tc>
        <w:tc>
          <w:tcPr>
            <w:tcW w:w="1630" w:type="dxa"/>
          </w:tcPr>
          <w:p w14:paraId="5F50D173" w14:textId="3622E961" w:rsidR="00A52DC7" w:rsidRDefault="00A52DC7" w:rsidP="00A52DC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objet</w:t>
            </w:r>
            <w:proofErr w:type="gramEnd"/>
          </w:p>
        </w:tc>
        <w:tc>
          <w:tcPr>
            <w:tcW w:w="1890" w:type="dxa"/>
          </w:tcPr>
          <w:p w14:paraId="3A800DB5" w14:textId="77777777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08962B6B" w14:textId="78F07FFE" w:rsidR="00A52DC7" w:rsidRDefault="00A52DC7" w:rsidP="00A52DC7">
            <w:pPr>
              <w:rPr>
                <w:lang w:val="fr-FR"/>
              </w:rPr>
            </w:pPr>
            <w:proofErr w:type="spellStart"/>
            <w:r>
              <w:t>Néant</w:t>
            </w:r>
            <w:proofErr w:type="spellEnd"/>
          </w:p>
        </w:tc>
        <w:tc>
          <w:tcPr>
            <w:tcW w:w="1985" w:type="dxa"/>
          </w:tcPr>
          <w:p w14:paraId="5D9ABCEE" w14:textId="275525C1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  <w:tc>
          <w:tcPr>
            <w:tcW w:w="1985" w:type="dxa"/>
          </w:tcPr>
          <w:p w14:paraId="144EF10C" w14:textId="4B00992A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668" w:type="dxa"/>
          </w:tcPr>
          <w:p w14:paraId="3FB96D4B" w14:textId="34CDD881" w:rsidR="00A52DC7" w:rsidRPr="00433423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6DD82B23" w14:textId="77777777" w:rsidR="00A52DC7" w:rsidRPr="00433423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04666CAE" w14:textId="42AFD055" w:rsidR="00A52DC7" w:rsidRPr="00433423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3699CDD9" w14:textId="49F403EA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190DD3E7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42" w:type="dxa"/>
          </w:tcPr>
          <w:p w14:paraId="6E789F56" w14:textId="7FEED3F0" w:rsidR="00A52DC7" w:rsidRPr="005F5713" w:rsidRDefault="00A52DC7" w:rsidP="00A52DC7">
            <w:pPr>
              <w:rPr>
                <w:lang w:val="fr-FR"/>
              </w:rPr>
            </w:pPr>
            <w:proofErr w:type="spellStart"/>
            <w:r>
              <w:t>senc</w:t>
            </w:r>
            <w:proofErr w:type="spellEnd"/>
            <w:r>
              <w:t xml:space="preserve"> </w:t>
            </w:r>
          </w:p>
        </w:tc>
        <w:tc>
          <w:tcPr>
            <w:tcW w:w="3671" w:type="dxa"/>
          </w:tcPr>
          <w:p w14:paraId="4C5876EF" w14:textId="5D4656B1" w:rsidR="00A52DC7" w:rsidRPr="005F5713" w:rsidRDefault="00A52DC7" w:rsidP="00A52DC7">
            <w:pPr>
              <w:rPr>
                <w:lang w:val="fr-FR"/>
              </w:rPr>
            </w:pPr>
            <w:r w:rsidRPr="005F5713">
              <w:rPr>
                <w:lang w:val="fr-FR"/>
              </w:rPr>
              <w:t>Sens de circulation (croissant o</w:t>
            </w:r>
            <w:r>
              <w:rPr>
                <w:lang w:val="fr-FR"/>
              </w:rPr>
              <w:t>u décroissant)</w:t>
            </w:r>
          </w:p>
        </w:tc>
        <w:tc>
          <w:tcPr>
            <w:tcW w:w="2042" w:type="dxa"/>
          </w:tcPr>
          <w:p w14:paraId="6374CF0F" w14:textId="2CCFC20E" w:rsidR="00A52DC7" w:rsidRPr="000C41FD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2856" w:type="dxa"/>
          </w:tcPr>
          <w:p w14:paraId="78D78477" w14:textId="40C1DEF0" w:rsidR="00A52DC7" w:rsidRPr="000C41FD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numérique.</w:t>
            </w:r>
          </w:p>
        </w:tc>
        <w:tc>
          <w:tcPr>
            <w:tcW w:w="1630" w:type="dxa"/>
          </w:tcPr>
          <w:p w14:paraId="3F9E8AB9" w14:textId="0AED811E" w:rsidR="00A52DC7" w:rsidRDefault="00A52DC7" w:rsidP="00A52DC7">
            <w:pPr>
              <w:rPr>
                <w:lang w:val="fr-FR"/>
              </w:rPr>
            </w:pPr>
            <w:r w:rsidRPr="00F015B5">
              <w:t xml:space="preserve">int </w:t>
            </w:r>
            <w:proofErr w:type="spellStart"/>
            <w:r w:rsidRPr="00F015B5">
              <w:t>ou</w:t>
            </w:r>
            <w:proofErr w:type="spellEnd"/>
            <w:r w:rsidRPr="00F015B5">
              <w:t xml:space="preserve"> float</w:t>
            </w:r>
          </w:p>
        </w:tc>
        <w:tc>
          <w:tcPr>
            <w:tcW w:w="1890" w:type="dxa"/>
          </w:tcPr>
          <w:p w14:paraId="006332A1" w14:textId="28FE520D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6808234A" w14:textId="3D6B1A86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985" w:type="dxa"/>
          </w:tcPr>
          <w:p w14:paraId="7899EB61" w14:textId="040C543C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Multimodal</w:t>
            </w:r>
          </w:p>
        </w:tc>
        <w:tc>
          <w:tcPr>
            <w:tcW w:w="1985" w:type="dxa"/>
          </w:tcPr>
          <w:p w14:paraId="43E7DE7A" w14:textId="6ED95DA7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0,03%</w:t>
            </w:r>
          </w:p>
        </w:tc>
        <w:tc>
          <w:tcPr>
            <w:tcW w:w="1668" w:type="dxa"/>
          </w:tcPr>
          <w:p w14:paraId="45B1E007" w14:textId="528F5B64" w:rsidR="00A52DC7" w:rsidRPr="000C41FD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0EA332F8" w14:textId="77777777" w:rsidR="00A52DC7" w:rsidRPr="000C41FD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5F18937F" w14:textId="18FBCAE3" w:rsidR="00A52DC7" w:rsidRPr="000C41FD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26496F49" w14:textId="0B5B3C4D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50C2D78B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42" w:type="dxa"/>
          </w:tcPr>
          <w:p w14:paraId="348BE98A" w14:textId="0845988D" w:rsidR="00A52DC7" w:rsidRPr="00AC7228" w:rsidRDefault="00A52DC7" w:rsidP="00A52DC7">
            <w:pPr>
              <w:rPr>
                <w:lang w:val="fr-FR"/>
              </w:rPr>
            </w:pPr>
            <w:proofErr w:type="spellStart"/>
            <w:r>
              <w:t>catv</w:t>
            </w:r>
            <w:proofErr w:type="spellEnd"/>
            <w:r>
              <w:t xml:space="preserve"> </w:t>
            </w:r>
          </w:p>
        </w:tc>
        <w:tc>
          <w:tcPr>
            <w:tcW w:w="3671" w:type="dxa"/>
          </w:tcPr>
          <w:p w14:paraId="6B186945" w14:textId="24859AAF" w:rsidR="00A52DC7" w:rsidRPr="00AC7228" w:rsidRDefault="00A52DC7" w:rsidP="00A52DC7">
            <w:pPr>
              <w:rPr>
                <w:lang w:val="fr-FR"/>
              </w:rPr>
            </w:pPr>
            <w:r w:rsidRPr="00AC7228">
              <w:rPr>
                <w:lang w:val="fr-FR"/>
              </w:rPr>
              <w:t>Catégorie du véhicule (</w:t>
            </w:r>
            <w:r>
              <w:rPr>
                <w:lang w:val="fr-FR"/>
              </w:rPr>
              <w:t>voiture, vélo</w:t>
            </w:r>
            <w:r w:rsidRPr="00AC7228">
              <w:rPr>
                <w:lang w:val="fr-FR"/>
              </w:rPr>
              <w:t>, t</w:t>
            </w:r>
            <w:r>
              <w:rPr>
                <w:lang w:val="fr-FR"/>
              </w:rPr>
              <w:t>racteur…)</w:t>
            </w:r>
          </w:p>
        </w:tc>
        <w:tc>
          <w:tcPr>
            <w:tcW w:w="2042" w:type="dxa"/>
          </w:tcPr>
          <w:p w14:paraId="7614F38A" w14:textId="39544E5B" w:rsidR="00A52DC7" w:rsidRPr="000C41FD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2856" w:type="dxa"/>
          </w:tcPr>
          <w:p w14:paraId="228B6019" w14:textId="689285DC" w:rsidR="00A52DC7" w:rsidRPr="000C41FD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numérique.</w:t>
            </w:r>
          </w:p>
        </w:tc>
        <w:tc>
          <w:tcPr>
            <w:tcW w:w="1630" w:type="dxa"/>
          </w:tcPr>
          <w:p w14:paraId="747BB935" w14:textId="29DF6327" w:rsidR="00A52DC7" w:rsidRDefault="00A52DC7" w:rsidP="00A52DC7">
            <w:pPr>
              <w:rPr>
                <w:lang w:val="fr-FR"/>
              </w:rPr>
            </w:pPr>
            <w:r w:rsidRPr="00F015B5">
              <w:t xml:space="preserve">int </w:t>
            </w:r>
            <w:proofErr w:type="spellStart"/>
            <w:r w:rsidRPr="00F015B5">
              <w:t>ou</w:t>
            </w:r>
            <w:proofErr w:type="spellEnd"/>
            <w:r w:rsidRPr="00F015B5">
              <w:t xml:space="preserve"> float</w:t>
            </w:r>
          </w:p>
        </w:tc>
        <w:tc>
          <w:tcPr>
            <w:tcW w:w="1890" w:type="dxa"/>
          </w:tcPr>
          <w:p w14:paraId="092A6909" w14:textId="4F748D19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4ED1C913" w14:textId="50E56C35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985" w:type="dxa"/>
          </w:tcPr>
          <w:p w14:paraId="3B0C2E99" w14:textId="1B3EAF24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985" w:type="dxa"/>
          </w:tcPr>
          <w:p w14:paraId="5D64837D" w14:textId="23EACCE0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668" w:type="dxa"/>
          </w:tcPr>
          <w:p w14:paraId="2BB95F3D" w14:textId="233E7978" w:rsidR="00A52DC7" w:rsidRPr="000C41FD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2DB7FF94" w14:textId="77777777" w:rsidR="00A52DC7" w:rsidRPr="000C41FD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301BACAC" w14:textId="25E71908" w:rsidR="00A52DC7" w:rsidRPr="000C41FD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091F40DD" w14:textId="17977F0E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1F1C6E38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42" w:type="dxa"/>
          </w:tcPr>
          <w:p w14:paraId="55882FC6" w14:textId="70F9FE29" w:rsidR="00A52DC7" w:rsidRPr="00AC7228" w:rsidRDefault="00A52DC7" w:rsidP="00A52DC7">
            <w:pPr>
              <w:rPr>
                <w:lang w:val="fr-FR"/>
              </w:rPr>
            </w:pPr>
            <w:proofErr w:type="spellStart"/>
            <w:r>
              <w:t>obs</w:t>
            </w:r>
            <w:proofErr w:type="spellEnd"/>
            <w:r>
              <w:t xml:space="preserve"> </w:t>
            </w:r>
          </w:p>
        </w:tc>
        <w:tc>
          <w:tcPr>
            <w:tcW w:w="3671" w:type="dxa"/>
          </w:tcPr>
          <w:p w14:paraId="7DC8D90E" w14:textId="768B3549" w:rsidR="00A52DC7" w:rsidRPr="00AC7228" w:rsidRDefault="00A52DC7" w:rsidP="00A52DC7">
            <w:pPr>
              <w:rPr>
                <w:lang w:val="fr-FR"/>
              </w:rPr>
            </w:pPr>
            <w:r w:rsidRPr="00AC7228">
              <w:rPr>
                <w:lang w:val="fr-FR"/>
              </w:rPr>
              <w:t>Obstacle fixe heurté (poteau, a</w:t>
            </w:r>
            <w:r>
              <w:rPr>
                <w:lang w:val="fr-FR"/>
              </w:rPr>
              <w:t>rbre…)</w:t>
            </w:r>
          </w:p>
        </w:tc>
        <w:tc>
          <w:tcPr>
            <w:tcW w:w="2042" w:type="dxa"/>
          </w:tcPr>
          <w:p w14:paraId="6CD945E4" w14:textId="724EC688" w:rsidR="00A52DC7" w:rsidRPr="000C41FD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2856" w:type="dxa"/>
          </w:tcPr>
          <w:p w14:paraId="1D3BE54D" w14:textId="58263F9B" w:rsidR="00A52DC7" w:rsidRPr="000C41FD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numérique.</w:t>
            </w:r>
          </w:p>
        </w:tc>
        <w:tc>
          <w:tcPr>
            <w:tcW w:w="1630" w:type="dxa"/>
          </w:tcPr>
          <w:p w14:paraId="621C3E1B" w14:textId="5CEE2F5E" w:rsidR="00A52DC7" w:rsidRDefault="00A52DC7" w:rsidP="00A52DC7">
            <w:pPr>
              <w:rPr>
                <w:lang w:val="fr-FR"/>
              </w:rPr>
            </w:pPr>
            <w:r w:rsidRPr="00F015B5">
              <w:t xml:space="preserve">int </w:t>
            </w:r>
            <w:proofErr w:type="spellStart"/>
            <w:r w:rsidRPr="00F015B5">
              <w:t>ou</w:t>
            </w:r>
            <w:proofErr w:type="spellEnd"/>
            <w:r w:rsidRPr="00F015B5">
              <w:t xml:space="preserve"> float</w:t>
            </w:r>
          </w:p>
        </w:tc>
        <w:tc>
          <w:tcPr>
            <w:tcW w:w="1890" w:type="dxa"/>
          </w:tcPr>
          <w:p w14:paraId="130683F8" w14:textId="08EA3655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016D0E4B" w14:textId="0C750BD1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985" w:type="dxa"/>
          </w:tcPr>
          <w:p w14:paraId="7C01849A" w14:textId="611BC54D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985" w:type="dxa"/>
          </w:tcPr>
          <w:p w14:paraId="6148FB09" w14:textId="311105DD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0,03%</w:t>
            </w:r>
          </w:p>
        </w:tc>
        <w:tc>
          <w:tcPr>
            <w:tcW w:w="1668" w:type="dxa"/>
          </w:tcPr>
          <w:p w14:paraId="448404A8" w14:textId="1734C555" w:rsidR="00A52DC7" w:rsidRPr="000C41FD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276570B3" w14:textId="77777777" w:rsidR="00A52DC7" w:rsidRPr="000C41FD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372DC0A6" w14:textId="06D4A909" w:rsidR="00A52DC7" w:rsidRPr="000C41FD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50A38CCF" w14:textId="40C84143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14B02A73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42" w:type="dxa"/>
          </w:tcPr>
          <w:p w14:paraId="0D5C4AD8" w14:textId="419859CA" w:rsidR="00A52DC7" w:rsidRPr="00AC7228" w:rsidRDefault="00A52DC7" w:rsidP="00A52DC7">
            <w:pPr>
              <w:rPr>
                <w:lang w:val="fr-FR"/>
              </w:rPr>
            </w:pPr>
            <w:proofErr w:type="spellStart"/>
            <w:r>
              <w:t>obsm</w:t>
            </w:r>
            <w:proofErr w:type="spellEnd"/>
          </w:p>
        </w:tc>
        <w:tc>
          <w:tcPr>
            <w:tcW w:w="3671" w:type="dxa"/>
          </w:tcPr>
          <w:p w14:paraId="3F3BF75D" w14:textId="649D9B50" w:rsidR="00A52DC7" w:rsidRPr="00AC7228" w:rsidRDefault="00A52DC7" w:rsidP="00A52DC7">
            <w:pPr>
              <w:rPr>
                <w:lang w:val="fr-FR"/>
              </w:rPr>
            </w:pPr>
            <w:r w:rsidRPr="00AC7228">
              <w:rPr>
                <w:lang w:val="fr-FR"/>
              </w:rPr>
              <w:t>Obstacle mobile heurté (piéton, a</w:t>
            </w:r>
            <w:r>
              <w:rPr>
                <w:lang w:val="fr-FR"/>
              </w:rPr>
              <w:t>nimal…)</w:t>
            </w:r>
          </w:p>
        </w:tc>
        <w:tc>
          <w:tcPr>
            <w:tcW w:w="2042" w:type="dxa"/>
          </w:tcPr>
          <w:p w14:paraId="5431FB34" w14:textId="53234891" w:rsidR="00A52DC7" w:rsidRPr="000C41FD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2856" w:type="dxa"/>
          </w:tcPr>
          <w:p w14:paraId="6B7D96D1" w14:textId="4E6312B8" w:rsidR="00A52DC7" w:rsidRPr="000C41FD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numérique.</w:t>
            </w:r>
          </w:p>
        </w:tc>
        <w:tc>
          <w:tcPr>
            <w:tcW w:w="1630" w:type="dxa"/>
          </w:tcPr>
          <w:p w14:paraId="1B32F7B0" w14:textId="57225370" w:rsidR="00A52DC7" w:rsidRDefault="00A52DC7" w:rsidP="00A52DC7">
            <w:pPr>
              <w:rPr>
                <w:lang w:val="fr-FR"/>
              </w:rPr>
            </w:pPr>
            <w:r w:rsidRPr="00F015B5">
              <w:t xml:space="preserve">int </w:t>
            </w:r>
            <w:proofErr w:type="spellStart"/>
            <w:r w:rsidRPr="00F015B5">
              <w:t>ou</w:t>
            </w:r>
            <w:proofErr w:type="spellEnd"/>
            <w:r w:rsidRPr="00F015B5">
              <w:t xml:space="preserve"> float</w:t>
            </w:r>
          </w:p>
        </w:tc>
        <w:tc>
          <w:tcPr>
            <w:tcW w:w="1890" w:type="dxa"/>
          </w:tcPr>
          <w:p w14:paraId="20D84ECD" w14:textId="6D616EBD" w:rsidR="00A52DC7" w:rsidRPr="00AC7228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11D2F704" w14:textId="01530D3F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1985" w:type="dxa"/>
          </w:tcPr>
          <w:p w14:paraId="2553D355" w14:textId="4FC9F543" w:rsidR="00A52DC7" w:rsidRPr="00AC7228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Quasi-binaire</w:t>
            </w:r>
          </w:p>
        </w:tc>
        <w:tc>
          <w:tcPr>
            <w:tcW w:w="1985" w:type="dxa"/>
          </w:tcPr>
          <w:p w14:paraId="1BDF3AF3" w14:textId="6E638DF2" w:rsidR="00A52DC7" w:rsidRPr="00AC7228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0,07%</w:t>
            </w:r>
          </w:p>
        </w:tc>
        <w:tc>
          <w:tcPr>
            <w:tcW w:w="1668" w:type="dxa"/>
          </w:tcPr>
          <w:p w14:paraId="5CED8998" w14:textId="64983D8E" w:rsidR="00A52DC7" w:rsidRPr="00AC7228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3A1C145F" w14:textId="77777777" w:rsidR="00A52DC7" w:rsidRPr="00AC7228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6C3C8188" w14:textId="79A13FDE" w:rsidR="00A52DC7" w:rsidRPr="00AC7228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2922A592" w14:textId="0BAB5C70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0A057950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42" w:type="dxa"/>
          </w:tcPr>
          <w:p w14:paraId="031CC659" w14:textId="0CB96DA2" w:rsidR="00A52DC7" w:rsidRPr="004B6AB5" w:rsidRDefault="00A52DC7" w:rsidP="00A52DC7">
            <w:pPr>
              <w:rPr>
                <w:lang w:val="fr-FR"/>
              </w:rPr>
            </w:pPr>
            <w:proofErr w:type="gramStart"/>
            <w:r w:rsidRPr="004B6AB5">
              <w:rPr>
                <w:lang w:val="fr-FR"/>
              </w:rPr>
              <w:t>choc</w:t>
            </w:r>
            <w:proofErr w:type="gramEnd"/>
          </w:p>
        </w:tc>
        <w:tc>
          <w:tcPr>
            <w:tcW w:w="3671" w:type="dxa"/>
          </w:tcPr>
          <w:p w14:paraId="02080759" w14:textId="28B000D5" w:rsidR="00A52DC7" w:rsidRPr="004B6AB5" w:rsidRDefault="00A52DC7" w:rsidP="00A52DC7">
            <w:pPr>
              <w:rPr>
                <w:lang w:val="fr-FR"/>
              </w:rPr>
            </w:pPr>
            <w:r w:rsidRPr="004B6AB5">
              <w:rPr>
                <w:lang w:val="fr-FR"/>
              </w:rPr>
              <w:t>Point de choc initial</w:t>
            </w:r>
            <w:r>
              <w:rPr>
                <w:lang w:val="fr-FR"/>
              </w:rPr>
              <w:t xml:space="preserve"> du véhicule (avant, côté…)</w:t>
            </w:r>
          </w:p>
        </w:tc>
        <w:tc>
          <w:tcPr>
            <w:tcW w:w="2042" w:type="dxa"/>
          </w:tcPr>
          <w:p w14:paraId="48DB1B1D" w14:textId="31E4A07B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2856" w:type="dxa"/>
          </w:tcPr>
          <w:p w14:paraId="111B8881" w14:textId="49D20EE2" w:rsidR="00A52DC7" w:rsidRPr="004B6AB5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numérique.</w:t>
            </w:r>
          </w:p>
        </w:tc>
        <w:tc>
          <w:tcPr>
            <w:tcW w:w="1630" w:type="dxa"/>
          </w:tcPr>
          <w:p w14:paraId="0BCFAF8B" w14:textId="0CC8A813" w:rsidR="00A52DC7" w:rsidRDefault="00A52DC7" w:rsidP="00A52DC7">
            <w:pPr>
              <w:rPr>
                <w:lang w:val="fr-FR"/>
              </w:rPr>
            </w:pPr>
            <w:r w:rsidRPr="00F015B5">
              <w:t xml:space="preserve">int </w:t>
            </w:r>
            <w:proofErr w:type="spellStart"/>
            <w:r w:rsidRPr="00F015B5">
              <w:t>ou</w:t>
            </w:r>
            <w:proofErr w:type="spellEnd"/>
            <w:r w:rsidRPr="00F015B5">
              <w:t xml:space="preserve"> float</w:t>
            </w:r>
          </w:p>
        </w:tc>
        <w:tc>
          <w:tcPr>
            <w:tcW w:w="1890" w:type="dxa"/>
          </w:tcPr>
          <w:p w14:paraId="10E829EF" w14:textId="7926E53D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721DB22E" w14:textId="6A2FE5D4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985" w:type="dxa"/>
          </w:tcPr>
          <w:p w14:paraId="359D7D13" w14:textId="655B1411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985" w:type="dxa"/>
          </w:tcPr>
          <w:p w14:paraId="75D40286" w14:textId="7C42C54E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0,04%</w:t>
            </w:r>
          </w:p>
        </w:tc>
        <w:tc>
          <w:tcPr>
            <w:tcW w:w="1668" w:type="dxa"/>
          </w:tcPr>
          <w:p w14:paraId="4CB73D2E" w14:textId="6C4D3A02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3D811D56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4EBF4B8F" w14:textId="62464991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1C339513" w14:textId="2893C34F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4FD42E88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42" w:type="dxa"/>
          </w:tcPr>
          <w:p w14:paraId="37EDF235" w14:textId="40AF8BC3" w:rsidR="00A52DC7" w:rsidRPr="004B6AB5" w:rsidRDefault="00A52DC7" w:rsidP="00A52DC7">
            <w:pPr>
              <w:rPr>
                <w:lang w:val="fr-FR"/>
              </w:rPr>
            </w:pPr>
            <w:proofErr w:type="spellStart"/>
            <w:proofErr w:type="gramStart"/>
            <w:r w:rsidRPr="004B6AB5">
              <w:rPr>
                <w:lang w:val="fr-FR"/>
              </w:rPr>
              <w:t>manv</w:t>
            </w:r>
            <w:proofErr w:type="spellEnd"/>
            <w:proofErr w:type="gramEnd"/>
          </w:p>
        </w:tc>
        <w:tc>
          <w:tcPr>
            <w:tcW w:w="3671" w:type="dxa"/>
          </w:tcPr>
          <w:p w14:paraId="1955A973" w14:textId="01F1E514" w:rsidR="00A52DC7" w:rsidRPr="004B6AB5" w:rsidRDefault="00A52DC7" w:rsidP="00A52DC7">
            <w:pPr>
              <w:rPr>
                <w:lang w:val="fr-FR"/>
              </w:rPr>
            </w:pPr>
            <w:r w:rsidRPr="004B6AB5">
              <w:rPr>
                <w:lang w:val="fr-FR"/>
              </w:rPr>
              <w:t>Manoeuvre principale avant l’accident</w:t>
            </w:r>
            <w:r>
              <w:rPr>
                <w:lang w:val="fr-FR"/>
              </w:rPr>
              <w:t xml:space="preserve"> (dépassement, marche arrière…)</w:t>
            </w:r>
          </w:p>
        </w:tc>
        <w:tc>
          <w:tcPr>
            <w:tcW w:w="2042" w:type="dxa"/>
          </w:tcPr>
          <w:p w14:paraId="1A3EEBBB" w14:textId="2AED4C93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2856" w:type="dxa"/>
          </w:tcPr>
          <w:p w14:paraId="70EFAB67" w14:textId="1A91DF7A" w:rsidR="00A52DC7" w:rsidRPr="004B6AB5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numérique.</w:t>
            </w:r>
          </w:p>
        </w:tc>
        <w:tc>
          <w:tcPr>
            <w:tcW w:w="1630" w:type="dxa"/>
          </w:tcPr>
          <w:p w14:paraId="1ADE9D71" w14:textId="46678487" w:rsidR="00A52DC7" w:rsidRDefault="00A52DC7" w:rsidP="00A52DC7">
            <w:pPr>
              <w:rPr>
                <w:lang w:val="fr-FR"/>
              </w:rPr>
            </w:pPr>
            <w:r w:rsidRPr="00F015B5">
              <w:t xml:space="preserve">int </w:t>
            </w:r>
            <w:proofErr w:type="spellStart"/>
            <w:r w:rsidRPr="00F015B5">
              <w:t>ou</w:t>
            </w:r>
            <w:proofErr w:type="spellEnd"/>
            <w:r w:rsidRPr="00F015B5">
              <w:t xml:space="preserve"> float</w:t>
            </w:r>
          </w:p>
        </w:tc>
        <w:tc>
          <w:tcPr>
            <w:tcW w:w="1890" w:type="dxa"/>
          </w:tcPr>
          <w:p w14:paraId="1E96DD60" w14:textId="7115AABC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369B142C" w14:textId="4A90DBD8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1985" w:type="dxa"/>
          </w:tcPr>
          <w:p w14:paraId="1CB76D71" w14:textId="78497F06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985" w:type="dxa"/>
          </w:tcPr>
          <w:p w14:paraId="43EE390E" w14:textId="64D67D5A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0,03%</w:t>
            </w:r>
          </w:p>
        </w:tc>
        <w:tc>
          <w:tcPr>
            <w:tcW w:w="1668" w:type="dxa"/>
          </w:tcPr>
          <w:p w14:paraId="6894A4EF" w14:textId="36CDCFBB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058B21F1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111E6088" w14:textId="1D4F4808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2105CD07" w14:textId="07CB0925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0D784D08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42" w:type="dxa"/>
          </w:tcPr>
          <w:p w14:paraId="2809C23F" w14:textId="29917C40" w:rsidR="00A52DC7" w:rsidRPr="004B6AB5" w:rsidRDefault="00A52DC7" w:rsidP="00A52DC7">
            <w:pPr>
              <w:rPr>
                <w:lang w:val="fr-FR"/>
              </w:rPr>
            </w:pPr>
            <w:proofErr w:type="spellStart"/>
            <w:proofErr w:type="gramStart"/>
            <w:r w:rsidRPr="004B6AB5">
              <w:rPr>
                <w:lang w:val="fr-FR"/>
              </w:rPr>
              <w:t>motor</w:t>
            </w:r>
            <w:proofErr w:type="spellEnd"/>
            <w:proofErr w:type="gramEnd"/>
          </w:p>
        </w:tc>
        <w:tc>
          <w:tcPr>
            <w:tcW w:w="3671" w:type="dxa"/>
          </w:tcPr>
          <w:p w14:paraId="1C4EAA4F" w14:textId="3E719FBC" w:rsidR="00A52DC7" w:rsidRPr="004B6AB5" w:rsidRDefault="00A52DC7" w:rsidP="00A52DC7">
            <w:pPr>
              <w:rPr>
                <w:lang w:val="fr-FR"/>
              </w:rPr>
            </w:pPr>
            <w:r w:rsidRPr="004B6AB5">
              <w:rPr>
                <w:lang w:val="fr-FR"/>
              </w:rPr>
              <w:t>Type de motorisation du véhicule</w:t>
            </w:r>
            <w:r>
              <w:rPr>
                <w:lang w:val="fr-FR"/>
              </w:rPr>
              <w:t xml:space="preserve"> (hydrocarbures, hybride…)</w:t>
            </w:r>
          </w:p>
        </w:tc>
        <w:tc>
          <w:tcPr>
            <w:tcW w:w="2042" w:type="dxa"/>
          </w:tcPr>
          <w:p w14:paraId="69265B99" w14:textId="6C9F7E96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856" w:type="dxa"/>
          </w:tcPr>
          <w:p w14:paraId="10E855FE" w14:textId="693709F5" w:rsidR="00A52DC7" w:rsidRPr="004B6AB5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numérique.</w:t>
            </w:r>
          </w:p>
        </w:tc>
        <w:tc>
          <w:tcPr>
            <w:tcW w:w="1630" w:type="dxa"/>
          </w:tcPr>
          <w:p w14:paraId="74CABBDD" w14:textId="0F52D2DD" w:rsidR="00A52DC7" w:rsidRDefault="00A52DC7" w:rsidP="00A52DC7">
            <w:pPr>
              <w:rPr>
                <w:lang w:val="fr-FR"/>
              </w:rPr>
            </w:pPr>
            <w:r w:rsidRPr="00F015B5">
              <w:t xml:space="preserve">int </w:t>
            </w:r>
            <w:proofErr w:type="spellStart"/>
            <w:r w:rsidRPr="00F015B5">
              <w:t>ou</w:t>
            </w:r>
            <w:proofErr w:type="spellEnd"/>
            <w:r w:rsidRPr="00F015B5">
              <w:t xml:space="preserve"> float</w:t>
            </w:r>
          </w:p>
        </w:tc>
        <w:tc>
          <w:tcPr>
            <w:tcW w:w="1890" w:type="dxa"/>
          </w:tcPr>
          <w:p w14:paraId="4110C4E2" w14:textId="34F90CA0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1D38B4F3" w14:textId="324ECD01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  <w:tc>
          <w:tcPr>
            <w:tcW w:w="1985" w:type="dxa"/>
          </w:tcPr>
          <w:p w14:paraId="3B5DEB0B" w14:textId="7661B3B9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985" w:type="dxa"/>
          </w:tcPr>
          <w:p w14:paraId="1D0ECFC7" w14:textId="148CA8CB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0,3%</w:t>
            </w:r>
          </w:p>
        </w:tc>
        <w:tc>
          <w:tcPr>
            <w:tcW w:w="1668" w:type="dxa"/>
          </w:tcPr>
          <w:p w14:paraId="6C51607C" w14:textId="746E28C3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6C892748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5E34A4A4" w14:textId="45A1D585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33423" w14:paraId="2AB1B12B" w14:textId="5FBAAF8F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585CCFF8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42" w:type="dxa"/>
          </w:tcPr>
          <w:p w14:paraId="1DD1426A" w14:textId="4D5876DF" w:rsidR="00A52DC7" w:rsidRPr="004B6AB5" w:rsidRDefault="00A52DC7" w:rsidP="00A52DC7">
            <w:pPr>
              <w:rPr>
                <w:lang w:val="fr-FR"/>
              </w:rPr>
            </w:pPr>
            <w:proofErr w:type="spellStart"/>
            <w:proofErr w:type="gramStart"/>
            <w:r w:rsidRPr="004B6AB5">
              <w:rPr>
                <w:lang w:val="fr-FR"/>
              </w:rPr>
              <w:t>occutc</w:t>
            </w:r>
            <w:proofErr w:type="spellEnd"/>
            <w:proofErr w:type="gramEnd"/>
          </w:p>
        </w:tc>
        <w:tc>
          <w:tcPr>
            <w:tcW w:w="3671" w:type="dxa"/>
          </w:tcPr>
          <w:p w14:paraId="60FE3C91" w14:textId="196DA14A" w:rsidR="00A52DC7" w:rsidRPr="004B6AB5" w:rsidRDefault="00A52DC7" w:rsidP="00A52DC7">
            <w:pPr>
              <w:rPr>
                <w:lang w:val="fr-FR"/>
              </w:rPr>
            </w:pPr>
            <w:r w:rsidRPr="004B6AB5">
              <w:rPr>
                <w:lang w:val="fr-FR"/>
              </w:rPr>
              <w:t>Nombre d’occupants dans le transport en commun</w:t>
            </w:r>
          </w:p>
        </w:tc>
        <w:tc>
          <w:tcPr>
            <w:tcW w:w="2042" w:type="dxa"/>
          </w:tcPr>
          <w:p w14:paraId="0ED85D8B" w14:textId="46BA1A96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21</w:t>
            </w:r>
          </w:p>
        </w:tc>
        <w:tc>
          <w:tcPr>
            <w:tcW w:w="2856" w:type="dxa"/>
          </w:tcPr>
          <w:p w14:paraId="14667606" w14:textId="37A837FC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Nombre d’occupants.</w:t>
            </w:r>
          </w:p>
        </w:tc>
        <w:tc>
          <w:tcPr>
            <w:tcW w:w="1630" w:type="dxa"/>
          </w:tcPr>
          <w:p w14:paraId="3334F856" w14:textId="225BDFB9" w:rsidR="00A52DC7" w:rsidRDefault="00A52DC7" w:rsidP="00A52DC7">
            <w:pPr>
              <w:rPr>
                <w:lang w:val="fr-FR"/>
              </w:rPr>
            </w:pPr>
            <w:r w:rsidRPr="00F015B5">
              <w:t xml:space="preserve">int </w:t>
            </w:r>
            <w:proofErr w:type="spellStart"/>
            <w:r w:rsidRPr="00F015B5">
              <w:t>ou</w:t>
            </w:r>
            <w:proofErr w:type="spellEnd"/>
            <w:r w:rsidRPr="00F015B5">
              <w:t xml:space="preserve"> float</w:t>
            </w:r>
          </w:p>
        </w:tc>
        <w:tc>
          <w:tcPr>
            <w:tcW w:w="1890" w:type="dxa"/>
          </w:tcPr>
          <w:p w14:paraId="26E47F23" w14:textId="74F411C0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  <w:tc>
          <w:tcPr>
            <w:tcW w:w="1733" w:type="dxa"/>
          </w:tcPr>
          <w:p w14:paraId="60B89AC9" w14:textId="141B698C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Néant</w:t>
            </w:r>
          </w:p>
        </w:tc>
        <w:tc>
          <w:tcPr>
            <w:tcW w:w="1985" w:type="dxa"/>
          </w:tcPr>
          <w:p w14:paraId="26EE2860" w14:textId="238281C1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985" w:type="dxa"/>
          </w:tcPr>
          <w:p w14:paraId="198FA95E" w14:textId="78651D52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98,6%</w:t>
            </w:r>
          </w:p>
        </w:tc>
        <w:tc>
          <w:tcPr>
            <w:tcW w:w="1668" w:type="dxa"/>
          </w:tcPr>
          <w:p w14:paraId="64F64F7B" w14:textId="539E77A4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08E00E18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38B63BBD" w14:textId="64B4D86F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B6AB5" w14:paraId="13A56CD5" w14:textId="1FFCCEDC" w:rsidTr="004631E2">
        <w:trPr>
          <w:trHeight w:val="360"/>
        </w:trPr>
        <w:tc>
          <w:tcPr>
            <w:tcW w:w="4642" w:type="dxa"/>
            <w:vMerge w:val="restart"/>
            <w:vAlign w:val="center"/>
          </w:tcPr>
          <w:p w14:paraId="198DD1F2" w14:textId="770D0F3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Fichier « </w:t>
            </w:r>
            <w:proofErr w:type="spellStart"/>
            <w:r w:rsidRPr="00742413">
              <w:rPr>
                <w:b/>
                <w:bCs/>
                <w:sz w:val="24"/>
                <w:szCs w:val="24"/>
                <w:lang w:val="fr-FR"/>
              </w:rPr>
              <w:t>carac</w:t>
            </w:r>
            <w:proofErr w:type="spellEnd"/>
            <w:r w:rsidRPr="00742413">
              <w:rPr>
                <w:b/>
                <w:bCs/>
                <w:sz w:val="24"/>
                <w:szCs w:val="24"/>
                <w:lang w:val="fr-FR"/>
              </w:rPr>
              <w:t> »</w:t>
            </w:r>
          </w:p>
          <w:p w14:paraId="40345859" w14:textId="5428E334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(</w:t>
            </w:r>
            <w:proofErr w:type="gramStart"/>
            <w:r w:rsidRPr="00742413">
              <w:rPr>
                <w:b/>
                <w:bCs/>
                <w:sz w:val="24"/>
                <w:szCs w:val="24"/>
                <w:lang w:val="fr-FR"/>
              </w:rPr>
              <w:t>caractéristiques</w:t>
            </w:r>
            <w:proofErr w:type="gramEnd"/>
            <w:r w:rsidRPr="00742413">
              <w:rPr>
                <w:b/>
                <w:bCs/>
                <w:sz w:val="24"/>
                <w:szCs w:val="24"/>
                <w:lang w:val="fr-FR"/>
              </w:rPr>
              <w:t xml:space="preserve"> de l’accident)</w:t>
            </w:r>
          </w:p>
        </w:tc>
        <w:tc>
          <w:tcPr>
            <w:tcW w:w="2042" w:type="dxa"/>
          </w:tcPr>
          <w:p w14:paraId="5C513353" w14:textId="55D517C3" w:rsidR="00A52DC7" w:rsidRDefault="00A52DC7" w:rsidP="00A52DC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jour</w:t>
            </w:r>
            <w:proofErr w:type="gramEnd"/>
          </w:p>
        </w:tc>
        <w:tc>
          <w:tcPr>
            <w:tcW w:w="3671" w:type="dxa"/>
          </w:tcPr>
          <w:p w14:paraId="7B458487" w14:textId="7FEDAEA0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Jour de l’accident</w:t>
            </w:r>
          </w:p>
        </w:tc>
        <w:tc>
          <w:tcPr>
            <w:tcW w:w="2042" w:type="dxa"/>
          </w:tcPr>
          <w:p w14:paraId="3986A006" w14:textId="07FCA4F6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05</w:t>
            </w:r>
          </w:p>
        </w:tc>
        <w:tc>
          <w:tcPr>
            <w:tcW w:w="2856" w:type="dxa"/>
          </w:tcPr>
          <w:p w14:paraId="34FA322B" w14:textId="36CF10AB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Numéro du jour</w:t>
            </w:r>
          </w:p>
        </w:tc>
        <w:tc>
          <w:tcPr>
            <w:tcW w:w="1630" w:type="dxa"/>
          </w:tcPr>
          <w:p w14:paraId="1C490243" w14:textId="287DD46B" w:rsidR="00A52DC7" w:rsidRDefault="00A52DC7" w:rsidP="00A52DC7">
            <w:pPr>
              <w:rPr>
                <w:lang w:val="fr-FR"/>
              </w:rPr>
            </w:pPr>
            <w:r w:rsidRPr="00F015B5">
              <w:t xml:space="preserve">int </w:t>
            </w:r>
            <w:proofErr w:type="spellStart"/>
            <w:r w:rsidRPr="00F015B5">
              <w:t>ou</w:t>
            </w:r>
            <w:proofErr w:type="spellEnd"/>
            <w:r w:rsidRPr="00F015B5">
              <w:t xml:space="preserve"> float</w:t>
            </w:r>
          </w:p>
        </w:tc>
        <w:tc>
          <w:tcPr>
            <w:tcW w:w="1890" w:type="dxa"/>
          </w:tcPr>
          <w:p w14:paraId="6AE609D0" w14:textId="389D0A3A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7B2B8C5E" w14:textId="7AACCC97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Néant</w:t>
            </w:r>
          </w:p>
        </w:tc>
        <w:tc>
          <w:tcPr>
            <w:tcW w:w="1985" w:type="dxa"/>
          </w:tcPr>
          <w:p w14:paraId="16136BAC" w14:textId="2516EA69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985" w:type="dxa"/>
          </w:tcPr>
          <w:p w14:paraId="021669C0" w14:textId="5A22D0F8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668" w:type="dxa"/>
          </w:tcPr>
          <w:p w14:paraId="2C630D22" w14:textId="76CD6426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2D6F6205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2AA23649" w14:textId="16895430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B6AB5" w14:paraId="0F89A630" w14:textId="39634CCB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0E0FA2EB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42" w:type="dxa"/>
          </w:tcPr>
          <w:p w14:paraId="2FF0EE53" w14:textId="6AFD6A01" w:rsidR="00A52DC7" w:rsidRDefault="00A52DC7" w:rsidP="00A52DC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mois</w:t>
            </w:r>
            <w:proofErr w:type="gramEnd"/>
          </w:p>
        </w:tc>
        <w:tc>
          <w:tcPr>
            <w:tcW w:w="3671" w:type="dxa"/>
          </w:tcPr>
          <w:p w14:paraId="388F5594" w14:textId="322AD317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Mois de l’accident</w:t>
            </w:r>
          </w:p>
        </w:tc>
        <w:tc>
          <w:tcPr>
            <w:tcW w:w="2042" w:type="dxa"/>
          </w:tcPr>
          <w:p w14:paraId="681534D9" w14:textId="7DD705F3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2856" w:type="dxa"/>
          </w:tcPr>
          <w:p w14:paraId="6DD2E831" w14:textId="4636328B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Numéro de mois</w:t>
            </w:r>
          </w:p>
        </w:tc>
        <w:tc>
          <w:tcPr>
            <w:tcW w:w="1630" w:type="dxa"/>
          </w:tcPr>
          <w:p w14:paraId="6DC7AD65" w14:textId="197EF16E" w:rsidR="00A52DC7" w:rsidRDefault="00A52DC7" w:rsidP="00A52DC7">
            <w:pPr>
              <w:rPr>
                <w:lang w:val="fr-FR"/>
              </w:rPr>
            </w:pPr>
            <w:r w:rsidRPr="00F015B5">
              <w:t xml:space="preserve">int </w:t>
            </w:r>
            <w:proofErr w:type="spellStart"/>
            <w:r w:rsidRPr="00F015B5">
              <w:t>ou</w:t>
            </w:r>
            <w:proofErr w:type="spellEnd"/>
            <w:r w:rsidRPr="00F015B5">
              <w:t xml:space="preserve"> float</w:t>
            </w:r>
          </w:p>
        </w:tc>
        <w:tc>
          <w:tcPr>
            <w:tcW w:w="1890" w:type="dxa"/>
          </w:tcPr>
          <w:p w14:paraId="7A47E763" w14:textId="7CDD6772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46A5D0C1" w14:textId="5231A78D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1985" w:type="dxa"/>
          </w:tcPr>
          <w:p w14:paraId="3384B04F" w14:textId="50B4E443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Uniforme</w:t>
            </w:r>
          </w:p>
        </w:tc>
        <w:tc>
          <w:tcPr>
            <w:tcW w:w="1985" w:type="dxa"/>
          </w:tcPr>
          <w:p w14:paraId="046C9D8C" w14:textId="73343B13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668" w:type="dxa"/>
          </w:tcPr>
          <w:p w14:paraId="45794447" w14:textId="3BE2C8E1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7A0AA0A8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7F5D09F2" w14:textId="25103694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B6AB5" w14:paraId="545FFEF9" w14:textId="744975E8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09B61B94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42" w:type="dxa"/>
          </w:tcPr>
          <w:p w14:paraId="49FC863D" w14:textId="16D8A439" w:rsidR="00A52DC7" w:rsidRDefault="00A52DC7" w:rsidP="00A52DC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an</w:t>
            </w:r>
            <w:proofErr w:type="gramEnd"/>
          </w:p>
        </w:tc>
        <w:tc>
          <w:tcPr>
            <w:tcW w:w="3671" w:type="dxa"/>
          </w:tcPr>
          <w:p w14:paraId="139CF4A6" w14:textId="48F3BF3E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Année de l’accident</w:t>
            </w:r>
          </w:p>
        </w:tc>
        <w:tc>
          <w:tcPr>
            <w:tcW w:w="2042" w:type="dxa"/>
          </w:tcPr>
          <w:p w14:paraId="671D5E6C" w14:textId="453304B8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2019</w:t>
            </w:r>
          </w:p>
        </w:tc>
        <w:tc>
          <w:tcPr>
            <w:tcW w:w="2856" w:type="dxa"/>
          </w:tcPr>
          <w:p w14:paraId="076252E9" w14:textId="017D3C82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Numéro de l’année</w:t>
            </w:r>
          </w:p>
        </w:tc>
        <w:tc>
          <w:tcPr>
            <w:tcW w:w="1630" w:type="dxa"/>
          </w:tcPr>
          <w:p w14:paraId="4F3B85CD" w14:textId="590FBAE8" w:rsidR="00A52DC7" w:rsidRDefault="00A52DC7" w:rsidP="00A52DC7">
            <w:pPr>
              <w:rPr>
                <w:lang w:val="fr-FR"/>
              </w:rPr>
            </w:pPr>
            <w:r w:rsidRPr="00F015B5">
              <w:t xml:space="preserve">int </w:t>
            </w:r>
            <w:proofErr w:type="spellStart"/>
            <w:r w:rsidRPr="00F015B5">
              <w:t>ou</w:t>
            </w:r>
            <w:proofErr w:type="spellEnd"/>
            <w:r w:rsidRPr="00F015B5">
              <w:t xml:space="preserve"> float</w:t>
            </w:r>
          </w:p>
        </w:tc>
        <w:tc>
          <w:tcPr>
            <w:tcW w:w="1890" w:type="dxa"/>
          </w:tcPr>
          <w:p w14:paraId="1AEABD54" w14:textId="41875C60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4175CB21" w14:textId="55F5BF3D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Néant</w:t>
            </w:r>
          </w:p>
        </w:tc>
        <w:tc>
          <w:tcPr>
            <w:tcW w:w="1985" w:type="dxa"/>
          </w:tcPr>
          <w:p w14:paraId="3A6DFBE9" w14:textId="624663F6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1 valeur unique</w:t>
            </w:r>
          </w:p>
        </w:tc>
        <w:tc>
          <w:tcPr>
            <w:tcW w:w="1985" w:type="dxa"/>
          </w:tcPr>
          <w:p w14:paraId="2865DC8F" w14:textId="35CB451C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668" w:type="dxa"/>
          </w:tcPr>
          <w:p w14:paraId="3F245FD5" w14:textId="0F7B923E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2BF1B5CA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30EB8AA7" w14:textId="04C24585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33423" w14:paraId="7D4F14E1" w14:textId="67856D72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5C094112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42" w:type="dxa"/>
          </w:tcPr>
          <w:p w14:paraId="364D4989" w14:textId="1020DBED" w:rsidR="00A52DC7" w:rsidRPr="004B6AB5" w:rsidRDefault="00A52DC7" w:rsidP="00A52DC7">
            <w:pPr>
              <w:rPr>
                <w:lang w:val="fr-FR"/>
              </w:rPr>
            </w:pPr>
            <w:proofErr w:type="spellStart"/>
            <w:proofErr w:type="gramStart"/>
            <w:r w:rsidRPr="004B6AB5">
              <w:rPr>
                <w:lang w:val="fr-FR"/>
              </w:rPr>
              <w:t>hrmn</w:t>
            </w:r>
            <w:proofErr w:type="spellEnd"/>
            <w:proofErr w:type="gramEnd"/>
          </w:p>
        </w:tc>
        <w:tc>
          <w:tcPr>
            <w:tcW w:w="3671" w:type="dxa"/>
          </w:tcPr>
          <w:p w14:paraId="26574DE4" w14:textId="77B6AE65" w:rsidR="00A52DC7" w:rsidRPr="004B6AB5" w:rsidRDefault="00A52DC7" w:rsidP="00A52DC7">
            <w:pPr>
              <w:rPr>
                <w:lang w:val="fr-FR"/>
              </w:rPr>
            </w:pPr>
            <w:r w:rsidRPr="004B6AB5">
              <w:rPr>
                <w:lang w:val="fr-FR"/>
              </w:rPr>
              <w:t>Heure et minutes de l'accident</w:t>
            </w:r>
          </w:p>
        </w:tc>
        <w:tc>
          <w:tcPr>
            <w:tcW w:w="2042" w:type="dxa"/>
          </w:tcPr>
          <w:p w14:paraId="10433A12" w14:textId="719B0174" w:rsidR="00A52DC7" w:rsidRPr="004B6AB5" w:rsidRDefault="00A52DC7" w:rsidP="00A52DC7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17:</w:t>
            </w:r>
            <w:proofErr w:type="gramEnd"/>
            <w:r>
              <w:rPr>
                <w:lang w:val="fr-FR"/>
              </w:rPr>
              <w:t>21</w:t>
            </w:r>
          </w:p>
        </w:tc>
        <w:tc>
          <w:tcPr>
            <w:tcW w:w="2856" w:type="dxa"/>
          </w:tcPr>
          <w:p w14:paraId="5FEC1518" w14:textId="6CBC562F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524BF3D4" w14:textId="1C4F8FA8" w:rsidR="00A52DC7" w:rsidRDefault="00A52DC7" w:rsidP="00A52DC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objet</w:t>
            </w:r>
            <w:proofErr w:type="gramEnd"/>
          </w:p>
        </w:tc>
        <w:tc>
          <w:tcPr>
            <w:tcW w:w="1890" w:type="dxa"/>
          </w:tcPr>
          <w:p w14:paraId="73CD991C" w14:textId="3988DB25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658E1F48" w14:textId="4FB65A08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1985" w:type="dxa"/>
          </w:tcPr>
          <w:p w14:paraId="3177B0BF" w14:textId="5EFE8701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985" w:type="dxa"/>
          </w:tcPr>
          <w:p w14:paraId="57C466AD" w14:textId="04B78F71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668" w:type="dxa"/>
          </w:tcPr>
          <w:p w14:paraId="6FC98CAF" w14:textId="077C4EF1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5F0F58E3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58114822" w14:textId="72D7E23E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33423" w14:paraId="12949AF4" w14:textId="05FBF123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5A1A0E3F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42" w:type="dxa"/>
          </w:tcPr>
          <w:p w14:paraId="10AE5DD5" w14:textId="57A1D5EF" w:rsidR="00A52DC7" w:rsidRDefault="00A52DC7" w:rsidP="00A52DC7">
            <w:pPr>
              <w:rPr>
                <w:lang w:val="fr-FR"/>
              </w:rPr>
            </w:pPr>
            <w:proofErr w:type="spellStart"/>
            <w:proofErr w:type="gramStart"/>
            <w:r w:rsidRPr="004B6AB5">
              <w:rPr>
                <w:lang w:val="fr-FR"/>
              </w:rPr>
              <w:t>lum</w:t>
            </w:r>
            <w:proofErr w:type="spellEnd"/>
            <w:proofErr w:type="gramEnd"/>
          </w:p>
        </w:tc>
        <w:tc>
          <w:tcPr>
            <w:tcW w:w="3671" w:type="dxa"/>
          </w:tcPr>
          <w:p w14:paraId="415E59AE" w14:textId="4E0AD586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Pr="004B6AB5">
              <w:rPr>
                <w:lang w:val="fr-FR"/>
              </w:rPr>
              <w:t>onditions d’éclairage dans lesquelles l'accident s'est produit</w:t>
            </w:r>
            <w:r>
              <w:rPr>
                <w:lang w:val="fr-FR"/>
              </w:rPr>
              <w:t xml:space="preserve"> (plein jour, aube, nuit…)</w:t>
            </w:r>
          </w:p>
        </w:tc>
        <w:tc>
          <w:tcPr>
            <w:tcW w:w="2042" w:type="dxa"/>
          </w:tcPr>
          <w:p w14:paraId="64E588D0" w14:textId="6293B72D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856" w:type="dxa"/>
          </w:tcPr>
          <w:p w14:paraId="5BA3492B" w14:textId="52AFC3A7" w:rsidR="00A52DC7" w:rsidRPr="00513F25" w:rsidRDefault="00A52DC7" w:rsidP="00A52DC7">
            <w:pPr>
              <w:rPr>
                <w:lang w:val="fr-FR"/>
              </w:rPr>
            </w:pPr>
            <w:r w:rsidRPr="00513F25">
              <w:rPr>
                <w:lang w:val="fr-FR"/>
              </w:rPr>
              <w:t>1 – Plein jour 2 – Crépuscule ou aube 3 – Nuit sans éclairage public 4 – Nuit avec éclairage public non allumé 5 – Nuit avec éclairage public allumé</w:t>
            </w:r>
          </w:p>
        </w:tc>
        <w:tc>
          <w:tcPr>
            <w:tcW w:w="1630" w:type="dxa"/>
          </w:tcPr>
          <w:p w14:paraId="1AE20610" w14:textId="5BE1ADEA" w:rsidR="00A52DC7" w:rsidRDefault="00A52DC7" w:rsidP="00A52DC7">
            <w:pPr>
              <w:rPr>
                <w:lang w:val="fr-FR"/>
              </w:rPr>
            </w:pPr>
            <w:r>
              <w:t xml:space="preserve">int </w:t>
            </w:r>
            <w:proofErr w:type="spellStart"/>
            <w:r>
              <w:t>ou</w:t>
            </w:r>
            <w:proofErr w:type="spellEnd"/>
            <w:r>
              <w:t xml:space="preserve"> float</w:t>
            </w:r>
          </w:p>
        </w:tc>
        <w:tc>
          <w:tcPr>
            <w:tcW w:w="1890" w:type="dxa"/>
          </w:tcPr>
          <w:p w14:paraId="459B4DB2" w14:textId="46D6009B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42239766" w14:textId="21A8BAB4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985" w:type="dxa"/>
          </w:tcPr>
          <w:p w14:paraId="7200711D" w14:textId="1852F8E8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985" w:type="dxa"/>
          </w:tcPr>
          <w:p w14:paraId="1600625E" w14:textId="52270ABA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668" w:type="dxa"/>
          </w:tcPr>
          <w:p w14:paraId="4E255FF0" w14:textId="1369646F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0F9B7A10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3DAB5407" w14:textId="6AD1D9C0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B6AB5" w14:paraId="6BEEEA34" w14:textId="1EFA18B0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3247205C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42" w:type="dxa"/>
          </w:tcPr>
          <w:p w14:paraId="532A2E6A" w14:textId="76990C8F" w:rsidR="00A52DC7" w:rsidRPr="004B6AB5" w:rsidRDefault="00A52DC7" w:rsidP="00A52DC7">
            <w:pPr>
              <w:rPr>
                <w:lang w:val="fr-FR"/>
              </w:rPr>
            </w:pPr>
            <w:r>
              <w:t>dep</w:t>
            </w:r>
          </w:p>
        </w:tc>
        <w:tc>
          <w:tcPr>
            <w:tcW w:w="3671" w:type="dxa"/>
          </w:tcPr>
          <w:p w14:paraId="3C01CB45" w14:textId="0C527A4A" w:rsidR="00A52DC7" w:rsidRPr="004B6AB5" w:rsidRDefault="00A52DC7" w:rsidP="00A52DC7">
            <w:pPr>
              <w:rPr>
                <w:lang w:val="fr-FR"/>
              </w:rPr>
            </w:pPr>
            <w:r w:rsidRPr="004B6AB5">
              <w:rPr>
                <w:lang w:val="fr-FR"/>
              </w:rPr>
              <w:t>Code INSEE du d</w:t>
            </w:r>
            <w:r>
              <w:rPr>
                <w:lang w:val="fr-FR"/>
              </w:rPr>
              <w:t>épartement</w:t>
            </w:r>
          </w:p>
        </w:tc>
        <w:tc>
          <w:tcPr>
            <w:tcW w:w="2042" w:type="dxa"/>
          </w:tcPr>
          <w:p w14:paraId="2C99AA80" w14:textId="24F8014A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59</w:t>
            </w:r>
          </w:p>
        </w:tc>
        <w:tc>
          <w:tcPr>
            <w:tcW w:w="2856" w:type="dxa"/>
          </w:tcPr>
          <w:p w14:paraId="2BDFEE2F" w14:textId="0D92C029" w:rsidR="00A52DC7" w:rsidRPr="004B6AB5" w:rsidRDefault="00A52DC7" w:rsidP="00A52DC7">
            <w:pPr>
              <w:rPr>
                <w:lang w:val="fr-FR"/>
              </w:rPr>
            </w:pPr>
            <w:r w:rsidRPr="000C41FD">
              <w:rPr>
                <w:lang w:val="fr-FR"/>
              </w:rPr>
              <w:t xml:space="preserve"> Code numérique</w:t>
            </w:r>
          </w:p>
        </w:tc>
        <w:tc>
          <w:tcPr>
            <w:tcW w:w="1630" w:type="dxa"/>
          </w:tcPr>
          <w:p w14:paraId="24DAA944" w14:textId="6432FE36" w:rsidR="00A52DC7" w:rsidRDefault="00A52DC7" w:rsidP="00A52DC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objet</w:t>
            </w:r>
            <w:proofErr w:type="gramEnd"/>
          </w:p>
        </w:tc>
        <w:tc>
          <w:tcPr>
            <w:tcW w:w="1890" w:type="dxa"/>
          </w:tcPr>
          <w:p w14:paraId="3A8AAE8C" w14:textId="6C0F5FCA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00AED70C" w14:textId="610F3E0A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  <w:tc>
          <w:tcPr>
            <w:tcW w:w="1985" w:type="dxa"/>
          </w:tcPr>
          <w:p w14:paraId="7556F677" w14:textId="6A7409F4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Multimodal</w:t>
            </w:r>
          </w:p>
        </w:tc>
        <w:tc>
          <w:tcPr>
            <w:tcW w:w="1985" w:type="dxa"/>
          </w:tcPr>
          <w:p w14:paraId="243A299F" w14:textId="0781ED1E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1,1%</w:t>
            </w:r>
          </w:p>
        </w:tc>
        <w:tc>
          <w:tcPr>
            <w:tcW w:w="1668" w:type="dxa"/>
          </w:tcPr>
          <w:p w14:paraId="113E6035" w14:textId="78190E3C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3DB3C474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151F9467" w14:textId="5AA66D16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492A076F" w14:textId="2662EE95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40E1DBE1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42" w:type="dxa"/>
          </w:tcPr>
          <w:p w14:paraId="7DC26CC1" w14:textId="6883C8E0" w:rsidR="00A52DC7" w:rsidRPr="004B6AB5" w:rsidRDefault="00A52DC7" w:rsidP="00A52DC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com</w:t>
            </w:r>
            <w:proofErr w:type="gramEnd"/>
          </w:p>
        </w:tc>
        <w:tc>
          <w:tcPr>
            <w:tcW w:w="3671" w:type="dxa"/>
          </w:tcPr>
          <w:p w14:paraId="629D6296" w14:textId="144387EE" w:rsidR="00A52DC7" w:rsidRPr="004B6AB5" w:rsidRDefault="00A52DC7" w:rsidP="00A52DC7">
            <w:pPr>
              <w:rPr>
                <w:lang w:val="fr-FR"/>
              </w:rPr>
            </w:pPr>
            <w:r w:rsidRPr="004B6AB5">
              <w:rPr>
                <w:lang w:val="fr-FR"/>
              </w:rPr>
              <w:t xml:space="preserve">Code INSEE </w:t>
            </w:r>
            <w:r>
              <w:rPr>
                <w:lang w:val="fr-FR"/>
              </w:rPr>
              <w:t>de la commune</w:t>
            </w:r>
          </w:p>
        </w:tc>
        <w:tc>
          <w:tcPr>
            <w:tcW w:w="2042" w:type="dxa"/>
          </w:tcPr>
          <w:p w14:paraId="00F6213C" w14:textId="5640D4AE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59220</w:t>
            </w:r>
          </w:p>
        </w:tc>
        <w:tc>
          <w:tcPr>
            <w:tcW w:w="2856" w:type="dxa"/>
          </w:tcPr>
          <w:p w14:paraId="4ADC02F0" w14:textId="5FD7EE06" w:rsidR="00A52DC7" w:rsidRPr="004B6AB5" w:rsidRDefault="00A52DC7" w:rsidP="00A52DC7">
            <w:pPr>
              <w:rPr>
                <w:lang w:val="fr-FR"/>
              </w:rPr>
            </w:pPr>
            <w:r w:rsidRPr="000C41FD">
              <w:rPr>
                <w:lang w:val="fr-FR"/>
              </w:rPr>
              <w:t xml:space="preserve"> Code numérique</w:t>
            </w:r>
          </w:p>
        </w:tc>
        <w:tc>
          <w:tcPr>
            <w:tcW w:w="1630" w:type="dxa"/>
          </w:tcPr>
          <w:p w14:paraId="52A6C238" w14:textId="1D3325F8" w:rsidR="00A52DC7" w:rsidRDefault="00A52DC7" w:rsidP="00A52DC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objet</w:t>
            </w:r>
            <w:proofErr w:type="gramEnd"/>
          </w:p>
        </w:tc>
        <w:tc>
          <w:tcPr>
            <w:tcW w:w="1890" w:type="dxa"/>
          </w:tcPr>
          <w:p w14:paraId="6B862E8B" w14:textId="739C6A4B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1B8989B9" w14:textId="20CBFDBF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  <w:tc>
          <w:tcPr>
            <w:tcW w:w="1985" w:type="dxa"/>
          </w:tcPr>
          <w:p w14:paraId="15B47306" w14:textId="4E7C8F12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985" w:type="dxa"/>
          </w:tcPr>
          <w:p w14:paraId="46AD6FA4" w14:textId="44351FA6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668" w:type="dxa"/>
          </w:tcPr>
          <w:p w14:paraId="3755BD11" w14:textId="741BE605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5464A8E9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772BC6B3" w14:textId="3484595A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33423" w14:paraId="43E49E83" w14:textId="6CAE8DEC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793BA393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42" w:type="dxa"/>
          </w:tcPr>
          <w:p w14:paraId="0E0939D0" w14:textId="22BE2E31" w:rsidR="00A52DC7" w:rsidRPr="004B6AB5" w:rsidRDefault="00A52DC7" w:rsidP="00A52DC7">
            <w:pPr>
              <w:rPr>
                <w:lang w:val="fr-FR"/>
              </w:rPr>
            </w:pPr>
            <w:proofErr w:type="spellStart"/>
            <w:proofErr w:type="gramStart"/>
            <w:r w:rsidRPr="004B6AB5">
              <w:rPr>
                <w:lang w:val="fr-FR"/>
              </w:rPr>
              <w:t>agg</w:t>
            </w:r>
            <w:proofErr w:type="spellEnd"/>
            <w:proofErr w:type="gramEnd"/>
          </w:p>
        </w:tc>
        <w:tc>
          <w:tcPr>
            <w:tcW w:w="3671" w:type="dxa"/>
          </w:tcPr>
          <w:p w14:paraId="7D4E3EF1" w14:textId="26D32A44" w:rsidR="00A52DC7" w:rsidRPr="004B6AB5" w:rsidRDefault="00A52DC7" w:rsidP="00A52DC7">
            <w:pPr>
              <w:rPr>
                <w:lang w:val="fr-FR"/>
              </w:rPr>
            </w:pPr>
            <w:r w:rsidRPr="004B6AB5">
              <w:rPr>
                <w:lang w:val="fr-FR"/>
              </w:rPr>
              <w:t xml:space="preserve">Localisation </w:t>
            </w:r>
            <w:r>
              <w:rPr>
                <w:lang w:val="fr-FR"/>
              </w:rPr>
              <w:t>en a</w:t>
            </w:r>
            <w:r w:rsidRPr="004B6AB5">
              <w:rPr>
                <w:lang w:val="fr-FR"/>
              </w:rPr>
              <w:t xml:space="preserve">gglomération </w:t>
            </w:r>
            <w:r>
              <w:rPr>
                <w:lang w:val="fr-FR"/>
              </w:rPr>
              <w:t>ou hors</w:t>
            </w:r>
            <w:r w:rsidRPr="004B6AB5">
              <w:rPr>
                <w:lang w:val="fr-FR"/>
              </w:rPr>
              <w:t xml:space="preserve"> agglomération</w:t>
            </w:r>
          </w:p>
        </w:tc>
        <w:tc>
          <w:tcPr>
            <w:tcW w:w="2042" w:type="dxa"/>
          </w:tcPr>
          <w:p w14:paraId="40010EEF" w14:textId="102BFD1E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856" w:type="dxa"/>
          </w:tcPr>
          <w:p w14:paraId="3DD18E40" w14:textId="0BF36056" w:rsidR="00A52DC7" w:rsidRPr="004B6AB5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numérique.</w:t>
            </w:r>
          </w:p>
        </w:tc>
        <w:tc>
          <w:tcPr>
            <w:tcW w:w="1630" w:type="dxa"/>
          </w:tcPr>
          <w:p w14:paraId="5C13131F" w14:textId="0B3514C8" w:rsidR="00A52DC7" w:rsidRDefault="00A52DC7" w:rsidP="00A52DC7">
            <w:pPr>
              <w:rPr>
                <w:lang w:val="fr-FR"/>
              </w:rPr>
            </w:pPr>
            <w:r w:rsidRPr="006C2EBE">
              <w:t xml:space="preserve">int </w:t>
            </w:r>
            <w:proofErr w:type="spellStart"/>
            <w:r w:rsidRPr="006C2EBE">
              <w:t>ou</w:t>
            </w:r>
            <w:proofErr w:type="spellEnd"/>
            <w:r w:rsidRPr="006C2EBE">
              <w:t xml:space="preserve"> float</w:t>
            </w:r>
          </w:p>
        </w:tc>
        <w:tc>
          <w:tcPr>
            <w:tcW w:w="1890" w:type="dxa"/>
          </w:tcPr>
          <w:p w14:paraId="7661E5C9" w14:textId="6275CBAA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59E00E28" w14:textId="4CD24261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1985" w:type="dxa"/>
          </w:tcPr>
          <w:p w14:paraId="24B94C2D" w14:textId="06753788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Binaire</w:t>
            </w:r>
          </w:p>
        </w:tc>
        <w:tc>
          <w:tcPr>
            <w:tcW w:w="1985" w:type="dxa"/>
          </w:tcPr>
          <w:p w14:paraId="73AC336F" w14:textId="450C0D07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668" w:type="dxa"/>
          </w:tcPr>
          <w:p w14:paraId="77B59FE0" w14:textId="56366814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0019E645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7E3DC83F" w14:textId="34B0DCF8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B6AB5" w14:paraId="7D999F2D" w14:textId="0D1B64F1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7AC47813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42" w:type="dxa"/>
          </w:tcPr>
          <w:p w14:paraId="5A95DC58" w14:textId="74FEC818" w:rsidR="00A52DC7" w:rsidRDefault="00A52DC7" w:rsidP="00A52DC7">
            <w:r>
              <w:t>int</w:t>
            </w:r>
          </w:p>
        </w:tc>
        <w:tc>
          <w:tcPr>
            <w:tcW w:w="3671" w:type="dxa"/>
          </w:tcPr>
          <w:p w14:paraId="1B98F293" w14:textId="12FBA281" w:rsidR="00A52DC7" w:rsidRPr="004B6AB5" w:rsidRDefault="00A52DC7" w:rsidP="00A52DC7">
            <w:pPr>
              <w:rPr>
                <w:lang w:val="fr-FR"/>
              </w:rPr>
            </w:pPr>
            <w:r>
              <w:t>Intersection</w:t>
            </w:r>
          </w:p>
        </w:tc>
        <w:tc>
          <w:tcPr>
            <w:tcW w:w="2042" w:type="dxa"/>
          </w:tcPr>
          <w:p w14:paraId="2C152FA4" w14:textId="029A1C94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2856" w:type="dxa"/>
          </w:tcPr>
          <w:p w14:paraId="559EBA02" w14:textId="50885FEE" w:rsidR="00A52DC7" w:rsidRPr="004B6AB5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numérique.</w:t>
            </w:r>
          </w:p>
        </w:tc>
        <w:tc>
          <w:tcPr>
            <w:tcW w:w="1630" w:type="dxa"/>
          </w:tcPr>
          <w:p w14:paraId="169D013D" w14:textId="3A3FDADB" w:rsidR="00A52DC7" w:rsidRDefault="00A52DC7" w:rsidP="00A52DC7">
            <w:pPr>
              <w:rPr>
                <w:lang w:val="fr-FR"/>
              </w:rPr>
            </w:pPr>
            <w:r w:rsidRPr="006C2EBE">
              <w:t xml:space="preserve">int </w:t>
            </w:r>
            <w:proofErr w:type="spellStart"/>
            <w:r w:rsidRPr="006C2EBE">
              <w:t>ou</w:t>
            </w:r>
            <w:proofErr w:type="spellEnd"/>
            <w:r w:rsidRPr="006C2EBE">
              <w:t xml:space="preserve"> float</w:t>
            </w:r>
          </w:p>
        </w:tc>
        <w:tc>
          <w:tcPr>
            <w:tcW w:w="1890" w:type="dxa"/>
          </w:tcPr>
          <w:p w14:paraId="118DC3B4" w14:textId="71876635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2DC55BD6" w14:textId="394973B5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1985" w:type="dxa"/>
          </w:tcPr>
          <w:p w14:paraId="0699952E" w14:textId="038C05C0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985" w:type="dxa"/>
          </w:tcPr>
          <w:p w14:paraId="4CFCAF72" w14:textId="1B4AB6C8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668" w:type="dxa"/>
          </w:tcPr>
          <w:p w14:paraId="19B8C1B4" w14:textId="40FDB2A6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2D2B06A2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3983808D" w14:textId="7CA3A62D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220CC5FF" w14:textId="5AAF4902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4178BADA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42" w:type="dxa"/>
          </w:tcPr>
          <w:p w14:paraId="398566EE" w14:textId="6D4F26B2" w:rsidR="00A52DC7" w:rsidRPr="00785FBD" w:rsidRDefault="00A52DC7" w:rsidP="00A52DC7">
            <w:pPr>
              <w:rPr>
                <w:lang w:val="fr-FR"/>
              </w:rPr>
            </w:pPr>
            <w:r>
              <w:t>atm</w:t>
            </w:r>
          </w:p>
        </w:tc>
        <w:tc>
          <w:tcPr>
            <w:tcW w:w="3671" w:type="dxa"/>
          </w:tcPr>
          <w:p w14:paraId="2107DE69" w14:textId="4232FFA0" w:rsidR="00A52DC7" w:rsidRPr="004B6AB5" w:rsidRDefault="00A52DC7" w:rsidP="00A52DC7">
            <w:pPr>
              <w:rPr>
                <w:lang w:val="fr-FR"/>
              </w:rPr>
            </w:pPr>
            <w:r w:rsidRPr="00785FBD">
              <w:rPr>
                <w:lang w:val="fr-FR"/>
              </w:rPr>
              <w:t xml:space="preserve">Conditions </w:t>
            </w:r>
            <w:r>
              <w:rPr>
                <w:lang w:val="fr-FR"/>
              </w:rPr>
              <w:t>atmo</w:t>
            </w:r>
            <w:r w:rsidRPr="00785FBD">
              <w:rPr>
                <w:lang w:val="fr-FR"/>
              </w:rPr>
              <w:t>sphériques</w:t>
            </w:r>
            <w:r>
              <w:rPr>
                <w:lang w:val="fr-FR"/>
              </w:rPr>
              <w:t xml:space="preserve"> (vent, brouillard, pluie…)</w:t>
            </w:r>
          </w:p>
        </w:tc>
        <w:tc>
          <w:tcPr>
            <w:tcW w:w="2042" w:type="dxa"/>
          </w:tcPr>
          <w:p w14:paraId="579A1625" w14:textId="6D47017A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2856" w:type="dxa"/>
          </w:tcPr>
          <w:p w14:paraId="45EC23C8" w14:textId="793185D7" w:rsidR="00A52DC7" w:rsidRPr="004B6AB5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numérique.</w:t>
            </w:r>
          </w:p>
        </w:tc>
        <w:tc>
          <w:tcPr>
            <w:tcW w:w="1630" w:type="dxa"/>
          </w:tcPr>
          <w:p w14:paraId="1E67F031" w14:textId="48BBFD21" w:rsidR="00A52DC7" w:rsidRDefault="00A52DC7" w:rsidP="00A52DC7">
            <w:pPr>
              <w:rPr>
                <w:lang w:val="fr-FR"/>
              </w:rPr>
            </w:pPr>
            <w:r w:rsidRPr="006C2EBE">
              <w:t xml:space="preserve">int </w:t>
            </w:r>
            <w:proofErr w:type="spellStart"/>
            <w:r w:rsidRPr="006C2EBE">
              <w:t>ou</w:t>
            </w:r>
            <w:proofErr w:type="spellEnd"/>
            <w:r w:rsidRPr="006C2EBE">
              <w:t xml:space="preserve"> float</w:t>
            </w:r>
          </w:p>
        </w:tc>
        <w:tc>
          <w:tcPr>
            <w:tcW w:w="1890" w:type="dxa"/>
          </w:tcPr>
          <w:p w14:paraId="2EC5170D" w14:textId="3FD26C0C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2B71DAB8" w14:textId="51E8B2E1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985" w:type="dxa"/>
          </w:tcPr>
          <w:p w14:paraId="5A121607" w14:textId="0760E65B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985" w:type="dxa"/>
          </w:tcPr>
          <w:p w14:paraId="02E3EF40" w14:textId="1AA8AA6B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668" w:type="dxa"/>
          </w:tcPr>
          <w:p w14:paraId="77804F38" w14:textId="326E05F8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2D6EBB6D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3C63A946" w14:textId="66AA46E5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6ECC7749" w14:textId="75213635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09BF7979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42" w:type="dxa"/>
          </w:tcPr>
          <w:p w14:paraId="6EDFCB34" w14:textId="108C5CC0" w:rsidR="00A52DC7" w:rsidRPr="00AC7228" w:rsidRDefault="00A52DC7" w:rsidP="00A52DC7">
            <w:pPr>
              <w:rPr>
                <w:lang w:val="fr-FR"/>
              </w:rPr>
            </w:pPr>
            <w:r>
              <w:t>col</w:t>
            </w:r>
          </w:p>
        </w:tc>
        <w:tc>
          <w:tcPr>
            <w:tcW w:w="3671" w:type="dxa"/>
          </w:tcPr>
          <w:p w14:paraId="22DF949C" w14:textId="4DCA8F14" w:rsidR="00A52DC7" w:rsidRPr="00AC7228" w:rsidRDefault="00A52DC7" w:rsidP="00A52DC7">
            <w:pPr>
              <w:rPr>
                <w:lang w:val="fr-FR"/>
              </w:rPr>
            </w:pPr>
            <w:r w:rsidRPr="00AC7228">
              <w:rPr>
                <w:lang w:val="fr-FR"/>
              </w:rPr>
              <w:t>Type de collision (frontale, l</w:t>
            </w:r>
            <w:r>
              <w:rPr>
                <w:lang w:val="fr-FR"/>
              </w:rPr>
              <w:t>atérale…)</w:t>
            </w:r>
          </w:p>
        </w:tc>
        <w:tc>
          <w:tcPr>
            <w:tcW w:w="2042" w:type="dxa"/>
          </w:tcPr>
          <w:p w14:paraId="21EBFC96" w14:textId="58108980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2856" w:type="dxa"/>
          </w:tcPr>
          <w:p w14:paraId="7654F67E" w14:textId="6694762F" w:rsidR="00A52DC7" w:rsidRPr="004B6AB5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numérique.</w:t>
            </w:r>
          </w:p>
        </w:tc>
        <w:tc>
          <w:tcPr>
            <w:tcW w:w="1630" w:type="dxa"/>
          </w:tcPr>
          <w:p w14:paraId="1BDA6A45" w14:textId="401638EF" w:rsidR="00A52DC7" w:rsidRDefault="00A52DC7" w:rsidP="00A52DC7">
            <w:pPr>
              <w:rPr>
                <w:lang w:val="fr-FR"/>
              </w:rPr>
            </w:pPr>
            <w:r w:rsidRPr="006C2EBE">
              <w:t xml:space="preserve">int </w:t>
            </w:r>
            <w:proofErr w:type="spellStart"/>
            <w:r w:rsidRPr="006C2EBE">
              <w:t>ou</w:t>
            </w:r>
            <w:proofErr w:type="spellEnd"/>
            <w:r w:rsidRPr="006C2EBE">
              <w:t xml:space="preserve"> float</w:t>
            </w:r>
          </w:p>
        </w:tc>
        <w:tc>
          <w:tcPr>
            <w:tcW w:w="1890" w:type="dxa"/>
          </w:tcPr>
          <w:p w14:paraId="59C5D681" w14:textId="27F77971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4928F1C3" w14:textId="6723508E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985" w:type="dxa"/>
          </w:tcPr>
          <w:p w14:paraId="15C2E656" w14:textId="49E09E62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Multimodal</w:t>
            </w:r>
          </w:p>
        </w:tc>
        <w:tc>
          <w:tcPr>
            <w:tcW w:w="1985" w:type="dxa"/>
          </w:tcPr>
          <w:p w14:paraId="710B320D" w14:textId="539E84A4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668" w:type="dxa"/>
          </w:tcPr>
          <w:p w14:paraId="1A1E723B" w14:textId="7179D930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35DD77F8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7DD6DC5D" w14:textId="0C18FE39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3F8ED0E6" w14:textId="53828C79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54CD6828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42" w:type="dxa"/>
          </w:tcPr>
          <w:p w14:paraId="4113C689" w14:textId="73CEDC62" w:rsidR="00A52DC7" w:rsidRPr="00AC7228" w:rsidRDefault="00A52DC7" w:rsidP="00A52DC7">
            <w:pPr>
              <w:rPr>
                <w:lang w:val="fr-FR"/>
              </w:rPr>
            </w:pPr>
            <w:proofErr w:type="spellStart"/>
            <w:r>
              <w:t>adr</w:t>
            </w:r>
            <w:proofErr w:type="spellEnd"/>
          </w:p>
        </w:tc>
        <w:tc>
          <w:tcPr>
            <w:tcW w:w="3671" w:type="dxa"/>
          </w:tcPr>
          <w:p w14:paraId="772780E4" w14:textId="1A837B09" w:rsidR="00A52DC7" w:rsidRPr="00AC7228" w:rsidRDefault="00A52DC7" w:rsidP="00A52DC7">
            <w:pPr>
              <w:rPr>
                <w:lang w:val="fr-FR"/>
              </w:rPr>
            </w:pPr>
            <w:r w:rsidRPr="00AC7228">
              <w:rPr>
                <w:lang w:val="fr-FR"/>
              </w:rPr>
              <w:t xml:space="preserve">Adresse postale </w:t>
            </w:r>
            <w:r>
              <w:rPr>
                <w:lang w:val="fr-FR"/>
              </w:rPr>
              <w:t xml:space="preserve">si </w:t>
            </w:r>
            <w:r w:rsidRPr="00AC7228">
              <w:rPr>
                <w:lang w:val="fr-FR"/>
              </w:rPr>
              <w:t>accident survenu en agglomération</w:t>
            </w:r>
          </w:p>
        </w:tc>
        <w:tc>
          <w:tcPr>
            <w:tcW w:w="2042" w:type="dxa"/>
          </w:tcPr>
          <w:p w14:paraId="11ED4EE3" w14:textId="219EB536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Autoroute A86, rue de Tolbiac…</w:t>
            </w:r>
          </w:p>
        </w:tc>
        <w:tc>
          <w:tcPr>
            <w:tcW w:w="2856" w:type="dxa"/>
          </w:tcPr>
          <w:p w14:paraId="41889201" w14:textId="7A559238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1630" w:type="dxa"/>
          </w:tcPr>
          <w:p w14:paraId="1675D73C" w14:textId="50A69852" w:rsidR="00A52DC7" w:rsidRDefault="00A52DC7" w:rsidP="00A52DC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objet</w:t>
            </w:r>
            <w:proofErr w:type="gramEnd"/>
          </w:p>
        </w:tc>
        <w:tc>
          <w:tcPr>
            <w:tcW w:w="1890" w:type="dxa"/>
          </w:tcPr>
          <w:p w14:paraId="1384768C" w14:textId="252BA56C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3494CC35" w14:textId="50D64A3A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  <w:tc>
          <w:tcPr>
            <w:tcW w:w="1985" w:type="dxa"/>
          </w:tcPr>
          <w:p w14:paraId="5BC498EC" w14:textId="42CFAFB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985" w:type="dxa"/>
          </w:tcPr>
          <w:p w14:paraId="202B7B31" w14:textId="2666C3AE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0,8%</w:t>
            </w:r>
          </w:p>
        </w:tc>
        <w:tc>
          <w:tcPr>
            <w:tcW w:w="1668" w:type="dxa"/>
          </w:tcPr>
          <w:p w14:paraId="328CD268" w14:textId="66314CDB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7E939C98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07745523" w14:textId="0C5045D4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B6AB5" w14:paraId="0C8AA6E4" w14:textId="788FBBFD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12E96D78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42" w:type="dxa"/>
          </w:tcPr>
          <w:p w14:paraId="560B8918" w14:textId="61E98300" w:rsidR="00A52DC7" w:rsidRDefault="00A52DC7" w:rsidP="00A52DC7">
            <w:proofErr w:type="spellStart"/>
            <w:r>
              <w:t>lat</w:t>
            </w:r>
            <w:proofErr w:type="spellEnd"/>
          </w:p>
        </w:tc>
        <w:tc>
          <w:tcPr>
            <w:tcW w:w="3671" w:type="dxa"/>
          </w:tcPr>
          <w:p w14:paraId="7ADB1905" w14:textId="2EB44D70" w:rsidR="00A52DC7" w:rsidRDefault="00A52DC7" w:rsidP="00A52DC7">
            <w:r>
              <w:t xml:space="preserve">Latitude </w:t>
            </w:r>
          </w:p>
        </w:tc>
        <w:tc>
          <w:tcPr>
            <w:tcW w:w="2042" w:type="dxa"/>
          </w:tcPr>
          <w:p w14:paraId="6155B291" w14:textId="06544A68" w:rsidR="00A52DC7" w:rsidRPr="004B6AB5" w:rsidRDefault="00A52DC7" w:rsidP="00A52DC7">
            <w:pPr>
              <w:jc w:val="center"/>
              <w:rPr>
                <w:lang w:val="fr-FR"/>
              </w:rPr>
            </w:pPr>
            <w:r w:rsidRPr="00216118">
              <w:rPr>
                <w:lang w:val="fr-FR"/>
              </w:rPr>
              <w:t>48,8962100</w:t>
            </w:r>
          </w:p>
        </w:tc>
        <w:tc>
          <w:tcPr>
            <w:tcW w:w="2856" w:type="dxa"/>
          </w:tcPr>
          <w:p w14:paraId="425BBEB1" w14:textId="13246C06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Nombre décimal</w:t>
            </w:r>
          </w:p>
        </w:tc>
        <w:tc>
          <w:tcPr>
            <w:tcW w:w="1630" w:type="dxa"/>
          </w:tcPr>
          <w:p w14:paraId="375C95A2" w14:textId="19E1E77C" w:rsidR="00A52DC7" w:rsidRDefault="00A52DC7" w:rsidP="00A52DC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objet</w:t>
            </w:r>
            <w:proofErr w:type="gramEnd"/>
          </w:p>
        </w:tc>
        <w:tc>
          <w:tcPr>
            <w:tcW w:w="1890" w:type="dxa"/>
          </w:tcPr>
          <w:p w14:paraId="65FA1B40" w14:textId="41CED8B6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5F305564" w14:textId="47EA6976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  <w:tc>
          <w:tcPr>
            <w:tcW w:w="1985" w:type="dxa"/>
          </w:tcPr>
          <w:p w14:paraId="46F45A2A" w14:textId="4B6AE718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985" w:type="dxa"/>
          </w:tcPr>
          <w:p w14:paraId="2733D706" w14:textId="1C52C7D0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668" w:type="dxa"/>
          </w:tcPr>
          <w:p w14:paraId="01B64423" w14:textId="1C7D90D6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07530100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44FB552F" w14:textId="7FEB7777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B6AB5" w14:paraId="7C7EF8DD" w14:textId="56BC1947" w:rsidTr="004631E2">
        <w:trPr>
          <w:trHeight w:val="360"/>
        </w:trPr>
        <w:tc>
          <w:tcPr>
            <w:tcW w:w="4642" w:type="dxa"/>
            <w:vMerge/>
            <w:vAlign w:val="center"/>
          </w:tcPr>
          <w:p w14:paraId="03D7D8C2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42" w:type="dxa"/>
          </w:tcPr>
          <w:p w14:paraId="2BD393C5" w14:textId="35C72808" w:rsidR="00A52DC7" w:rsidRDefault="00A52DC7" w:rsidP="00A52DC7">
            <w:r>
              <w:t>long</w:t>
            </w:r>
          </w:p>
        </w:tc>
        <w:tc>
          <w:tcPr>
            <w:tcW w:w="3671" w:type="dxa"/>
          </w:tcPr>
          <w:p w14:paraId="3B1024C2" w14:textId="13973B88" w:rsidR="00A52DC7" w:rsidRDefault="00A52DC7" w:rsidP="00A52DC7">
            <w:r>
              <w:t>Longitude</w:t>
            </w:r>
          </w:p>
        </w:tc>
        <w:tc>
          <w:tcPr>
            <w:tcW w:w="2042" w:type="dxa"/>
          </w:tcPr>
          <w:p w14:paraId="1AB3B917" w14:textId="28DAE2A4" w:rsidR="00A52DC7" w:rsidRPr="004B6AB5" w:rsidRDefault="00A52DC7" w:rsidP="00A52DC7">
            <w:pPr>
              <w:jc w:val="center"/>
              <w:rPr>
                <w:lang w:val="fr-FR"/>
              </w:rPr>
            </w:pPr>
            <w:r w:rsidRPr="00216118">
              <w:rPr>
                <w:lang w:val="fr-FR"/>
              </w:rPr>
              <w:t>2,4701200</w:t>
            </w:r>
          </w:p>
        </w:tc>
        <w:tc>
          <w:tcPr>
            <w:tcW w:w="2856" w:type="dxa"/>
          </w:tcPr>
          <w:p w14:paraId="755F081B" w14:textId="22DB6AC6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Nombre décimal</w:t>
            </w:r>
          </w:p>
        </w:tc>
        <w:tc>
          <w:tcPr>
            <w:tcW w:w="1630" w:type="dxa"/>
          </w:tcPr>
          <w:p w14:paraId="77FBEAA0" w14:textId="486F2C4F" w:rsidR="00A52DC7" w:rsidRDefault="00A52DC7" w:rsidP="00A52DC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objet</w:t>
            </w:r>
            <w:proofErr w:type="gramEnd"/>
          </w:p>
        </w:tc>
        <w:tc>
          <w:tcPr>
            <w:tcW w:w="1890" w:type="dxa"/>
          </w:tcPr>
          <w:p w14:paraId="3EB19E40" w14:textId="75E547AF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6C967F11" w14:textId="06DCBE45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  <w:tc>
          <w:tcPr>
            <w:tcW w:w="1985" w:type="dxa"/>
          </w:tcPr>
          <w:p w14:paraId="3F10DA03" w14:textId="5C48B6B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985" w:type="dxa"/>
          </w:tcPr>
          <w:p w14:paraId="048879FD" w14:textId="2EC83009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668" w:type="dxa"/>
          </w:tcPr>
          <w:p w14:paraId="3F169480" w14:textId="21CA738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1A59116C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0932BE58" w14:textId="165A1EB7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68D465D0" w14:textId="101DAE7B" w:rsidTr="004631E2">
        <w:trPr>
          <w:trHeight w:val="360"/>
        </w:trPr>
        <w:tc>
          <w:tcPr>
            <w:tcW w:w="4642" w:type="dxa"/>
            <w:vMerge w:val="restart"/>
            <w:vAlign w:val="center"/>
          </w:tcPr>
          <w:p w14:paraId="35E55049" w14:textId="27117AAA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Fichier</w:t>
            </w:r>
            <w:proofErr w:type="gramStart"/>
            <w:r w:rsidRPr="00742413">
              <w:rPr>
                <w:b/>
                <w:bCs/>
                <w:sz w:val="24"/>
                <w:szCs w:val="24"/>
                <w:lang w:val="fr-FR"/>
              </w:rPr>
              <w:t xml:space="preserve"> «lieu</w:t>
            </w:r>
            <w:proofErr w:type="gramEnd"/>
            <w:r w:rsidRPr="00742413">
              <w:rPr>
                <w:b/>
                <w:bCs/>
                <w:sz w:val="24"/>
                <w:szCs w:val="24"/>
                <w:lang w:val="fr-FR"/>
              </w:rPr>
              <w:t> »</w:t>
            </w:r>
          </w:p>
        </w:tc>
        <w:tc>
          <w:tcPr>
            <w:tcW w:w="2042" w:type="dxa"/>
          </w:tcPr>
          <w:p w14:paraId="0932A425" w14:textId="5DEE0DCE" w:rsidR="00A52DC7" w:rsidRPr="00AC7228" w:rsidRDefault="00A52DC7" w:rsidP="00A52DC7">
            <w:pPr>
              <w:rPr>
                <w:lang w:val="fr-FR"/>
              </w:rPr>
            </w:pPr>
            <w:proofErr w:type="spellStart"/>
            <w:r>
              <w:t>catr</w:t>
            </w:r>
            <w:proofErr w:type="spellEnd"/>
          </w:p>
        </w:tc>
        <w:tc>
          <w:tcPr>
            <w:tcW w:w="3671" w:type="dxa"/>
          </w:tcPr>
          <w:p w14:paraId="431A305C" w14:textId="59353FB4" w:rsidR="00A52DC7" w:rsidRPr="00AC7228" w:rsidRDefault="00A52DC7" w:rsidP="00A52DC7">
            <w:pPr>
              <w:rPr>
                <w:lang w:val="fr-FR"/>
              </w:rPr>
            </w:pPr>
            <w:r w:rsidRPr="00AC7228">
              <w:rPr>
                <w:lang w:val="fr-FR"/>
              </w:rPr>
              <w:t xml:space="preserve">Catégorie de route </w:t>
            </w:r>
            <w:r>
              <w:rPr>
                <w:lang w:val="fr-FR"/>
              </w:rPr>
              <w:t>(a</w:t>
            </w:r>
            <w:r w:rsidRPr="00AC7228">
              <w:rPr>
                <w:lang w:val="fr-FR"/>
              </w:rPr>
              <w:t>utoroute</w:t>
            </w:r>
            <w:r>
              <w:rPr>
                <w:lang w:val="fr-FR"/>
              </w:rPr>
              <w:t>, r</w:t>
            </w:r>
            <w:r w:rsidRPr="00AC7228">
              <w:rPr>
                <w:lang w:val="fr-FR"/>
              </w:rPr>
              <w:t xml:space="preserve">oute </w:t>
            </w:r>
            <w:r>
              <w:rPr>
                <w:lang w:val="fr-FR"/>
              </w:rPr>
              <w:t>d’agglo, parking…)</w:t>
            </w:r>
          </w:p>
        </w:tc>
        <w:tc>
          <w:tcPr>
            <w:tcW w:w="2042" w:type="dxa"/>
          </w:tcPr>
          <w:p w14:paraId="0316F09B" w14:textId="11692BC9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2856" w:type="dxa"/>
          </w:tcPr>
          <w:p w14:paraId="5EBE01F3" w14:textId="68830588" w:rsidR="00A52DC7" w:rsidRPr="004B6AB5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numérique.</w:t>
            </w:r>
          </w:p>
        </w:tc>
        <w:tc>
          <w:tcPr>
            <w:tcW w:w="1630" w:type="dxa"/>
          </w:tcPr>
          <w:p w14:paraId="37BB9C18" w14:textId="35950889" w:rsidR="00A52DC7" w:rsidRDefault="00A52DC7" w:rsidP="00A52DC7">
            <w:pPr>
              <w:rPr>
                <w:lang w:val="fr-FR"/>
              </w:rPr>
            </w:pPr>
            <w:r>
              <w:t xml:space="preserve">int </w:t>
            </w:r>
            <w:proofErr w:type="spellStart"/>
            <w:r>
              <w:t>ou</w:t>
            </w:r>
            <w:proofErr w:type="spellEnd"/>
            <w:r>
              <w:t xml:space="preserve"> float</w:t>
            </w:r>
          </w:p>
        </w:tc>
        <w:tc>
          <w:tcPr>
            <w:tcW w:w="1890" w:type="dxa"/>
          </w:tcPr>
          <w:p w14:paraId="39BD96BD" w14:textId="380CA249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5B59864C" w14:textId="5D7C0DD8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1985" w:type="dxa"/>
          </w:tcPr>
          <w:p w14:paraId="394C9512" w14:textId="6495A14A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Multimodal</w:t>
            </w:r>
          </w:p>
        </w:tc>
        <w:tc>
          <w:tcPr>
            <w:tcW w:w="1985" w:type="dxa"/>
          </w:tcPr>
          <w:p w14:paraId="49FFA729" w14:textId="50E788F5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668" w:type="dxa"/>
          </w:tcPr>
          <w:p w14:paraId="57976F84" w14:textId="25C7DB2C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62006482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3DDB7A80" w14:textId="65FE25E3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B6AB5" w14:paraId="39E632F8" w14:textId="79233831" w:rsidTr="004631E2">
        <w:trPr>
          <w:trHeight w:val="360"/>
        </w:trPr>
        <w:tc>
          <w:tcPr>
            <w:tcW w:w="4642" w:type="dxa"/>
            <w:vMerge/>
          </w:tcPr>
          <w:p w14:paraId="452D8BBE" w14:textId="77777777" w:rsidR="00A52DC7" w:rsidRPr="00AE3379" w:rsidRDefault="00A52DC7" w:rsidP="00A52DC7">
            <w:pPr>
              <w:rPr>
                <w:lang w:val="fr-FR"/>
              </w:rPr>
            </w:pPr>
          </w:p>
        </w:tc>
        <w:tc>
          <w:tcPr>
            <w:tcW w:w="2042" w:type="dxa"/>
          </w:tcPr>
          <w:p w14:paraId="1C88224E" w14:textId="10948383" w:rsidR="00A52DC7" w:rsidRPr="00AE3379" w:rsidRDefault="00A52DC7" w:rsidP="00A52DC7">
            <w:pPr>
              <w:rPr>
                <w:lang w:val="fr-FR"/>
              </w:rPr>
            </w:pPr>
            <w:proofErr w:type="gramStart"/>
            <w:r w:rsidRPr="00AE3379">
              <w:rPr>
                <w:lang w:val="fr-FR"/>
              </w:rPr>
              <w:t>voie</w:t>
            </w:r>
            <w:proofErr w:type="gramEnd"/>
          </w:p>
        </w:tc>
        <w:tc>
          <w:tcPr>
            <w:tcW w:w="3671" w:type="dxa"/>
          </w:tcPr>
          <w:p w14:paraId="56B9A655" w14:textId="76CFCA13" w:rsidR="00A52DC7" w:rsidRPr="00AE3379" w:rsidRDefault="00A52DC7" w:rsidP="00A52DC7">
            <w:pPr>
              <w:rPr>
                <w:lang w:val="fr-FR"/>
              </w:rPr>
            </w:pPr>
            <w:r w:rsidRPr="00AE3379">
              <w:rPr>
                <w:lang w:val="fr-FR"/>
              </w:rPr>
              <w:t>Numéro de la route</w:t>
            </w:r>
          </w:p>
        </w:tc>
        <w:tc>
          <w:tcPr>
            <w:tcW w:w="2042" w:type="dxa"/>
          </w:tcPr>
          <w:p w14:paraId="3A366712" w14:textId="1053F149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86</w:t>
            </w:r>
          </w:p>
        </w:tc>
        <w:tc>
          <w:tcPr>
            <w:tcW w:w="2856" w:type="dxa"/>
          </w:tcPr>
          <w:p w14:paraId="2B2EFC9F" w14:textId="5ADF067D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Numéro</w:t>
            </w:r>
          </w:p>
        </w:tc>
        <w:tc>
          <w:tcPr>
            <w:tcW w:w="1630" w:type="dxa"/>
          </w:tcPr>
          <w:p w14:paraId="0AF9B4AF" w14:textId="0ABDFB05" w:rsidR="00A52DC7" w:rsidRDefault="00A52DC7" w:rsidP="00A52DC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objet</w:t>
            </w:r>
            <w:proofErr w:type="gramEnd"/>
          </w:p>
        </w:tc>
        <w:tc>
          <w:tcPr>
            <w:tcW w:w="1890" w:type="dxa"/>
          </w:tcPr>
          <w:p w14:paraId="0387EC78" w14:textId="33602860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594BF444" w14:textId="7B2BFAD2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Néant</w:t>
            </w:r>
          </w:p>
        </w:tc>
        <w:tc>
          <w:tcPr>
            <w:tcW w:w="1985" w:type="dxa"/>
          </w:tcPr>
          <w:p w14:paraId="108763E1" w14:textId="1481F9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985" w:type="dxa"/>
          </w:tcPr>
          <w:p w14:paraId="350F6FA1" w14:textId="1F962DD6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4,5%</w:t>
            </w:r>
          </w:p>
        </w:tc>
        <w:tc>
          <w:tcPr>
            <w:tcW w:w="1668" w:type="dxa"/>
          </w:tcPr>
          <w:p w14:paraId="34E3FD77" w14:textId="6AC2A831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1BA8762D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53C53625" w14:textId="441CB069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33423" w14:paraId="29F14636" w14:textId="58132FA1" w:rsidTr="004631E2">
        <w:trPr>
          <w:trHeight w:val="360"/>
        </w:trPr>
        <w:tc>
          <w:tcPr>
            <w:tcW w:w="4642" w:type="dxa"/>
            <w:vMerge/>
          </w:tcPr>
          <w:p w14:paraId="43501F57" w14:textId="77777777" w:rsidR="00A52DC7" w:rsidRPr="00AE3379" w:rsidRDefault="00A52DC7" w:rsidP="00A52DC7">
            <w:pPr>
              <w:rPr>
                <w:lang w:val="fr-FR"/>
              </w:rPr>
            </w:pPr>
          </w:p>
        </w:tc>
        <w:tc>
          <w:tcPr>
            <w:tcW w:w="2042" w:type="dxa"/>
          </w:tcPr>
          <w:p w14:paraId="5B87FA43" w14:textId="61D83810" w:rsidR="00A52DC7" w:rsidRPr="00AE3379" w:rsidRDefault="00A52DC7" w:rsidP="00A52DC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v</w:t>
            </w:r>
            <w:proofErr w:type="gramEnd"/>
            <w:r w:rsidRPr="00AE3379">
              <w:rPr>
                <w:lang w:val="fr-FR"/>
              </w:rPr>
              <w:t>1</w:t>
            </w:r>
          </w:p>
        </w:tc>
        <w:tc>
          <w:tcPr>
            <w:tcW w:w="3671" w:type="dxa"/>
          </w:tcPr>
          <w:p w14:paraId="076C7719" w14:textId="2D98D74A" w:rsidR="00A52DC7" w:rsidRPr="00AE3379" w:rsidRDefault="00A52DC7" w:rsidP="00A52DC7">
            <w:pPr>
              <w:rPr>
                <w:lang w:val="fr-FR"/>
              </w:rPr>
            </w:pPr>
            <w:r w:rsidRPr="00AE3379">
              <w:rPr>
                <w:lang w:val="fr-FR"/>
              </w:rPr>
              <w:t>Indice numérique du numéro de route (exemple : 2 bis, 3 ter etc.)</w:t>
            </w:r>
          </w:p>
        </w:tc>
        <w:tc>
          <w:tcPr>
            <w:tcW w:w="2042" w:type="dxa"/>
          </w:tcPr>
          <w:p w14:paraId="76FA6E05" w14:textId="6C8F6346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0.0</w:t>
            </w:r>
          </w:p>
        </w:tc>
        <w:tc>
          <w:tcPr>
            <w:tcW w:w="2856" w:type="dxa"/>
          </w:tcPr>
          <w:p w14:paraId="6721A2C4" w14:textId="4DACC4B0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Indice numérique</w:t>
            </w:r>
          </w:p>
        </w:tc>
        <w:tc>
          <w:tcPr>
            <w:tcW w:w="1630" w:type="dxa"/>
          </w:tcPr>
          <w:p w14:paraId="02D796F6" w14:textId="7917940D" w:rsidR="00A52DC7" w:rsidRDefault="00A52DC7" w:rsidP="00A52DC7">
            <w:pPr>
              <w:rPr>
                <w:lang w:val="fr-FR"/>
              </w:rPr>
            </w:pPr>
            <w:r>
              <w:t xml:space="preserve">int </w:t>
            </w:r>
            <w:proofErr w:type="spellStart"/>
            <w:r>
              <w:t>ou</w:t>
            </w:r>
            <w:proofErr w:type="spellEnd"/>
            <w:r>
              <w:t xml:space="preserve"> float</w:t>
            </w:r>
          </w:p>
        </w:tc>
        <w:tc>
          <w:tcPr>
            <w:tcW w:w="1890" w:type="dxa"/>
          </w:tcPr>
          <w:p w14:paraId="6D7DD4E5" w14:textId="28954DD4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193042C4" w14:textId="614244F2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Néant</w:t>
            </w:r>
          </w:p>
        </w:tc>
        <w:tc>
          <w:tcPr>
            <w:tcW w:w="1985" w:type="dxa"/>
          </w:tcPr>
          <w:p w14:paraId="0F5D3A33" w14:textId="51E6AAB8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985" w:type="dxa"/>
          </w:tcPr>
          <w:p w14:paraId="068E6450" w14:textId="624BE1A4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18,5%</w:t>
            </w:r>
          </w:p>
        </w:tc>
        <w:tc>
          <w:tcPr>
            <w:tcW w:w="1668" w:type="dxa"/>
          </w:tcPr>
          <w:p w14:paraId="1FB1B3F0" w14:textId="53E97FDE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770B84CD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5417F739" w14:textId="28CA6182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33423" w14:paraId="64CDFAC5" w14:textId="5710B98E" w:rsidTr="004631E2">
        <w:trPr>
          <w:trHeight w:val="360"/>
        </w:trPr>
        <w:tc>
          <w:tcPr>
            <w:tcW w:w="4642" w:type="dxa"/>
            <w:vMerge/>
          </w:tcPr>
          <w:p w14:paraId="6F419B38" w14:textId="77777777" w:rsidR="00A52DC7" w:rsidRPr="00AE3379" w:rsidRDefault="00A52DC7" w:rsidP="00A52DC7">
            <w:pPr>
              <w:rPr>
                <w:lang w:val="fr-FR"/>
              </w:rPr>
            </w:pPr>
          </w:p>
        </w:tc>
        <w:tc>
          <w:tcPr>
            <w:tcW w:w="2042" w:type="dxa"/>
          </w:tcPr>
          <w:p w14:paraId="223DF59B" w14:textId="6FDDAB0F" w:rsidR="00A52DC7" w:rsidRPr="00AE3379" w:rsidRDefault="00A52DC7" w:rsidP="00A52DC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v</w:t>
            </w:r>
            <w:proofErr w:type="gramEnd"/>
            <w:r w:rsidRPr="00AE3379">
              <w:rPr>
                <w:lang w:val="fr-FR"/>
              </w:rPr>
              <w:t>2</w:t>
            </w:r>
          </w:p>
        </w:tc>
        <w:tc>
          <w:tcPr>
            <w:tcW w:w="3671" w:type="dxa"/>
          </w:tcPr>
          <w:p w14:paraId="5ED72605" w14:textId="0A98C804" w:rsidR="00A52DC7" w:rsidRPr="00AE3379" w:rsidRDefault="00A52DC7" w:rsidP="00A52DC7">
            <w:pPr>
              <w:rPr>
                <w:lang w:val="fr-FR"/>
              </w:rPr>
            </w:pPr>
            <w:r w:rsidRPr="00AE3379">
              <w:rPr>
                <w:lang w:val="fr-FR"/>
              </w:rPr>
              <w:t>Lettre indice alphanumérique de la route</w:t>
            </w:r>
          </w:p>
        </w:tc>
        <w:tc>
          <w:tcPr>
            <w:tcW w:w="2042" w:type="dxa"/>
          </w:tcPr>
          <w:p w14:paraId="5623F503" w14:textId="7F5C27DA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2856" w:type="dxa"/>
          </w:tcPr>
          <w:p w14:paraId="7EDA6CBF" w14:textId="15E1B0C0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Lettre</w:t>
            </w:r>
          </w:p>
        </w:tc>
        <w:tc>
          <w:tcPr>
            <w:tcW w:w="1630" w:type="dxa"/>
          </w:tcPr>
          <w:p w14:paraId="244F8024" w14:textId="329BF74B" w:rsidR="00A52DC7" w:rsidRDefault="00A52DC7" w:rsidP="00A52DC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objet</w:t>
            </w:r>
            <w:proofErr w:type="gramEnd"/>
          </w:p>
        </w:tc>
        <w:tc>
          <w:tcPr>
            <w:tcW w:w="1890" w:type="dxa"/>
          </w:tcPr>
          <w:p w14:paraId="16E3187F" w14:textId="23C6FFC9" w:rsidR="00A52DC7" w:rsidRPr="001B7F1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606841F9" w14:textId="465BDF17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Néant</w:t>
            </w:r>
          </w:p>
        </w:tc>
        <w:tc>
          <w:tcPr>
            <w:tcW w:w="1985" w:type="dxa"/>
          </w:tcPr>
          <w:p w14:paraId="212F8F6A" w14:textId="6B7E1E96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985" w:type="dxa"/>
          </w:tcPr>
          <w:p w14:paraId="389D8FBA" w14:textId="262DED98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92,7%</w:t>
            </w:r>
          </w:p>
        </w:tc>
        <w:tc>
          <w:tcPr>
            <w:tcW w:w="1668" w:type="dxa"/>
          </w:tcPr>
          <w:p w14:paraId="566350ED" w14:textId="59D9652B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69C092A6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2399E51D" w14:textId="0FF29EBE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33423" w14:paraId="2C5699ED" w14:textId="46DF7A13" w:rsidTr="004631E2">
        <w:trPr>
          <w:trHeight w:val="360"/>
        </w:trPr>
        <w:tc>
          <w:tcPr>
            <w:tcW w:w="4642" w:type="dxa"/>
            <w:vMerge/>
          </w:tcPr>
          <w:p w14:paraId="0ADC7433" w14:textId="77777777" w:rsidR="00A52DC7" w:rsidRPr="006F66A5" w:rsidRDefault="00A52DC7" w:rsidP="00A52DC7">
            <w:pPr>
              <w:rPr>
                <w:lang w:val="fr-FR"/>
              </w:rPr>
            </w:pPr>
          </w:p>
        </w:tc>
        <w:tc>
          <w:tcPr>
            <w:tcW w:w="2042" w:type="dxa"/>
          </w:tcPr>
          <w:p w14:paraId="3A594AC2" w14:textId="006C2C3E" w:rsidR="00A52DC7" w:rsidRPr="006F66A5" w:rsidRDefault="00A52DC7" w:rsidP="00A52DC7">
            <w:pPr>
              <w:rPr>
                <w:lang w:val="fr-FR"/>
              </w:rPr>
            </w:pPr>
            <w:r>
              <w:t>circ</w:t>
            </w:r>
          </w:p>
        </w:tc>
        <w:tc>
          <w:tcPr>
            <w:tcW w:w="3671" w:type="dxa"/>
          </w:tcPr>
          <w:p w14:paraId="221203B9" w14:textId="3E03FEF8" w:rsidR="00A52DC7" w:rsidRPr="006F66A5" w:rsidRDefault="00A52DC7" w:rsidP="00A52DC7">
            <w:pPr>
              <w:rPr>
                <w:lang w:val="fr-FR"/>
              </w:rPr>
            </w:pPr>
            <w:r w:rsidRPr="006F66A5">
              <w:rPr>
                <w:lang w:val="fr-FR"/>
              </w:rPr>
              <w:t xml:space="preserve">Régime de circulation </w:t>
            </w:r>
            <w:r>
              <w:rPr>
                <w:lang w:val="fr-FR"/>
              </w:rPr>
              <w:t>(à</w:t>
            </w:r>
            <w:r w:rsidRPr="006F66A5">
              <w:rPr>
                <w:lang w:val="fr-FR"/>
              </w:rPr>
              <w:t xml:space="preserve"> sens unique</w:t>
            </w:r>
            <w:r>
              <w:rPr>
                <w:lang w:val="fr-FR"/>
              </w:rPr>
              <w:t>, b</w:t>
            </w:r>
            <w:r w:rsidRPr="006F66A5">
              <w:rPr>
                <w:lang w:val="fr-FR"/>
              </w:rPr>
              <w:t>idirectionnelle</w:t>
            </w:r>
            <w:r>
              <w:rPr>
                <w:lang w:val="fr-FR"/>
              </w:rPr>
              <w:t>, à</w:t>
            </w:r>
            <w:r w:rsidRPr="006F66A5">
              <w:rPr>
                <w:lang w:val="fr-FR"/>
              </w:rPr>
              <w:t xml:space="preserve"> chaussées séparées</w:t>
            </w:r>
            <w:r>
              <w:rPr>
                <w:lang w:val="fr-FR"/>
              </w:rPr>
              <w:t>…)</w:t>
            </w:r>
          </w:p>
        </w:tc>
        <w:tc>
          <w:tcPr>
            <w:tcW w:w="2042" w:type="dxa"/>
          </w:tcPr>
          <w:p w14:paraId="63B10944" w14:textId="0D71C817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2856" w:type="dxa"/>
          </w:tcPr>
          <w:p w14:paraId="282599F0" w14:textId="69862E27" w:rsidR="00A52DC7" w:rsidRPr="004B6AB5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numérique.</w:t>
            </w:r>
          </w:p>
        </w:tc>
        <w:tc>
          <w:tcPr>
            <w:tcW w:w="1630" w:type="dxa"/>
          </w:tcPr>
          <w:p w14:paraId="5538C55C" w14:textId="414870EE" w:rsidR="00A52DC7" w:rsidRDefault="00A52DC7" w:rsidP="00A52DC7">
            <w:pPr>
              <w:rPr>
                <w:lang w:val="fr-FR"/>
              </w:rPr>
            </w:pPr>
            <w:r w:rsidRPr="006F534E">
              <w:t xml:space="preserve">int </w:t>
            </w:r>
            <w:proofErr w:type="spellStart"/>
            <w:r w:rsidRPr="006F534E">
              <w:t>ou</w:t>
            </w:r>
            <w:proofErr w:type="spellEnd"/>
            <w:r w:rsidRPr="006F534E">
              <w:t xml:space="preserve"> float</w:t>
            </w:r>
          </w:p>
        </w:tc>
        <w:tc>
          <w:tcPr>
            <w:tcW w:w="1890" w:type="dxa"/>
          </w:tcPr>
          <w:p w14:paraId="27C2FDCE" w14:textId="18F39F73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19372B55" w14:textId="4D8A53C4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Fort</w:t>
            </w:r>
          </w:p>
        </w:tc>
        <w:tc>
          <w:tcPr>
            <w:tcW w:w="1985" w:type="dxa"/>
          </w:tcPr>
          <w:p w14:paraId="7E8F923C" w14:textId="1AB7D370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985" w:type="dxa"/>
          </w:tcPr>
          <w:p w14:paraId="64EA1629" w14:textId="3ACAB622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5,1%</w:t>
            </w:r>
          </w:p>
        </w:tc>
        <w:tc>
          <w:tcPr>
            <w:tcW w:w="1668" w:type="dxa"/>
          </w:tcPr>
          <w:p w14:paraId="03F5AFAF" w14:textId="33FA12BF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343CE728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6941FBD7" w14:textId="1BC6C9EA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26BC73A2" w14:textId="6D72B773" w:rsidTr="004631E2">
        <w:trPr>
          <w:trHeight w:val="360"/>
        </w:trPr>
        <w:tc>
          <w:tcPr>
            <w:tcW w:w="4642" w:type="dxa"/>
            <w:vMerge/>
          </w:tcPr>
          <w:p w14:paraId="4C9D9421" w14:textId="77777777" w:rsidR="00A52DC7" w:rsidRPr="00AE3379" w:rsidRDefault="00A52DC7" w:rsidP="00A52DC7">
            <w:pPr>
              <w:rPr>
                <w:lang w:val="fr-FR"/>
              </w:rPr>
            </w:pPr>
          </w:p>
        </w:tc>
        <w:tc>
          <w:tcPr>
            <w:tcW w:w="2042" w:type="dxa"/>
          </w:tcPr>
          <w:p w14:paraId="22DC9953" w14:textId="50E9F1C2" w:rsidR="00A52DC7" w:rsidRPr="00AE3379" w:rsidRDefault="00A52DC7" w:rsidP="00A52DC7">
            <w:pPr>
              <w:rPr>
                <w:lang w:val="fr-FR"/>
              </w:rPr>
            </w:pPr>
            <w:proofErr w:type="spellStart"/>
            <w:proofErr w:type="gramStart"/>
            <w:r w:rsidRPr="00AE3379">
              <w:rPr>
                <w:lang w:val="fr-FR"/>
              </w:rPr>
              <w:t>nbv</w:t>
            </w:r>
            <w:proofErr w:type="spellEnd"/>
            <w:proofErr w:type="gramEnd"/>
          </w:p>
        </w:tc>
        <w:tc>
          <w:tcPr>
            <w:tcW w:w="3671" w:type="dxa"/>
          </w:tcPr>
          <w:p w14:paraId="2A404008" w14:textId="0E95C614" w:rsidR="00A52DC7" w:rsidRPr="00AE3379" w:rsidRDefault="00A52DC7" w:rsidP="00A52DC7">
            <w:pPr>
              <w:rPr>
                <w:lang w:val="fr-FR"/>
              </w:rPr>
            </w:pPr>
            <w:r w:rsidRPr="00AE3379">
              <w:rPr>
                <w:lang w:val="fr-FR"/>
              </w:rPr>
              <w:t>Nombre total de voies de circulation</w:t>
            </w:r>
          </w:p>
        </w:tc>
        <w:tc>
          <w:tcPr>
            <w:tcW w:w="2042" w:type="dxa"/>
          </w:tcPr>
          <w:p w14:paraId="0EF4B56C" w14:textId="3FBB5999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2856" w:type="dxa"/>
          </w:tcPr>
          <w:p w14:paraId="7DE53823" w14:textId="088A6EA6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Nombre</w:t>
            </w:r>
          </w:p>
        </w:tc>
        <w:tc>
          <w:tcPr>
            <w:tcW w:w="1630" w:type="dxa"/>
          </w:tcPr>
          <w:p w14:paraId="3694F907" w14:textId="7C89D803" w:rsidR="00A52DC7" w:rsidRDefault="00A52DC7" w:rsidP="00A52DC7">
            <w:pPr>
              <w:rPr>
                <w:lang w:val="fr-FR"/>
              </w:rPr>
            </w:pPr>
            <w:r w:rsidRPr="006F534E">
              <w:t xml:space="preserve">int </w:t>
            </w:r>
            <w:proofErr w:type="spellStart"/>
            <w:r w:rsidRPr="006F534E">
              <w:t>ou</w:t>
            </w:r>
            <w:proofErr w:type="spellEnd"/>
            <w:r w:rsidRPr="006F534E">
              <w:t xml:space="preserve"> float</w:t>
            </w:r>
          </w:p>
        </w:tc>
        <w:tc>
          <w:tcPr>
            <w:tcW w:w="1890" w:type="dxa"/>
          </w:tcPr>
          <w:p w14:paraId="006411FC" w14:textId="163E83E8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  <w:tc>
          <w:tcPr>
            <w:tcW w:w="1733" w:type="dxa"/>
          </w:tcPr>
          <w:p w14:paraId="596640EE" w14:textId="4EBC5AF2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1985" w:type="dxa"/>
          </w:tcPr>
          <w:p w14:paraId="1A12AB71" w14:textId="748625D5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985" w:type="dxa"/>
          </w:tcPr>
          <w:p w14:paraId="5947DF0C" w14:textId="5ACA2382" w:rsidR="00A52DC7" w:rsidRPr="004B6AB5" w:rsidRDefault="00A52DC7" w:rsidP="00A52DC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1,%</w:t>
            </w:r>
            <w:proofErr w:type="gramEnd"/>
          </w:p>
        </w:tc>
        <w:tc>
          <w:tcPr>
            <w:tcW w:w="1668" w:type="dxa"/>
          </w:tcPr>
          <w:p w14:paraId="50406FF6" w14:textId="7E93502B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0EBF17F0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4E35B2ED" w14:textId="1F7CB882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7D81C1A8" w14:textId="1AF44EBE" w:rsidTr="004631E2">
        <w:trPr>
          <w:trHeight w:val="360"/>
        </w:trPr>
        <w:tc>
          <w:tcPr>
            <w:tcW w:w="4642" w:type="dxa"/>
            <w:vMerge/>
          </w:tcPr>
          <w:p w14:paraId="7D77F88E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2042" w:type="dxa"/>
          </w:tcPr>
          <w:p w14:paraId="164214E1" w14:textId="39EC71E6" w:rsidR="00A52DC7" w:rsidRDefault="00A52DC7" w:rsidP="00A52DC7">
            <w:pPr>
              <w:rPr>
                <w:lang w:val="fr-FR"/>
              </w:rPr>
            </w:pPr>
            <w:proofErr w:type="spellStart"/>
            <w:proofErr w:type="gramStart"/>
            <w:r w:rsidRPr="00AE3379">
              <w:rPr>
                <w:lang w:val="fr-FR"/>
              </w:rPr>
              <w:t>vosp</w:t>
            </w:r>
            <w:proofErr w:type="spellEnd"/>
            <w:proofErr w:type="gramEnd"/>
          </w:p>
        </w:tc>
        <w:tc>
          <w:tcPr>
            <w:tcW w:w="3671" w:type="dxa"/>
          </w:tcPr>
          <w:p w14:paraId="63AA70E9" w14:textId="03F2D781" w:rsidR="00A52DC7" w:rsidRPr="00AE3379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Pr="00AE3379">
              <w:rPr>
                <w:lang w:val="fr-FR"/>
              </w:rPr>
              <w:t>xistence d’une voie réservée</w:t>
            </w:r>
            <w:r>
              <w:rPr>
                <w:lang w:val="fr-FR"/>
              </w:rPr>
              <w:t xml:space="preserve"> aux cycles</w:t>
            </w:r>
            <w:r w:rsidRPr="00AE3379">
              <w:rPr>
                <w:lang w:val="fr-FR"/>
              </w:rPr>
              <w:t>, indépendamment du fait que l’accident ait lieu ou non sur cette voi</w:t>
            </w:r>
            <w:r>
              <w:rPr>
                <w:lang w:val="fr-FR"/>
              </w:rPr>
              <w:t>e</w:t>
            </w:r>
          </w:p>
        </w:tc>
        <w:tc>
          <w:tcPr>
            <w:tcW w:w="2042" w:type="dxa"/>
          </w:tcPr>
          <w:p w14:paraId="303A7732" w14:textId="6115D16D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2856" w:type="dxa"/>
          </w:tcPr>
          <w:p w14:paraId="1CBA7755" w14:textId="0B9AE357" w:rsidR="00A52DC7" w:rsidRPr="004B6AB5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numérique.</w:t>
            </w:r>
          </w:p>
        </w:tc>
        <w:tc>
          <w:tcPr>
            <w:tcW w:w="1630" w:type="dxa"/>
          </w:tcPr>
          <w:p w14:paraId="1E2C83DC" w14:textId="20BCE512" w:rsidR="00A52DC7" w:rsidRDefault="00A52DC7" w:rsidP="00A52DC7">
            <w:pPr>
              <w:rPr>
                <w:lang w:val="fr-FR"/>
              </w:rPr>
            </w:pPr>
            <w:r w:rsidRPr="006F534E">
              <w:t xml:space="preserve">int </w:t>
            </w:r>
            <w:proofErr w:type="spellStart"/>
            <w:r w:rsidRPr="006F534E">
              <w:t>ou</w:t>
            </w:r>
            <w:proofErr w:type="spellEnd"/>
            <w:r w:rsidRPr="006F534E">
              <w:t xml:space="preserve"> float</w:t>
            </w:r>
          </w:p>
        </w:tc>
        <w:tc>
          <w:tcPr>
            <w:tcW w:w="1890" w:type="dxa"/>
          </w:tcPr>
          <w:p w14:paraId="3F314614" w14:textId="0C226294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223F5CF3" w14:textId="2AF9E077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  <w:tc>
          <w:tcPr>
            <w:tcW w:w="1985" w:type="dxa"/>
          </w:tcPr>
          <w:p w14:paraId="605A49BA" w14:textId="42D5E1AC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985" w:type="dxa"/>
          </w:tcPr>
          <w:p w14:paraId="02CB43F5" w14:textId="301704D2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1,1%</w:t>
            </w:r>
          </w:p>
        </w:tc>
        <w:tc>
          <w:tcPr>
            <w:tcW w:w="1668" w:type="dxa"/>
          </w:tcPr>
          <w:p w14:paraId="42EF63E4" w14:textId="27F5CAD0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0952D70F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054886AC" w14:textId="54061B51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72E0B265" w14:textId="52E3ED8E" w:rsidTr="004631E2">
        <w:trPr>
          <w:trHeight w:val="360"/>
        </w:trPr>
        <w:tc>
          <w:tcPr>
            <w:tcW w:w="4642" w:type="dxa"/>
            <w:vMerge/>
          </w:tcPr>
          <w:p w14:paraId="2C69A393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2042" w:type="dxa"/>
          </w:tcPr>
          <w:p w14:paraId="11ACB24A" w14:textId="3EDA625E" w:rsidR="00A52DC7" w:rsidRDefault="00A52DC7" w:rsidP="00A52DC7">
            <w:pPr>
              <w:rPr>
                <w:lang w:val="fr-FR"/>
              </w:rPr>
            </w:pPr>
            <w:proofErr w:type="gramStart"/>
            <w:r w:rsidRPr="00AE3379">
              <w:rPr>
                <w:lang w:val="fr-FR"/>
              </w:rPr>
              <w:t>prof</w:t>
            </w:r>
            <w:proofErr w:type="gramEnd"/>
          </w:p>
        </w:tc>
        <w:tc>
          <w:tcPr>
            <w:tcW w:w="3671" w:type="dxa"/>
          </w:tcPr>
          <w:p w14:paraId="465EF8D0" w14:textId="0027CB3E" w:rsidR="00A52DC7" w:rsidRPr="00AE3379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 w:rsidRPr="00AE3379">
              <w:rPr>
                <w:lang w:val="fr-FR"/>
              </w:rPr>
              <w:t>éclivité de la route à l'endroit de l'accident</w:t>
            </w:r>
          </w:p>
        </w:tc>
        <w:tc>
          <w:tcPr>
            <w:tcW w:w="2042" w:type="dxa"/>
          </w:tcPr>
          <w:p w14:paraId="471840FA" w14:textId="1D102FD8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2856" w:type="dxa"/>
          </w:tcPr>
          <w:p w14:paraId="447C28A4" w14:textId="499EDA26" w:rsidR="00A52DC7" w:rsidRPr="004B6AB5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numérique.</w:t>
            </w:r>
          </w:p>
        </w:tc>
        <w:tc>
          <w:tcPr>
            <w:tcW w:w="1630" w:type="dxa"/>
          </w:tcPr>
          <w:p w14:paraId="10A1A7FC" w14:textId="3E6957C5" w:rsidR="00A52DC7" w:rsidRDefault="00A52DC7" w:rsidP="00A52DC7">
            <w:pPr>
              <w:rPr>
                <w:lang w:val="fr-FR"/>
              </w:rPr>
            </w:pPr>
            <w:r w:rsidRPr="006F534E">
              <w:t xml:space="preserve">int </w:t>
            </w:r>
            <w:proofErr w:type="spellStart"/>
            <w:r w:rsidRPr="006F534E">
              <w:t>ou</w:t>
            </w:r>
            <w:proofErr w:type="spellEnd"/>
            <w:r w:rsidRPr="006F534E">
              <w:t xml:space="preserve"> float</w:t>
            </w:r>
          </w:p>
        </w:tc>
        <w:tc>
          <w:tcPr>
            <w:tcW w:w="1890" w:type="dxa"/>
          </w:tcPr>
          <w:p w14:paraId="4D17B958" w14:textId="2CCB5C53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1A080897" w14:textId="4F24F3F2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1985" w:type="dxa"/>
          </w:tcPr>
          <w:p w14:paraId="222E4507" w14:textId="73DDAB78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985" w:type="dxa"/>
          </w:tcPr>
          <w:p w14:paraId="641AF223" w14:textId="3D31922F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0,02%</w:t>
            </w:r>
          </w:p>
        </w:tc>
        <w:tc>
          <w:tcPr>
            <w:tcW w:w="1668" w:type="dxa"/>
          </w:tcPr>
          <w:p w14:paraId="1D9C5843" w14:textId="0F182A8B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0AFCB286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592ED7F8" w14:textId="4A110BC0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1D96A369" w14:textId="34ECDE0E" w:rsidTr="004631E2">
        <w:trPr>
          <w:trHeight w:val="360"/>
        </w:trPr>
        <w:tc>
          <w:tcPr>
            <w:tcW w:w="4642" w:type="dxa"/>
            <w:vMerge/>
          </w:tcPr>
          <w:p w14:paraId="1AE071AF" w14:textId="77777777" w:rsidR="00A52DC7" w:rsidRPr="00AE3379" w:rsidRDefault="00A52DC7" w:rsidP="00A52DC7">
            <w:pPr>
              <w:rPr>
                <w:lang w:val="fr-FR"/>
              </w:rPr>
            </w:pPr>
          </w:p>
        </w:tc>
        <w:tc>
          <w:tcPr>
            <w:tcW w:w="2042" w:type="dxa"/>
          </w:tcPr>
          <w:p w14:paraId="27A8D9E1" w14:textId="5AFC7382" w:rsidR="00A52DC7" w:rsidRPr="00AE3379" w:rsidRDefault="00A52DC7" w:rsidP="00A52DC7">
            <w:pPr>
              <w:rPr>
                <w:lang w:val="fr-FR"/>
              </w:rPr>
            </w:pPr>
            <w:proofErr w:type="spellStart"/>
            <w:proofErr w:type="gramStart"/>
            <w:r w:rsidRPr="00AE3379">
              <w:rPr>
                <w:lang w:val="fr-FR"/>
              </w:rPr>
              <w:t>pr</w:t>
            </w:r>
            <w:proofErr w:type="spellEnd"/>
            <w:proofErr w:type="gramEnd"/>
          </w:p>
        </w:tc>
        <w:tc>
          <w:tcPr>
            <w:tcW w:w="3671" w:type="dxa"/>
          </w:tcPr>
          <w:p w14:paraId="7EF708AA" w14:textId="29406D2B" w:rsidR="00A52DC7" w:rsidRPr="00AE3379" w:rsidRDefault="00A52DC7" w:rsidP="00A52DC7">
            <w:pPr>
              <w:rPr>
                <w:lang w:val="fr-FR"/>
              </w:rPr>
            </w:pPr>
            <w:r w:rsidRPr="00AE3379">
              <w:rPr>
                <w:lang w:val="fr-FR"/>
              </w:rPr>
              <w:t xml:space="preserve">Numéro du </w:t>
            </w:r>
            <w:r>
              <w:rPr>
                <w:lang w:val="fr-FR"/>
              </w:rPr>
              <w:t>point de repère de</w:t>
            </w:r>
            <w:r w:rsidRPr="00AE3379">
              <w:rPr>
                <w:lang w:val="fr-FR"/>
              </w:rPr>
              <w:t xml:space="preserve"> rattachement (numéro de la borne amont)</w:t>
            </w:r>
          </w:p>
        </w:tc>
        <w:tc>
          <w:tcPr>
            <w:tcW w:w="2042" w:type="dxa"/>
          </w:tcPr>
          <w:p w14:paraId="6B4A2F93" w14:textId="043A6E4F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303</w:t>
            </w:r>
          </w:p>
        </w:tc>
        <w:tc>
          <w:tcPr>
            <w:tcW w:w="2856" w:type="dxa"/>
          </w:tcPr>
          <w:p w14:paraId="66147118" w14:textId="70695F7F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Numéro</w:t>
            </w:r>
          </w:p>
        </w:tc>
        <w:tc>
          <w:tcPr>
            <w:tcW w:w="1630" w:type="dxa"/>
          </w:tcPr>
          <w:p w14:paraId="793B9DBF" w14:textId="1A564D3A" w:rsidR="00A52DC7" w:rsidRDefault="00A52DC7" w:rsidP="00A52DC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objet</w:t>
            </w:r>
            <w:proofErr w:type="gramEnd"/>
          </w:p>
        </w:tc>
        <w:tc>
          <w:tcPr>
            <w:tcW w:w="1890" w:type="dxa"/>
          </w:tcPr>
          <w:p w14:paraId="704482CE" w14:textId="24B61B22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0F57AF9E" w14:textId="57AF6607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Néant</w:t>
            </w:r>
          </w:p>
        </w:tc>
        <w:tc>
          <w:tcPr>
            <w:tcW w:w="1985" w:type="dxa"/>
          </w:tcPr>
          <w:p w14:paraId="0F5B0842" w14:textId="413E5535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985" w:type="dxa"/>
          </w:tcPr>
          <w:p w14:paraId="3258835A" w14:textId="5D7E07FA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668" w:type="dxa"/>
          </w:tcPr>
          <w:p w14:paraId="26A06B53" w14:textId="75AA7B0B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52159359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6DDC36A6" w14:textId="1B597621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33423" w14:paraId="087FAC33" w14:textId="3733F03A" w:rsidTr="004631E2">
        <w:trPr>
          <w:trHeight w:val="360"/>
        </w:trPr>
        <w:tc>
          <w:tcPr>
            <w:tcW w:w="4642" w:type="dxa"/>
            <w:vMerge/>
          </w:tcPr>
          <w:p w14:paraId="5ECF7652" w14:textId="77777777" w:rsidR="00A52DC7" w:rsidRPr="00AE3379" w:rsidRDefault="00A52DC7" w:rsidP="00A52DC7">
            <w:pPr>
              <w:rPr>
                <w:lang w:val="fr-FR"/>
              </w:rPr>
            </w:pPr>
          </w:p>
        </w:tc>
        <w:tc>
          <w:tcPr>
            <w:tcW w:w="2042" w:type="dxa"/>
          </w:tcPr>
          <w:p w14:paraId="13CBD670" w14:textId="21E82762" w:rsidR="00A52DC7" w:rsidRPr="00AE3379" w:rsidRDefault="00A52DC7" w:rsidP="00A52DC7">
            <w:pPr>
              <w:rPr>
                <w:lang w:val="fr-FR"/>
              </w:rPr>
            </w:pPr>
            <w:proofErr w:type="gramStart"/>
            <w:r w:rsidRPr="00AE3379">
              <w:rPr>
                <w:lang w:val="fr-FR"/>
              </w:rPr>
              <w:t>pr</w:t>
            </w:r>
            <w:proofErr w:type="gramEnd"/>
            <w:r w:rsidRPr="00AE3379">
              <w:rPr>
                <w:lang w:val="fr-FR"/>
              </w:rPr>
              <w:t>1</w:t>
            </w:r>
          </w:p>
        </w:tc>
        <w:tc>
          <w:tcPr>
            <w:tcW w:w="3671" w:type="dxa"/>
          </w:tcPr>
          <w:p w14:paraId="4702C53A" w14:textId="150170CC" w:rsidR="00A52DC7" w:rsidRPr="00AE3379" w:rsidRDefault="00A52DC7" w:rsidP="00A52DC7">
            <w:pPr>
              <w:rPr>
                <w:lang w:val="fr-FR"/>
              </w:rPr>
            </w:pPr>
            <w:r w:rsidRPr="00AE3379">
              <w:rPr>
                <w:lang w:val="fr-FR"/>
              </w:rPr>
              <w:t>Distance à la borne amont</w:t>
            </w:r>
          </w:p>
        </w:tc>
        <w:tc>
          <w:tcPr>
            <w:tcW w:w="2042" w:type="dxa"/>
          </w:tcPr>
          <w:p w14:paraId="3CE7DD56" w14:textId="25AF3730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282</w:t>
            </w:r>
          </w:p>
        </w:tc>
        <w:tc>
          <w:tcPr>
            <w:tcW w:w="2856" w:type="dxa"/>
          </w:tcPr>
          <w:p w14:paraId="50552580" w14:textId="1DF0D185" w:rsidR="00A52DC7" w:rsidRPr="004B6AB5" w:rsidRDefault="00A52DC7" w:rsidP="00A52DC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mètres</w:t>
            </w:r>
            <w:proofErr w:type="gramEnd"/>
          </w:p>
        </w:tc>
        <w:tc>
          <w:tcPr>
            <w:tcW w:w="1630" w:type="dxa"/>
          </w:tcPr>
          <w:p w14:paraId="7BD5C322" w14:textId="05EBE26E" w:rsidR="00A52DC7" w:rsidRDefault="00A52DC7" w:rsidP="00A52DC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objet</w:t>
            </w:r>
            <w:proofErr w:type="gramEnd"/>
          </w:p>
        </w:tc>
        <w:tc>
          <w:tcPr>
            <w:tcW w:w="1890" w:type="dxa"/>
          </w:tcPr>
          <w:p w14:paraId="414E6DD2" w14:textId="662808BE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  <w:tc>
          <w:tcPr>
            <w:tcW w:w="1733" w:type="dxa"/>
          </w:tcPr>
          <w:p w14:paraId="388DD494" w14:textId="7EE9EF95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Néant</w:t>
            </w:r>
          </w:p>
        </w:tc>
        <w:tc>
          <w:tcPr>
            <w:tcW w:w="1985" w:type="dxa"/>
          </w:tcPr>
          <w:p w14:paraId="78D7E92D" w14:textId="31F90050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985" w:type="dxa"/>
          </w:tcPr>
          <w:p w14:paraId="0E196607" w14:textId="4704EE04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668" w:type="dxa"/>
          </w:tcPr>
          <w:p w14:paraId="49B8C623" w14:textId="1E027651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65E05120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3218CA53" w14:textId="20C2A27D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4631E2" w:rsidRPr="00433423" w14:paraId="2267BFC4" w14:textId="77777777" w:rsidTr="004631E2">
        <w:trPr>
          <w:trHeight w:val="360"/>
        </w:trPr>
        <w:tc>
          <w:tcPr>
            <w:tcW w:w="4642" w:type="dxa"/>
            <w:vMerge/>
          </w:tcPr>
          <w:p w14:paraId="77744A90" w14:textId="77777777" w:rsidR="004631E2" w:rsidRPr="006F66A5" w:rsidRDefault="004631E2" w:rsidP="00A52DC7">
            <w:pPr>
              <w:rPr>
                <w:lang w:val="fr-FR"/>
              </w:rPr>
            </w:pPr>
          </w:p>
        </w:tc>
        <w:tc>
          <w:tcPr>
            <w:tcW w:w="2042" w:type="dxa"/>
          </w:tcPr>
          <w:p w14:paraId="435D6C8D" w14:textId="2A579497" w:rsidR="004631E2" w:rsidRPr="006F66A5" w:rsidRDefault="004631E2" w:rsidP="00A52DC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plan</w:t>
            </w:r>
            <w:proofErr w:type="gramEnd"/>
          </w:p>
        </w:tc>
        <w:tc>
          <w:tcPr>
            <w:tcW w:w="3671" w:type="dxa"/>
          </w:tcPr>
          <w:p w14:paraId="721A28F9" w14:textId="5952303B" w:rsidR="004631E2" w:rsidRPr="006F66A5" w:rsidRDefault="004631E2" w:rsidP="00A52DC7">
            <w:pPr>
              <w:rPr>
                <w:lang w:val="fr-FR"/>
              </w:rPr>
            </w:pPr>
            <w:r>
              <w:rPr>
                <w:lang w:val="fr-FR"/>
              </w:rPr>
              <w:t>Tracé en courbe du lieu</w:t>
            </w:r>
          </w:p>
        </w:tc>
        <w:tc>
          <w:tcPr>
            <w:tcW w:w="2042" w:type="dxa"/>
          </w:tcPr>
          <w:p w14:paraId="70A2CACC" w14:textId="6B594046" w:rsidR="004631E2" w:rsidRDefault="004631E2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2856" w:type="dxa"/>
          </w:tcPr>
          <w:tbl>
            <w:tblPr>
              <w:tblStyle w:val="TableGrid"/>
              <w:tblpPr w:leftFromText="142" w:rightFromText="142" w:vertAnchor="text" w:tblpXSpec="center" w:tblpY="1"/>
              <w:tblOverlap w:val="never"/>
              <w:tblW w:w="521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1230"/>
            </w:tblGrid>
            <w:tr w:rsidR="004631E2" w:rsidRPr="004B6AB5" w14:paraId="324337B8" w14:textId="77777777" w:rsidTr="004E516B">
              <w:trPr>
                <w:trHeight w:val="360"/>
              </w:trPr>
              <w:tc>
                <w:tcPr>
                  <w:tcW w:w="2856" w:type="dxa"/>
                </w:tcPr>
                <w:p w14:paraId="08369D75" w14:textId="77777777" w:rsidR="004631E2" w:rsidRPr="004B6AB5" w:rsidRDefault="004631E2" w:rsidP="004631E2">
                  <w:pPr>
                    <w:rPr>
                      <w:lang w:val="fr-FR"/>
                    </w:rPr>
                  </w:pPr>
                  <w:r w:rsidRPr="00594E2C">
                    <w:rPr>
                      <w:lang w:val="fr-FR"/>
                    </w:rPr>
                    <w:t>Classement numérique.</w:t>
                  </w:r>
                </w:p>
              </w:tc>
            </w:tr>
          </w:tbl>
          <w:p w14:paraId="304AD525" w14:textId="77777777" w:rsidR="004631E2" w:rsidRDefault="004631E2" w:rsidP="00A52DC7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41DFA89C" w14:textId="367F389D" w:rsidR="004631E2" w:rsidRPr="003B1E19" w:rsidRDefault="004631E2" w:rsidP="00A52DC7">
            <w:r>
              <w:t>int</w:t>
            </w:r>
          </w:p>
        </w:tc>
        <w:tc>
          <w:tcPr>
            <w:tcW w:w="1890" w:type="dxa"/>
          </w:tcPr>
          <w:p w14:paraId="3C543D0B" w14:textId="716C49A9" w:rsidR="004631E2" w:rsidRPr="00981A3E" w:rsidRDefault="004E516B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06B696B5" w14:textId="21701480" w:rsidR="004631E2" w:rsidRDefault="004631E2" w:rsidP="00A52DC7">
            <w:pPr>
              <w:rPr>
                <w:lang w:val="fr-FR"/>
              </w:rPr>
            </w:pPr>
            <w:r>
              <w:rPr>
                <w:lang w:val="fr-FR"/>
              </w:rPr>
              <w:t>Néant</w:t>
            </w:r>
          </w:p>
        </w:tc>
        <w:tc>
          <w:tcPr>
            <w:tcW w:w="1985" w:type="dxa"/>
          </w:tcPr>
          <w:p w14:paraId="25C04AB6" w14:textId="014F7810" w:rsidR="004631E2" w:rsidRPr="004B6AB5" w:rsidRDefault="00A252A8" w:rsidP="00A52DC7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985" w:type="dxa"/>
          </w:tcPr>
          <w:p w14:paraId="5CFF015B" w14:textId="6934DDBD" w:rsidR="004631E2" w:rsidRDefault="004631E2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668" w:type="dxa"/>
          </w:tcPr>
          <w:p w14:paraId="3DE3E6B6" w14:textId="77777777" w:rsidR="004631E2" w:rsidRPr="004B6AB5" w:rsidRDefault="004631E2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6B16A81C" w14:textId="77777777" w:rsidR="004631E2" w:rsidRDefault="004631E2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5F3C2BC3" w14:textId="65CF9FDD" w:rsidR="004631E2" w:rsidRDefault="004631E2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33423" w14:paraId="65BC2D8F" w14:textId="64A44C3F" w:rsidTr="004631E2">
        <w:trPr>
          <w:trHeight w:val="360"/>
        </w:trPr>
        <w:tc>
          <w:tcPr>
            <w:tcW w:w="4642" w:type="dxa"/>
            <w:vMerge/>
          </w:tcPr>
          <w:p w14:paraId="5579F824" w14:textId="77777777" w:rsidR="00A52DC7" w:rsidRPr="006F66A5" w:rsidRDefault="00A52DC7" w:rsidP="00A52DC7">
            <w:pPr>
              <w:rPr>
                <w:lang w:val="fr-FR"/>
              </w:rPr>
            </w:pPr>
          </w:p>
        </w:tc>
        <w:tc>
          <w:tcPr>
            <w:tcW w:w="2042" w:type="dxa"/>
          </w:tcPr>
          <w:p w14:paraId="07768C38" w14:textId="623B9651" w:rsidR="00A52DC7" w:rsidRPr="006F66A5" w:rsidRDefault="00A52DC7" w:rsidP="00A52DC7">
            <w:pPr>
              <w:rPr>
                <w:lang w:val="fr-FR"/>
              </w:rPr>
            </w:pPr>
            <w:proofErr w:type="spellStart"/>
            <w:proofErr w:type="gramStart"/>
            <w:r w:rsidRPr="006F66A5">
              <w:rPr>
                <w:lang w:val="fr-FR"/>
              </w:rPr>
              <w:t>lartpc</w:t>
            </w:r>
            <w:proofErr w:type="spellEnd"/>
            <w:proofErr w:type="gramEnd"/>
          </w:p>
        </w:tc>
        <w:tc>
          <w:tcPr>
            <w:tcW w:w="3671" w:type="dxa"/>
          </w:tcPr>
          <w:p w14:paraId="7468C765" w14:textId="0DEE3BBD" w:rsidR="00A52DC7" w:rsidRPr="006F66A5" w:rsidRDefault="00A52DC7" w:rsidP="00A52DC7">
            <w:pPr>
              <w:rPr>
                <w:lang w:val="fr-FR"/>
              </w:rPr>
            </w:pPr>
            <w:r w:rsidRPr="006F66A5">
              <w:rPr>
                <w:lang w:val="fr-FR"/>
              </w:rPr>
              <w:t>Largeur du terre-plein central s’il existe (en m</w:t>
            </w:r>
            <w:r>
              <w:rPr>
                <w:lang w:val="fr-FR"/>
              </w:rPr>
              <w:t>)</w:t>
            </w:r>
          </w:p>
        </w:tc>
        <w:tc>
          <w:tcPr>
            <w:tcW w:w="2042" w:type="dxa"/>
          </w:tcPr>
          <w:p w14:paraId="258569A5" w14:textId="2D24D116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2856" w:type="dxa"/>
          </w:tcPr>
          <w:p w14:paraId="72B6729D" w14:textId="02BCB9BF" w:rsidR="00A52DC7" w:rsidRPr="004B6AB5" w:rsidRDefault="00A52DC7" w:rsidP="00A52DC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mètres</w:t>
            </w:r>
            <w:proofErr w:type="gramEnd"/>
          </w:p>
        </w:tc>
        <w:tc>
          <w:tcPr>
            <w:tcW w:w="1630" w:type="dxa"/>
          </w:tcPr>
          <w:p w14:paraId="2A931B01" w14:textId="308B9B24" w:rsidR="00A52DC7" w:rsidRDefault="00A52DC7" w:rsidP="00A52DC7">
            <w:pPr>
              <w:rPr>
                <w:lang w:val="fr-FR"/>
              </w:rPr>
            </w:pPr>
            <w:r w:rsidRPr="003B1E19">
              <w:t xml:space="preserve">int </w:t>
            </w:r>
            <w:proofErr w:type="spellStart"/>
            <w:r w:rsidRPr="003B1E19">
              <w:t>ou</w:t>
            </w:r>
            <w:proofErr w:type="spellEnd"/>
            <w:r w:rsidRPr="003B1E19">
              <w:t xml:space="preserve"> float</w:t>
            </w:r>
          </w:p>
        </w:tc>
        <w:tc>
          <w:tcPr>
            <w:tcW w:w="1890" w:type="dxa"/>
          </w:tcPr>
          <w:p w14:paraId="3067B59B" w14:textId="77D4AAA5" w:rsidR="00A52DC7" w:rsidRPr="004B6AB5" w:rsidRDefault="00A52DC7" w:rsidP="00A52DC7">
            <w:pPr>
              <w:rPr>
                <w:lang w:val="fr-FR"/>
              </w:rPr>
            </w:pPr>
            <w:r w:rsidRPr="00981A3E">
              <w:rPr>
                <w:lang w:val="fr-FR"/>
              </w:rPr>
              <w:t>Numérique</w:t>
            </w:r>
          </w:p>
        </w:tc>
        <w:tc>
          <w:tcPr>
            <w:tcW w:w="1733" w:type="dxa"/>
          </w:tcPr>
          <w:p w14:paraId="73AD00A2" w14:textId="6F992D8C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Néant</w:t>
            </w:r>
          </w:p>
        </w:tc>
        <w:tc>
          <w:tcPr>
            <w:tcW w:w="1985" w:type="dxa"/>
          </w:tcPr>
          <w:p w14:paraId="15AEB981" w14:textId="3421119A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985" w:type="dxa"/>
          </w:tcPr>
          <w:p w14:paraId="6B0F3432" w14:textId="01861392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99,6%</w:t>
            </w:r>
          </w:p>
        </w:tc>
        <w:tc>
          <w:tcPr>
            <w:tcW w:w="1668" w:type="dxa"/>
          </w:tcPr>
          <w:p w14:paraId="28DC2C5C" w14:textId="0DBDF6D4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1B5BDE14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0DA89740" w14:textId="69952FE9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B6AB5" w14:paraId="1095D916" w14:textId="47E5ED65" w:rsidTr="004631E2">
        <w:trPr>
          <w:trHeight w:val="360"/>
        </w:trPr>
        <w:tc>
          <w:tcPr>
            <w:tcW w:w="4642" w:type="dxa"/>
            <w:vMerge/>
          </w:tcPr>
          <w:p w14:paraId="561CCFD6" w14:textId="77777777" w:rsidR="00A52DC7" w:rsidRPr="006F66A5" w:rsidRDefault="00A52DC7" w:rsidP="00A52DC7">
            <w:pPr>
              <w:rPr>
                <w:lang w:val="fr-FR"/>
              </w:rPr>
            </w:pPr>
          </w:p>
        </w:tc>
        <w:tc>
          <w:tcPr>
            <w:tcW w:w="2042" w:type="dxa"/>
          </w:tcPr>
          <w:p w14:paraId="6725C2AD" w14:textId="230298B7" w:rsidR="00A52DC7" w:rsidRPr="006F66A5" w:rsidRDefault="00A52DC7" w:rsidP="00A52DC7">
            <w:pPr>
              <w:rPr>
                <w:lang w:val="fr-FR"/>
              </w:rPr>
            </w:pPr>
            <w:proofErr w:type="spellStart"/>
            <w:proofErr w:type="gramStart"/>
            <w:r w:rsidRPr="006F66A5">
              <w:rPr>
                <w:lang w:val="fr-FR"/>
              </w:rPr>
              <w:t>larrout</w:t>
            </w:r>
            <w:proofErr w:type="spellEnd"/>
            <w:proofErr w:type="gramEnd"/>
            <w:r w:rsidRPr="006F66A5">
              <w:rPr>
                <w:lang w:val="fr-FR"/>
              </w:rPr>
              <w:t xml:space="preserve"> </w:t>
            </w:r>
          </w:p>
        </w:tc>
        <w:tc>
          <w:tcPr>
            <w:tcW w:w="3671" w:type="dxa"/>
          </w:tcPr>
          <w:p w14:paraId="28CD1D97" w14:textId="69EDE98D" w:rsidR="00A52DC7" w:rsidRPr="006F66A5" w:rsidRDefault="00A52DC7" w:rsidP="00A52DC7">
            <w:pPr>
              <w:rPr>
                <w:lang w:val="fr-FR"/>
              </w:rPr>
            </w:pPr>
            <w:r w:rsidRPr="006F66A5">
              <w:rPr>
                <w:lang w:val="fr-FR"/>
              </w:rPr>
              <w:t>Largeur de la chaussée</w:t>
            </w:r>
          </w:p>
        </w:tc>
        <w:tc>
          <w:tcPr>
            <w:tcW w:w="2042" w:type="dxa"/>
          </w:tcPr>
          <w:p w14:paraId="5227B908" w14:textId="6E2619A1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125</w:t>
            </w:r>
          </w:p>
        </w:tc>
        <w:tc>
          <w:tcPr>
            <w:tcW w:w="2856" w:type="dxa"/>
          </w:tcPr>
          <w:p w14:paraId="5FF501BF" w14:textId="284ED0F1" w:rsidR="00A52DC7" w:rsidRPr="004B6AB5" w:rsidRDefault="00A52DC7" w:rsidP="00A52DC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mètres</w:t>
            </w:r>
            <w:proofErr w:type="gramEnd"/>
          </w:p>
        </w:tc>
        <w:tc>
          <w:tcPr>
            <w:tcW w:w="1630" w:type="dxa"/>
          </w:tcPr>
          <w:p w14:paraId="08F23E70" w14:textId="78F68EB7" w:rsidR="00A52DC7" w:rsidRDefault="00A52DC7" w:rsidP="00A52DC7">
            <w:pPr>
              <w:rPr>
                <w:lang w:val="fr-FR"/>
              </w:rPr>
            </w:pPr>
            <w:r w:rsidRPr="003B1E19">
              <w:t xml:space="preserve">int </w:t>
            </w:r>
            <w:proofErr w:type="spellStart"/>
            <w:r w:rsidRPr="003B1E19">
              <w:t>ou</w:t>
            </w:r>
            <w:proofErr w:type="spellEnd"/>
            <w:r w:rsidRPr="003B1E19">
              <w:t xml:space="preserve"> float</w:t>
            </w:r>
          </w:p>
        </w:tc>
        <w:tc>
          <w:tcPr>
            <w:tcW w:w="1890" w:type="dxa"/>
          </w:tcPr>
          <w:p w14:paraId="19961C7A" w14:textId="7DD5F515" w:rsidR="00A52DC7" w:rsidRPr="004B6AB5" w:rsidRDefault="00A52DC7" w:rsidP="00A52DC7">
            <w:pPr>
              <w:rPr>
                <w:lang w:val="fr-FR"/>
              </w:rPr>
            </w:pPr>
            <w:r w:rsidRPr="00981A3E">
              <w:rPr>
                <w:lang w:val="fr-FR"/>
              </w:rPr>
              <w:t>Numérique</w:t>
            </w:r>
          </w:p>
        </w:tc>
        <w:tc>
          <w:tcPr>
            <w:tcW w:w="1733" w:type="dxa"/>
          </w:tcPr>
          <w:p w14:paraId="087D9DED" w14:textId="62754EF7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1985" w:type="dxa"/>
          </w:tcPr>
          <w:p w14:paraId="2ECF38CE" w14:textId="4EFE2FD3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985" w:type="dxa"/>
          </w:tcPr>
          <w:p w14:paraId="5EC3116C" w14:textId="5387C699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99,4%</w:t>
            </w:r>
          </w:p>
        </w:tc>
        <w:tc>
          <w:tcPr>
            <w:tcW w:w="1668" w:type="dxa"/>
          </w:tcPr>
          <w:p w14:paraId="5B45768C" w14:textId="24FB670B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38BFAF9D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1AB566A4" w14:textId="2E637657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33423" w14:paraId="2C586CA3" w14:textId="23254938" w:rsidTr="004631E2">
        <w:trPr>
          <w:trHeight w:val="360"/>
        </w:trPr>
        <w:tc>
          <w:tcPr>
            <w:tcW w:w="4642" w:type="dxa"/>
            <w:vMerge/>
          </w:tcPr>
          <w:p w14:paraId="79773866" w14:textId="77777777" w:rsidR="00A52DC7" w:rsidRPr="006F66A5" w:rsidRDefault="00A52DC7" w:rsidP="00A52DC7">
            <w:pPr>
              <w:rPr>
                <w:lang w:val="fr-FR"/>
              </w:rPr>
            </w:pPr>
          </w:p>
        </w:tc>
        <w:tc>
          <w:tcPr>
            <w:tcW w:w="2042" w:type="dxa"/>
          </w:tcPr>
          <w:p w14:paraId="588E22EC" w14:textId="35A95E8D" w:rsidR="00A52DC7" w:rsidRPr="006F66A5" w:rsidRDefault="00A52DC7" w:rsidP="00A52DC7">
            <w:pPr>
              <w:rPr>
                <w:lang w:val="fr-FR"/>
              </w:rPr>
            </w:pPr>
            <w:proofErr w:type="gramStart"/>
            <w:r w:rsidRPr="006F66A5">
              <w:rPr>
                <w:lang w:val="fr-FR"/>
              </w:rPr>
              <w:t>surf</w:t>
            </w:r>
            <w:proofErr w:type="gramEnd"/>
          </w:p>
        </w:tc>
        <w:tc>
          <w:tcPr>
            <w:tcW w:w="3671" w:type="dxa"/>
          </w:tcPr>
          <w:p w14:paraId="34E6DB52" w14:textId="2EAA5BBD" w:rsidR="00A52DC7" w:rsidRPr="006F66A5" w:rsidRDefault="00A52DC7" w:rsidP="00A52DC7">
            <w:pPr>
              <w:rPr>
                <w:lang w:val="fr-FR"/>
              </w:rPr>
            </w:pPr>
            <w:r w:rsidRPr="006F66A5">
              <w:rPr>
                <w:lang w:val="fr-FR"/>
              </w:rPr>
              <w:t>Etat de la surface</w:t>
            </w:r>
            <w:r>
              <w:rPr>
                <w:lang w:val="fr-FR"/>
              </w:rPr>
              <w:t xml:space="preserve"> (flaque, neige…)</w:t>
            </w:r>
          </w:p>
        </w:tc>
        <w:tc>
          <w:tcPr>
            <w:tcW w:w="2042" w:type="dxa"/>
          </w:tcPr>
          <w:p w14:paraId="634691BC" w14:textId="31190613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856" w:type="dxa"/>
          </w:tcPr>
          <w:p w14:paraId="1778B7E0" w14:textId="112ADDC2" w:rsidR="00A52DC7" w:rsidRPr="004B6AB5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numérique.</w:t>
            </w:r>
          </w:p>
        </w:tc>
        <w:tc>
          <w:tcPr>
            <w:tcW w:w="1630" w:type="dxa"/>
          </w:tcPr>
          <w:p w14:paraId="7720E04B" w14:textId="6880E564" w:rsidR="00A52DC7" w:rsidRDefault="00A52DC7" w:rsidP="00A52DC7">
            <w:pPr>
              <w:rPr>
                <w:lang w:val="fr-FR"/>
              </w:rPr>
            </w:pPr>
            <w:r w:rsidRPr="003B1E19">
              <w:t xml:space="preserve">int </w:t>
            </w:r>
            <w:proofErr w:type="spellStart"/>
            <w:r w:rsidRPr="003B1E19">
              <w:t>ou</w:t>
            </w:r>
            <w:proofErr w:type="spellEnd"/>
            <w:r w:rsidRPr="003B1E19">
              <w:t xml:space="preserve"> float</w:t>
            </w:r>
          </w:p>
        </w:tc>
        <w:tc>
          <w:tcPr>
            <w:tcW w:w="1890" w:type="dxa"/>
          </w:tcPr>
          <w:p w14:paraId="71D99EA1" w14:textId="312A5B0F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310ED9E8" w14:textId="4963445A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985" w:type="dxa"/>
          </w:tcPr>
          <w:p w14:paraId="44A76EF0" w14:textId="562052A1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985" w:type="dxa"/>
          </w:tcPr>
          <w:p w14:paraId="6657CF1E" w14:textId="009E55BF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0,03%</w:t>
            </w:r>
          </w:p>
        </w:tc>
        <w:tc>
          <w:tcPr>
            <w:tcW w:w="1668" w:type="dxa"/>
          </w:tcPr>
          <w:p w14:paraId="7AAAAB01" w14:textId="134F8A34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7ECC2766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028DA158" w14:textId="2CC0E2DE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5D36B13F" w14:textId="2937384A" w:rsidTr="004631E2">
        <w:trPr>
          <w:trHeight w:val="360"/>
        </w:trPr>
        <w:tc>
          <w:tcPr>
            <w:tcW w:w="4642" w:type="dxa"/>
            <w:vMerge/>
          </w:tcPr>
          <w:p w14:paraId="516E3B00" w14:textId="77777777" w:rsidR="00A52DC7" w:rsidRPr="006F66A5" w:rsidRDefault="00A52DC7" w:rsidP="00A52DC7">
            <w:pPr>
              <w:rPr>
                <w:lang w:val="fr-FR"/>
              </w:rPr>
            </w:pPr>
          </w:p>
        </w:tc>
        <w:tc>
          <w:tcPr>
            <w:tcW w:w="2042" w:type="dxa"/>
          </w:tcPr>
          <w:p w14:paraId="79B7183C" w14:textId="3D9D184C" w:rsidR="00A52DC7" w:rsidRPr="006F66A5" w:rsidRDefault="00A52DC7" w:rsidP="00A52DC7">
            <w:pPr>
              <w:rPr>
                <w:lang w:val="fr-FR"/>
              </w:rPr>
            </w:pPr>
            <w:proofErr w:type="gramStart"/>
            <w:r w:rsidRPr="006F66A5">
              <w:rPr>
                <w:lang w:val="fr-FR"/>
              </w:rPr>
              <w:t>infra</w:t>
            </w:r>
            <w:proofErr w:type="gramEnd"/>
          </w:p>
        </w:tc>
        <w:tc>
          <w:tcPr>
            <w:tcW w:w="3671" w:type="dxa"/>
          </w:tcPr>
          <w:p w14:paraId="2CA51D1D" w14:textId="5FDE9997" w:rsidR="00A52DC7" w:rsidRPr="006F66A5" w:rsidRDefault="00A52DC7" w:rsidP="00A52DC7">
            <w:pPr>
              <w:rPr>
                <w:lang w:val="fr-FR"/>
              </w:rPr>
            </w:pPr>
            <w:r w:rsidRPr="006F66A5">
              <w:rPr>
                <w:lang w:val="fr-FR"/>
              </w:rPr>
              <w:t>Infrastructure éventuelle (pont, v</w:t>
            </w:r>
            <w:r>
              <w:rPr>
                <w:lang w:val="fr-FR"/>
              </w:rPr>
              <w:t>oie ferrée…)</w:t>
            </w:r>
          </w:p>
        </w:tc>
        <w:tc>
          <w:tcPr>
            <w:tcW w:w="2042" w:type="dxa"/>
          </w:tcPr>
          <w:p w14:paraId="4CFB58BC" w14:textId="14AC32D9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856" w:type="dxa"/>
          </w:tcPr>
          <w:p w14:paraId="555ABC46" w14:textId="2368DC47" w:rsidR="00A52DC7" w:rsidRPr="004B6AB5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numérique.</w:t>
            </w:r>
          </w:p>
        </w:tc>
        <w:tc>
          <w:tcPr>
            <w:tcW w:w="1630" w:type="dxa"/>
          </w:tcPr>
          <w:p w14:paraId="7B40E9E7" w14:textId="2BE1B8A0" w:rsidR="00A52DC7" w:rsidRDefault="00A52DC7" w:rsidP="00A52DC7">
            <w:pPr>
              <w:rPr>
                <w:lang w:val="fr-FR"/>
              </w:rPr>
            </w:pPr>
            <w:r w:rsidRPr="003B1E19">
              <w:t xml:space="preserve">int </w:t>
            </w:r>
            <w:proofErr w:type="spellStart"/>
            <w:r w:rsidRPr="003B1E19">
              <w:t>ou</w:t>
            </w:r>
            <w:proofErr w:type="spellEnd"/>
            <w:r w:rsidRPr="003B1E19">
              <w:t xml:space="preserve"> float</w:t>
            </w:r>
          </w:p>
        </w:tc>
        <w:tc>
          <w:tcPr>
            <w:tcW w:w="1890" w:type="dxa"/>
          </w:tcPr>
          <w:p w14:paraId="2E5481F0" w14:textId="6D53A33F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6F41D756" w14:textId="00421CBF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985" w:type="dxa"/>
          </w:tcPr>
          <w:p w14:paraId="7B09A6E8" w14:textId="21CA76F2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985" w:type="dxa"/>
          </w:tcPr>
          <w:p w14:paraId="3C550080" w14:textId="24F87BFB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0,1%</w:t>
            </w:r>
          </w:p>
        </w:tc>
        <w:tc>
          <w:tcPr>
            <w:tcW w:w="1668" w:type="dxa"/>
          </w:tcPr>
          <w:p w14:paraId="44010923" w14:textId="545F6A4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096DE11A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79DD9761" w14:textId="79108291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B6AB5" w14:paraId="76204031" w14:textId="68BAB80D" w:rsidTr="004631E2">
        <w:trPr>
          <w:trHeight w:val="360"/>
        </w:trPr>
        <w:tc>
          <w:tcPr>
            <w:tcW w:w="4642" w:type="dxa"/>
            <w:vMerge/>
          </w:tcPr>
          <w:p w14:paraId="2D6E2EAD" w14:textId="77777777" w:rsidR="00A52DC7" w:rsidRPr="00520819" w:rsidRDefault="00A52DC7" w:rsidP="00A52DC7">
            <w:pPr>
              <w:rPr>
                <w:lang w:val="fr-FR"/>
              </w:rPr>
            </w:pPr>
          </w:p>
        </w:tc>
        <w:tc>
          <w:tcPr>
            <w:tcW w:w="2042" w:type="dxa"/>
          </w:tcPr>
          <w:p w14:paraId="584F712B" w14:textId="4EB9E39D" w:rsidR="00A52DC7" w:rsidRPr="00520819" w:rsidRDefault="00A52DC7" w:rsidP="00A52DC7">
            <w:pPr>
              <w:rPr>
                <w:lang w:val="fr-FR"/>
              </w:rPr>
            </w:pPr>
            <w:r>
              <w:t>situ</w:t>
            </w:r>
          </w:p>
        </w:tc>
        <w:tc>
          <w:tcPr>
            <w:tcW w:w="3671" w:type="dxa"/>
          </w:tcPr>
          <w:p w14:paraId="3340CE39" w14:textId="0029A299" w:rsidR="00A52DC7" w:rsidRPr="00520819" w:rsidRDefault="00A52DC7" w:rsidP="00A52DC7">
            <w:pPr>
              <w:rPr>
                <w:lang w:val="fr-FR"/>
              </w:rPr>
            </w:pPr>
            <w:r w:rsidRPr="00520819">
              <w:rPr>
                <w:lang w:val="fr-FR"/>
              </w:rPr>
              <w:t>Situation de l’accident (sur c</w:t>
            </w:r>
            <w:r>
              <w:rPr>
                <w:lang w:val="fr-FR"/>
              </w:rPr>
              <w:t>haussée, sur trottoir…)</w:t>
            </w:r>
          </w:p>
        </w:tc>
        <w:tc>
          <w:tcPr>
            <w:tcW w:w="2042" w:type="dxa"/>
          </w:tcPr>
          <w:p w14:paraId="3C385357" w14:textId="2D2770B2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2856" w:type="dxa"/>
          </w:tcPr>
          <w:p w14:paraId="58343573" w14:textId="5DA1365B" w:rsidR="00A52DC7" w:rsidRPr="004B6AB5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numérique.</w:t>
            </w:r>
          </w:p>
        </w:tc>
        <w:tc>
          <w:tcPr>
            <w:tcW w:w="1630" w:type="dxa"/>
          </w:tcPr>
          <w:p w14:paraId="13528AAB" w14:textId="4C8EFB96" w:rsidR="00A52DC7" w:rsidRDefault="00A52DC7" w:rsidP="00A52DC7">
            <w:pPr>
              <w:rPr>
                <w:lang w:val="fr-FR"/>
              </w:rPr>
            </w:pPr>
            <w:r w:rsidRPr="003B1E19">
              <w:t xml:space="preserve">int </w:t>
            </w:r>
            <w:proofErr w:type="spellStart"/>
            <w:r w:rsidRPr="003B1E19">
              <w:t>ou</w:t>
            </w:r>
            <w:proofErr w:type="spellEnd"/>
            <w:r w:rsidRPr="003B1E19">
              <w:t xml:space="preserve"> float</w:t>
            </w:r>
          </w:p>
        </w:tc>
        <w:tc>
          <w:tcPr>
            <w:tcW w:w="1890" w:type="dxa"/>
          </w:tcPr>
          <w:p w14:paraId="45CFC03B" w14:textId="7A8F05A2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27D2AD8C" w14:textId="03557C05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985" w:type="dxa"/>
          </w:tcPr>
          <w:p w14:paraId="4E0E728C" w14:textId="4BEEEBA3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985" w:type="dxa"/>
          </w:tcPr>
          <w:p w14:paraId="1B4D39E8" w14:textId="352AC302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0,2%</w:t>
            </w:r>
          </w:p>
        </w:tc>
        <w:tc>
          <w:tcPr>
            <w:tcW w:w="1668" w:type="dxa"/>
          </w:tcPr>
          <w:p w14:paraId="7CBA7040" w14:textId="3595B975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4B389B45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7BA02CB9" w14:textId="57614FA0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7AA3D3B8" w14:textId="7FE0A719" w:rsidTr="004631E2">
        <w:trPr>
          <w:trHeight w:val="360"/>
        </w:trPr>
        <w:tc>
          <w:tcPr>
            <w:tcW w:w="4642" w:type="dxa"/>
            <w:vMerge/>
          </w:tcPr>
          <w:p w14:paraId="0BB524AB" w14:textId="0BEB289C" w:rsidR="00A52DC7" w:rsidRPr="006F66A5" w:rsidRDefault="0023396E" w:rsidP="00A52DC7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 wp14:anchorId="5781AFDA" wp14:editId="37E82894">
                  <wp:extent cx="2087880" cy="1384300"/>
                  <wp:effectExtent l="0" t="0" r="762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80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</w:tcPr>
          <w:p w14:paraId="18F8B379" w14:textId="4C5DED3A" w:rsidR="00A52DC7" w:rsidRPr="006F66A5" w:rsidRDefault="00A52DC7" w:rsidP="00A52DC7">
            <w:pPr>
              <w:rPr>
                <w:lang w:val="fr-FR"/>
              </w:rPr>
            </w:pPr>
            <w:proofErr w:type="spellStart"/>
            <w:proofErr w:type="gramStart"/>
            <w:r w:rsidRPr="006F66A5">
              <w:rPr>
                <w:lang w:val="fr-FR"/>
              </w:rPr>
              <w:t>vma</w:t>
            </w:r>
            <w:proofErr w:type="spellEnd"/>
            <w:proofErr w:type="gramEnd"/>
          </w:p>
        </w:tc>
        <w:tc>
          <w:tcPr>
            <w:tcW w:w="3671" w:type="dxa"/>
          </w:tcPr>
          <w:p w14:paraId="75AEBA69" w14:textId="7AB55131" w:rsidR="00A52DC7" w:rsidRPr="006F66A5" w:rsidRDefault="00A52DC7" w:rsidP="00A52DC7">
            <w:pPr>
              <w:rPr>
                <w:lang w:val="fr-FR"/>
              </w:rPr>
            </w:pPr>
            <w:r w:rsidRPr="006F66A5">
              <w:rPr>
                <w:lang w:val="fr-FR"/>
              </w:rPr>
              <w:t>Vitesse maximale autorisée sur le lieu et au moment de l’accident</w:t>
            </w:r>
          </w:p>
        </w:tc>
        <w:tc>
          <w:tcPr>
            <w:tcW w:w="2042" w:type="dxa"/>
          </w:tcPr>
          <w:p w14:paraId="1502713D" w14:textId="776DF2AE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120</w:t>
            </w:r>
          </w:p>
        </w:tc>
        <w:tc>
          <w:tcPr>
            <w:tcW w:w="2856" w:type="dxa"/>
          </w:tcPr>
          <w:p w14:paraId="4B324116" w14:textId="22BA3448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Nombre</w:t>
            </w:r>
          </w:p>
        </w:tc>
        <w:tc>
          <w:tcPr>
            <w:tcW w:w="1630" w:type="dxa"/>
          </w:tcPr>
          <w:p w14:paraId="3A995A2D" w14:textId="290FA1FD" w:rsidR="00A52DC7" w:rsidRDefault="00A52DC7" w:rsidP="00A52DC7">
            <w:pPr>
              <w:rPr>
                <w:lang w:val="fr-FR"/>
              </w:rPr>
            </w:pPr>
            <w:r w:rsidRPr="003B1E19">
              <w:t xml:space="preserve">int </w:t>
            </w:r>
            <w:proofErr w:type="spellStart"/>
            <w:r w:rsidRPr="003B1E19">
              <w:t>ou</w:t>
            </w:r>
            <w:proofErr w:type="spellEnd"/>
            <w:r w:rsidRPr="003B1E19">
              <w:t xml:space="preserve"> float</w:t>
            </w:r>
          </w:p>
        </w:tc>
        <w:tc>
          <w:tcPr>
            <w:tcW w:w="1890" w:type="dxa"/>
          </w:tcPr>
          <w:p w14:paraId="76E94ED8" w14:textId="0AF79015" w:rsidR="00A52DC7" w:rsidRPr="001B7F1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33" w:type="dxa"/>
          </w:tcPr>
          <w:p w14:paraId="5CC4A0EE" w14:textId="01837AE1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985" w:type="dxa"/>
          </w:tcPr>
          <w:p w14:paraId="6F82AB3A" w14:textId="5858ABD3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985" w:type="dxa"/>
          </w:tcPr>
          <w:p w14:paraId="02EFCC88" w14:textId="611CFAA3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1,4%</w:t>
            </w:r>
          </w:p>
        </w:tc>
        <w:tc>
          <w:tcPr>
            <w:tcW w:w="1668" w:type="dxa"/>
          </w:tcPr>
          <w:p w14:paraId="6CB5A294" w14:textId="16A58CC1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 xml:space="preserve">OUI : </w:t>
            </w:r>
            <w:proofErr w:type="spellStart"/>
            <w:r>
              <w:rPr>
                <w:lang w:val="fr-FR"/>
              </w:rPr>
              <w:t>winsorisées</w:t>
            </w:r>
            <w:proofErr w:type="spellEnd"/>
          </w:p>
        </w:tc>
        <w:tc>
          <w:tcPr>
            <w:tcW w:w="1134" w:type="dxa"/>
          </w:tcPr>
          <w:p w14:paraId="62ADF82D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27380A84" w14:textId="55A9805B" w:rsidR="00A52DC7" w:rsidRPr="004B6AB5" w:rsidRDefault="00A52DC7" w:rsidP="00A52DC7">
            <w:pPr>
              <w:rPr>
                <w:lang w:val="fr-FR"/>
              </w:rPr>
            </w:pPr>
          </w:p>
        </w:tc>
      </w:tr>
    </w:tbl>
    <w:p w14:paraId="2BC5E4EF" w14:textId="05F3BDD6" w:rsidR="009D5220" w:rsidRPr="009D5220" w:rsidRDefault="009D5220" w:rsidP="009D5220">
      <w:pPr>
        <w:rPr>
          <w:lang w:val="fr-FR"/>
        </w:rPr>
      </w:pPr>
    </w:p>
    <w:p w14:paraId="7AA92F09" w14:textId="754C65D9" w:rsidR="009D5220" w:rsidRPr="009D5220" w:rsidRDefault="009D5220" w:rsidP="009D5220">
      <w:pPr>
        <w:rPr>
          <w:lang w:val="fr-FR"/>
        </w:rPr>
      </w:pPr>
    </w:p>
    <w:p w14:paraId="664CC970" w14:textId="77777777" w:rsidR="009D5220" w:rsidRPr="009D5220" w:rsidRDefault="009D5220" w:rsidP="009D5220">
      <w:pPr>
        <w:rPr>
          <w:lang w:val="fr-FR"/>
        </w:rPr>
      </w:pPr>
    </w:p>
    <w:sectPr w:rsidR="009D5220" w:rsidRPr="009D5220" w:rsidSect="00691133">
      <w:pgSz w:w="15840" w:h="12240" w:orient="landscape"/>
      <w:pgMar w:top="1440" w:right="936" w:bottom="1440" w:left="936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018DA" w14:textId="77777777" w:rsidR="0021028A" w:rsidRDefault="0021028A" w:rsidP="000C4167">
      <w:r>
        <w:separator/>
      </w:r>
    </w:p>
  </w:endnote>
  <w:endnote w:type="continuationSeparator" w:id="0">
    <w:p w14:paraId="39EF4AB5" w14:textId="77777777" w:rsidR="0021028A" w:rsidRDefault="0021028A" w:rsidP="000C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240D1" w14:textId="77777777" w:rsidR="0021028A" w:rsidRDefault="0021028A" w:rsidP="000C4167">
      <w:r>
        <w:separator/>
      </w:r>
    </w:p>
  </w:footnote>
  <w:footnote w:type="continuationSeparator" w:id="0">
    <w:p w14:paraId="2382F615" w14:textId="77777777" w:rsidR="0021028A" w:rsidRDefault="0021028A" w:rsidP="000C4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82A98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E0DB2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A863EF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2EC3E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364B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60BE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E95C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4F2F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12A0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E200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75251E3"/>
    <w:multiLevelType w:val="hybridMultilevel"/>
    <w:tmpl w:val="270AFCE2"/>
    <w:lvl w:ilvl="0" w:tplc="1B76CC24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D016A"/>
    <w:multiLevelType w:val="hybridMultilevel"/>
    <w:tmpl w:val="5DECA3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9"/>
  <w:displayBackgroundShape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20"/>
    <w:rsid w:val="00001AAF"/>
    <w:rsid w:val="00002AFF"/>
    <w:rsid w:val="00004797"/>
    <w:rsid w:val="000112BD"/>
    <w:rsid w:val="0001424F"/>
    <w:rsid w:val="00020B54"/>
    <w:rsid w:val="0002515D"/>
    <w:rsid w:val="00025FF7"/>
    <w:rsid w:val="00027C98"/>
    <w:rsid w:val="00027E39"/>
    <w:rsid w:val="00027FD8"/>
    <w:rsid w:val="000306B6"/>
    <w:rsid w:val="00030C11"/>
    <w:rsid w:val="000355F7"/>
    <w:rsid w:val="00036F94"/>
    <w:rsid w:val="00037E6A"/>
    <w:rsid w:val="00040B2D"/>
    <w:rsid w:val="00044263"/>
    <w:rsid w:val="00046BE9"/>
    <w:rsid w:val="000502F1"/>
    <w:rsid w:val="00053CE1"/>
    <w:rsid w:val="00055FB5"/>
    <w:rsid w:val="00056919"/>
    <w:rsid w:val="00057510"/>
    <w:rsid w:val="000619E3"/>
    <w:rsid w:val="00061F3F"/>
    <w:rsid w:val="00062AB1"/>
    <w:rsid w:val="0006367C"/>
    <w:rsid w:val="00064088"/>
    <w:rsid w:val="00064D61"/>
    <w:rsid w:val="00067760"/>
    <w:rsid w:val="00072F55"/>
    <w:rsid w:val="00073469"/>
    <w:rsid w:val="00076D30"/>
    <w:rsid w:val="00077043"/>
    <w:rsid w:val="00080520"/>
    <w:rsid w:val="000845CA"/>
    <w:rsid w:val="000851F2"/>
    <w:rsid w:val="0008639B"/>
    <w:rsid w:val="00086D04"/>
    <w:rsid w:val="00087330"/>
    <w:rsid w:val="00090F92"/>
    <w:rsid w:val="00094A41"/>
    <w:rsid w:val="00094E4C"/>
    <w:rsid w:val="000978D3"/>
    <w:rsid w:val="000A0AD3"/>
    <w:rsid w:val="000A209A"/>
    <w:rsid w:val="000A2F39"/>
    <w:rsid w:val="000A3587"/>
    <w:rsid w:val="000A49A6"/>
    <w:rsid w:val="000A661C"/>
    <w:rsid w:val="000A7382"/>
    <w:rsid w:val="000B12D9"/>
    <w:rsid w:val="000B215A"/>
    <w:rsid w:val="000B35C3"/>
    <w:rsid w:val="000B6E44"/>
    <w:rsid w:val="000C3407"/>
    <w:rsid w:val="000C34B1"/>
    <w:rsid w:val="000C4167"/>
    <w:rsid w:val="000C41FD"/>
    <w:rsid w:val="000D102F"/>
    <w:rsid w:val="000D28DA"/>
    <w:rsid w:val="000D4DFC"/>
    <w:rsid w:val="000D57D2"/>
    <w:rsid w:val="000E0472"/>
    <w:rsid w:val="000E4A44"/>
    <w:rsid w:val="000E5FA2"/>
    <w:rsid w:val="000F0C20"/>
    <w:rsid w:val="000F3761"/>
    <w:rsid w:val="000F6AF7"/>
    <w:rsid w:val="000F7401"/>
    <w:rsid w:val="001022A3"/>
    <w:rsid w:val="0010282E"/>
    <w:rsid w:val="00104F8A"/>
    <w:rsid w:val="00107CA6"/>
    <w:rsid w:val="00110047"/>
    <w:rsid w:val="0011169B"/>
    <w:rsid w:val="00111A8A"/>
    <w:rsid w:val="00112A4A"/>
    <w:rsid w:val="0011666A"/>
    <w:rsid w:val="0012344A"/>
    <w:rsid w:val="00125CFC"/>
    <w:rsid w:val="001260D4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4121"/>
    <w:rsid w:val="001549D6"/>
    <w:rsid w:val="00156B76"/>
    <w:rsid w:val="00160F1F"/>
    <w:rsid w:val="00163689"/>
    <w:rsid w:val="00172D5F"/>
    <w:rsid w:val="00174981"/>
    <w:rsid w:val="001818A7"/>
    <w:rsid w:val="00182A89"/>
    <w:rsid w:val="001865ED"/>
    <w:rsid w:val="00187A75"/>
    <w:rsid w:val="0019217C"/>
    <w:rsid w:val="00192944"/>
    <w:rsid w:val="0019510C"/>
    <w:rsid w:val="00195ACE"/>
    <w:rsid w:val="0019645B"/>
    <w:rsid w:val="001A1100"/>
    <w:rsid w:val="001A1686"/>
    <w:rsid w:val="001A1754"/>
    <w:rsid w:val="001A1AEE"/>
    <w:rsid w:val="001A1BA6"/>
    <w:rsid w:val="001A2DE6"/>
    <w:rsid w:val="001A3A02"/>
    <w:rsid w:val="001A3C05"/>
    <w:rsid w:val="001A4C9D"/>
    <w:rsid w:val="001A72E4"/>
    <w:rsid w:val="001B0B55"/>
    <w:rsid w:val="001B13CC"/>
    <w:rsid w:val="001B4A95"/>
    <w:rsid w:val="001B733A"/>
    <w:rsid w:val="001B7F1D"/>
    <w:rsid w:val="001B7F87"/>
    <w:rsid w:val="001C301A"/>
    <w:rsid w:val="001D0164"/>
    <w:rsid w:val="001D21D7"/>
    <w:rsid w:val="001D234C"/>
    <w:rsid w:val="001D5D44"/>
    <w:rsid w:val="001E133A"/>
    <w:rsid w:val="001E519B"/>
    <w:rsid w:val="001E5D5B"/>
    <w:rsid w:val="001E6809"/>
    <w:rsid w:val="001F6CB9"/>
    <w:rsid w:val="002037EA"/>
    <w:rsid w:val="0021028A"/>
    <w:rsid w:val="00211742"/>
    <w:rsid w:val="00212E32"/>
    <w:rsid w:val="00213AD5"/>
    <w:rsid w:val="00215E45"/>
    <w:rsid w:val="00216118"/>
    <w:rsid w:val="00217A9F"/>
    <w:rsid w:val="002207FD"/>
    <w:rsid w:val="00222C52"/>
    <w:rsid w:val="00223F24"/>
    <w:rsid w:val="002242E3"/>
    <w:rsid w:val="00225F46"/>
    <w:rsid w:val="00230516"/>
    <w:rsid w:val="00231377"/>
    <w:rsid w:val="0023396E"/>
    <w:rsid w:val="00234DC5"/>
    <w:rsid w:val="00236434"/>
    <w:rsid w:val="00237A65"/>
    <w:rsid w:val="00240EED"/>
    <w:rsid w:val="00245394"/>
    <w:rsid w:val="00250A08"/>
    <w:rsid w:val="00252BBE"/>
    <w:rsid w:val="00252F34"/>
    <w:rsid w:val="00254654"/>
    <w:rsid w:val="00257E2D"/>
    <w:rsid w:val="002637E8"/>
    <w:rsid w:val="00263858"/>
    <w:rsid w:val="00265607"/>
    <w:rsid w:val="00266201"/>
    <w:rsid w:val="00267E7F"/>
    <w:rsid w:val="0027171C"/>
    <w:rsid w:val="00273D0B"/>
    <w:rsid w:val="0027535C"/>
    <w:rsid w:val="002822EE"/>
    <w:rsid w:val="00285C7B"/>
    <w:rsid w:val="002870FE"/>
    <w:rsid w:val="00291427"/>
    <w:rsid w:val="002966A5"/>
    <w:rsid w:val="002A1F4E"/>
    <w:rsid w:val="002A2C04"/>
    <w:rsid w:val="002A31AB"/>
    <w:rsid w:val="002A49BD"/>
    <w:rsid w:val="002A4EB6"/>
    <w:rsid w:val="002A621E"/>
    <w:rsid w:val="002B02AA"/>
    <w:rsid w:val="002B1DBC"/>
    <w:rsid w:val="002C11E3"/>
    <w:rsid w:val="002C32CC"/>
    <w:rsid w:val="002C4683"/>
    <w:rsid w:val="002C472C"/>
    <w:rsid w:val="002C5CE8"/>
    <w:rsid w:val="002C64CC"/>
    <w:rsid w:val="002C73AF"/>
    <w:rsid w:val="002D070E"/>
    <w:rsid w:val="002E0D00"/>
    <w:rsid w:val="002E248F"/>
    <w:rsid w:val="002E6280"/>
    <w:rsid w:val="002E65D3"/>
    <w:rsid w:val="002F0CD8"/>
    <w:rsid w:val="002F2A00"/>
    <w:rsid w:val="002F31A4"/>
    <w:rsid w:val="002F693E"/>
    <w:rsid w:val="00301312"/>
    <w:rsid w:val="00302E67"/>
    <w:rsid w:val="00305F28"/>
    <w:rsid w:val="0030633A"/>
    <w:rsid w:val="003116CB"/>
    <w:rsid w:val="003117E0"/>
    <w:rsid w:val="0031285B"/>
    <w:rsid w:val="003134A2"/>
    <w:rsid w:val="003166EA"/>
    <w:rsid w:val="003167A7"/>
    <w:rsid w:val="00320072"/>
    <w:rsid w:val="003205E7"/>
    <w:rsid w:val="00320BA7"/>
    <w:rsid w:val="00322AB6"/>
    <w:rsid w:val="00323806"/>
    <w:rsid w:val="00327313"/>
    <w:rsid w:val="00327A86"/>
    <w:rsid w:val="00334DA2"/>
    <w:rsid w:val="00340495"/>
    <w:rsid w:val="00340F57"/>
    <w:rsid w:val="003446CA"/>
    <w:rsid w:val="00352D9B"/>
    <w:rsid w:val="00355386"/>
    <w:rsid w:val="00355F72"/>
    <w:rsid w:val="0035683D"/>
    <w:rsid w:val="0035778C"/>
    <w:rsid w:val="00357C24"/>
    <w:rsid w:val="00365D82"/>
    <w:rsid w:val="00372AA3"/>
    <w:rsid w:val="00375831"/>
    <w:rsid w:val="0038111B"/>
    <w:rsid w:val="003819C0"/>
    <w:rsid w:val="00383497"/>
    <w:rsid w:val="00392424"/>
    <w:rsid w:val="00392B68"/>
    <w:rsid w:val="00396660"/>
    <w:rsid w:val="00396891"/>
    <w:rsid w:val="00396965"/>
    <w:rsid w:val="003A1D48"/>
    <w:rsid w:val="003A53DF"/>
    <w:rsid w:val="003A6369"/>
    <w:rsid w:val="003A7E6D"/>
    <w:rsid w:val="003B117F"/>
    <w:rsid w:val="003B1233"/>
    <w:rsid w:val="003B506C"/>
    <w:rsid w:val="003B5502"/>
    <w:rsid w:val="003B64C4"/>
    <w:rsid w:val="003B78F0"/>
    <w:rsid w:val="003C2FEC"/>
    <w:rsid w:val="003C3C45"/>
    <w:rsid w:val="003C4B03"/>
    <w:rsid w:val="003D07B6"/>
    <w:rsid w:val="003D138C"/>
    <w:rsid w:val="003D4705"/>
    <w:rsid w:val="003E0F27"/>
    <w:rsid w:val="003E7801"/>
    <w:rsid w:val="003F022F"/>
    <w:rsid w:val="003F2B30"/>
    <w:rsid w:val="003F5A56"/>
    <w:rsid w:val="003F62EB"/>
    <w:rsid w:val="004053B4"/>
    <w:rsid w:val="00407896"/>
    <w:rsid w:val="00413E08"/>
    <w:rsid w:val="00415B43"/>
    <w:rsid w:val="00415D07"/>
    <w:rsid w:val="004163B5"/>
    <w:rsid w:val="00422E7D"/>
    <w:rsid w:val="00424C98"/>
    <w:rsid w:val="0042566B"/>
    <w:rsid w:val="00425898"/>
    <w:rsid w:val="004262BB"/>
    <w:rsid w:val="00433423"/>
    <w:rsid w:val="00436FAF"/>
    <w:rsid w:val="0043762D"/>
    <w:rsid w:val="00437747"/>
    <w:rsid w:val="004415EB"/>
    <w:rsid w:val="004453B0"/>
    <w:rsid w:val="00451237"/>
    <w:rsid w:val="004531F0"/>
    <w:rsid w:val="00455DC0"/>
    <w:rsid w:val="004631E2"/>
    <w:rsid w:val="004675C2"/>
    <w:rsid w:val="00473D2D"/>
    <w:rsid w:val="00475340"/>
    <w:rsid w:val="00477C25"/>
    <w:rsid w:val="004824CB"/>
    <w:rsid w:val="00483935"/>
    <w:rsid w:val="00485605"/>
    <w:rsid w:val="004857BD"/>
    <w:rsid w:val="0049253C"/>
    <w:rsid w:val="00494553"/>
    <w:rsid w:val="0049721E"/>
    <w:rsid w:val="004A1E63"/>
    <w:rsid w:val="004A71D7"/>
    <w:rsid w:val="004B470E"/>
    <w:rsid w:val="004B60D8"/>
    <w:rsid w:val="004B6929"/>
    <w:rsid w:val="004B6AB5"/>
    <w:rsid w:val="004B6D32"/>
    <w:rsid w:val="004B77D0"/>
    <w:rsid w:val="004C12DC"/>
    <w:rsid w:val="004C2012"/>
    <w:rsid w:val="004C2BEF"/>
    <w:rsid w:val="004C5806"/>
    <w:rsid w:val="004D29AC"/>
    <w:rsid w:val="004D2FD5"/>
    <w:rsid w:val="004D7955"/>
    <w:rsid w:val="004E0B57"/>
    <w:rsid w:val="004E0F88"/>
    <w:rsid w:val="004E1EC8"/>
    <w:rsid w:val="004E1F76"/>
    <w:rsid w:val="004E2B77"/>
    <w:rsid w:val="004E3C5A"/>
    <w:rsid w:val="004E516B"/>
    <w:rsid w:val="004E7E4A"/>
    <w:rsid w:val="004F0746"/>
    <w:rsid w:val="004F1478"/>
    <w:rsid w:val="004F39E4"/>
    <w:rsid w:val="004F44BE"/>
    <w:rsid w:val="004F6B8B"/>
    <w:rsid w:val="00503291"/>
    <w:rsid w:val="00503421"/>
    <w:rsid w:val="00503E0E"/>
    <w:rsid w:val="0050466C"/>
    <w:rsid w:val="005054ED"/>
    <w:rsid w:val="00507C30"/>
    <w:rsid w:val="005115C7"/>
    <w:rsid w:val="00512E2D"/>
    <w:rsid w:val="00513F25"/>
    <w:rsid w:val="00517DBA"/>
    <w:rsid w:val="00520819"/>
    <w:rsid w:val="00520C42"/>
    <w:rsid w:val="00521BAE"/>
    <w:rsid w:val="005220FA"/>
    <w:rsid w:val="00522D0A"/>
    <w:rsid w:val="005231B9"/>
    <w:rsid w:val="00523BBC"/>
    <w:rsid w:val="0052407B"/>
    <w:rsid w:val="005248B3"/>
    <w:rsid w:val="00524C0C"/>
    <w:rsid w:val="005317A3"/>
    <w:rsid w:val="005351F5"/>
    <w:rsid w:val="00535719"/>
    <w:rsid w:val="00536359"/>
    <w:rsid w:val="005402C5"/>
    <w:rsid w:val="00540D67"/>
    <w:rsid w:val="00540E42"/>
    <w:rsid w:val="00544C8A"/>
    <w:rsid w:val="00547EDB"/>
    <w:rsid w:val="0055102F"/>
    <w:rsid w:val="0055137E"/>
    <w:rsid w:val="00552BC1"/>
    <w:rsid w:val="00555496"/>
    <w:rsid w:val="005557D5"/>
    <w:rsid w:val="00560E96"/>
    <w:rsid w:val="0056342D"/>
    <w:rsid w:val="005642B5"/>
    <w:rsid w:val="00571871"/>
    <w:rsid w:val="00572EEA"/>
    <w:rsid w:val="005758B5"/>
    <w:rsid w:val="005765EE"/>
    <w:rsid w:val="005821E1"/>
    <w:rsid w:val="005830D4"/>
    <w:rsid w:val="00584A57"/>
    <w:rsid w:val="00587119"/>
    <w:rsid w:val="00587B95"/>
    <w:rsid w:val="00590C7D"/>
    <w:rsid w:val="00591756"/>
    <w:rsid w:val="00593203"/>
    <w:rsid w:val="005936E4"/>
    <w:rsid w:val="00595F38"/>
    <w:rsid w:val="005A0266"/>
    <w:rsid w:val="005A175A"/>
    <w:rsid w:val="005A1BAD"/>
    <w:rsid w:val="005A2027"/>
    <w:rsid w:val="005A6175"/>
    <w:rsid w:val="005A69EB"/>
    <w:rsid w:val="005A7670"/>
    <w:rsid w:val="005B4A22"/>
    <w:rsid w:val="005B7242"/>
    <w:rsid w:val="005B7A58"/>
    <w:rsid w:val="005C44E4"/>
    <w:rsid w:val="005D2C40"/>
    <w:rsid w:val="005D3E5E"/>
    <w:rsid w:val="005E7DDF"/>
    <w:rsid w:val="005F17DE"/>
    <w:rsid w:val="005F19A4"/>
    <w:rsid w:val="005F37ED"/>
    <w:rsid w:val="005F3865"/>
    <w:rsid w:val="005F4EDD"/>
    <w:rsid w:val="005F5713"/>
    <w:rsid w:val="005F7207"/>
    <w:rsid w:val="005F7D71"/>
    <w:rsid w:val="006024BB"/>
    <w:rsid w:val="00602972"/>
    <w:rsid w:val="00604D11"/>
    <w:rsid w:val="006065C8"/>
    <w:rsid w:val="00607786"/>
    <w:rsid w:val="00614DC9"/>
    <w:rsid w:val="00614FD0"/>
    <w:rsid w:val="006151BD"/>
    <w:rsid w:val="006162AE"/>
    <w:rsid w:val="0061642C"/>
    <w:rsid w:val="006178AF"/>
    <w:rsid w:val="00617955"/>
    <w:rsid w:val="00621761"/>
    <w:rsid w:val="00635009"/>
    <w:rsid w:val="00635673"/>
    <w:rsid w:val="0064271A"/>
    <w:rsid w:val="00644DF2"/>
    <w:rsid w:val="00652936"/>
    <w:rsid w:val="00653D37"/>
    <w:rsid w:val="00655A5F"/>
    <w:rsid w:val="0065602F"/>
    <w:rsid w:val="00660AA7"/>
    <w:rsid w:val="00662626"/>
    <w:rsid w:val="00663099"/>
    <w:rsid w:val="00663403"/>
    <w:rsid w:val="00663DD6"/>
    <w:rsid w:val="0067306D"/>
    <w:rsid w:val="00673617"/>
    <w:rsid w:val="0067768A"/>
    <w:rsid w:val="00682BCC"/>
    <w:rsid w:val="006855BE"/>
    <w:rsid w:val="006868F1"/>
    <w:rsid w:val="00691133"/>
    <w:rsid w:val="006953C1"/>
    <w:rsid w:val="006A06CF"/>
    <w:rsid w:val="006A0E5E"/>
    <w:rsid w:val="006A0E99"/>
    <w:rsid w:val="006A1458"/>
    <w:rsid w:val="006A183A"/>
    <w:rsid w:val="006A7C12"/>
    <w:rsid w:val="006B2D90"/>
    <w:rsid w:val="006B51C6"/>
    <w:rsid w:val="006C3D54"/>
    <w:rsid w:val="006C5B8D"/>
    <w:rsid w:val="006C6F63"/>
    <w:rsid w:val="006C73E3"/>
    <w:rsid w:val="006D004D"/>
    <w:rsid w:val="006D49DC"/>
    <w:rsid w:val="006D7A7D"/>
    <w:rsid w:val="006E1B44"/>
    <w:rsid w:val="006E3F45"/>
    <w:rsid w:val="006E54E7"/>
    <w:rsid w:val="006E6083"/>
    <w:rsid w:val="006E687A"/>
    <w:rsid w:val="006F04FA"/>
    <w:rsid w:val="006F1F8F"/>
    <w:rsid w:val="006F27F7"/>
    <w:rsid w:val="006F66A5"/>
    <w:rsid w:val="0070052A"/>
    <w:rsid w:val="00704927"/>
    <w:rsid w:val="00707D91"/>
    <w:rsid w:val="00712B47"/>
    <w:rsid w:val="007161D8"/>
    <w:rsid w:val="0071631D"/>
    <w:rsid w:val="00716ACA"/>
    <w:rsid w:val="00716C50"/>
    <w:rsid w:val="007176B9"/>
    <w:rsid w:val="00724376"/>
    <w:rsid w:val="00725CB1"/>
    <w:rsid w:val="007304CC"/>
    <w:rsid w:val="0073118E"/>
    <w:rsid w:val="0073588B"/>
    <w:rsid w:val="00735C4C"/>
    <w:rsid w:val="0074215E"/>
    <w:rsid w:val="00742413"/>
    <w:rsid w:val="00746412"/>
    <w:rsid w:val="007470C9"/>
    <w:rsid w:val="007542AE"/>
    <w:rsid w:val="00755C56"/>
    <w:rsid w:val="0075613D"/>
    <w:rsid w:val="007607C5"/>
    <w:rsid w:val="00761641"/>
    <w:rsid w:val="00764298"/>
    <w:rsid w:val="0076536D"/>
    <w:rsid w:val="007653A1"/>
    <w:rsid w:val="00766BD4"/>
    <w:rsid w:val="00770D07"/>
    <w:rsid w:val="007727EB"/>
    <w:rsid w:val="00781E16"/>
    <w:rsid w:val="00785FBD"/>
    <w:rsid w:val="00790BF9"/>
    <w:rsid w:val="0079527F"/>
    <w:rsid w:val="00795F6E"/>
    <w:rsid w:val="007A2381"/>
    <w:rsid w:val="007A2590"/>
    <w:rsid w:val="007A44C4"/>
    <w:rsid w:val="007A44E7"/>
    <w:rsid w:val="007A51E4"/>
    <w:rsid w:val="007B0FA1"/>
    <w:rsid w:val="007B34A1"/>
    <w:rsid w:val="007B533C"/>
    <w:rsid w:val="007B6EE9"/>
    <w:rsid w:val="007C06F6"/>
    <w:rsid w:val="007C0800"/>
    <w:rsid w:val="007C425E"/>
    <w:rsid w:val="007C5BF2"/>
    <w:rsid w:val="007C7BB0"/>
    <w:rsid w:val="007D04F7"/>
    <w:rsid w:val="007E14EC"/>
    <w:rsid w:val="007E1B88"/>
    <w:rsid w:val="007E3802"/>
    <w:rsid w:val="007E5CEE"/>
    <w:rsid w:val="007E6B55"/>
    <w:rsid w:val="007F1F9F"/>
    <w:rsid w:val="007F3460"/>
    <w:rsid w:val="007F3715"/>
    <w:rsid w:val="0080530B"/>
    <w:rsid w:val="0080660A"/>
    <w:rsid w:val="00810645"/>
    <w:rsid w:val="00813FF9"/>
    <w:rsid w:val="00814A0B"/>
    <w:rsid w:val="008222F3"/>
    <w:rsid w:val="008249F5"/>
    <w:rsid w:val="008261C7"/>
    <w:rsid w:val="00826893"/>
    <w:rsid w:val="00827D12"/>
    <w:rsid w:val="00830FC4"/>
    <w:rsid w:val="008353C0"/>
    <w:rsid w:val="0083671A"/>
    <w:rsid w:val="00840C35"/>
    <w:rsid w:val="00842834"/>
    <w:rsid w:val="00844476"/>
    <w:rsid w:val="0084521E"/>
    <w:rsid w:val="00850953"/>
    <w:rsid w:val="00853212"/>
    <w:rsid w:val="00853587"/>
    <w:rsid w:val="00854D09"/>
    <w:rsid w:val="00854F14"/>
    <w:rsid w:val="0085632F"/>
    <w:rsid w:val="00857760"/>
    <w:rsid w:val="00861CFA"/>
    <w:rsid w:val="00861E51"/>
    <w:rsid w:val="00862771"/>
    <w:rsid w:val="008648D8"/>
    <w:rsid w:val="00864D60"/>
    <w:rsid w:val="008656E9"/>
    <w:rsid w:val="00865FF4"/>
    <w:rsid w:val="00870B98"/>
    <w:rsid w:val="0087129E"/>
    <w:rsid w:val="008857EE"/>
    <w:rsid w:val="00895049"/>
    <w:rsid w:val="00895257"/>
    <w:rsid w:val="00895682"/>
    <w:rsid w:val="008972C9"/>
    <w:rsid w:val="008A4732"/>
    <w:rsid w:val="008B5E62"/>
    <w:rsid w:val="008B7932"/>
    <w:rsid w:val="008C0247"/>
    <w:rsid w:val="008C1B6A"/>
    <w:rsid w:val="008D0F17"/>
    <w:rsid w:val="008D285D"/>
    <w:rsid w:val="008D5953"/>
    <w:rsid w:val="008E0981"/>
    <w:rsid w:val="008E243D"/>
    <w:rsid w:val="008E5193"/>
    <w:rsid w:val="008E5332"/>
    <w:rsid w:val="008E7F63"/>
    <w:rsid w:val="008F2E6D"/>
    <w:rsid w:val="008F629D"/>
    <w:rsid w:val="00900750"/>
    <w:rsid w:val="009008FA"/>
    <w:rsid w:val="00901242"/>
    <w:rsid w:val="0090539B"/>
    <w:rsid w:val="009107C4"/>
    <w:rsid w:val="00910F32"/>
    <w:rsid w:val="00911024"/>
    <w:rsid w:val="009126E3"/>
    <w:rsid w:val="009166AF"/>
    <w:rsid w:val="009204FB"/>
    <w:rsid w:val="00921508"/>
    <w:rsid w:val="009226A0"/>
    <w:rsid w:val="00923234"/>
    <w:rsid w:val="009263BF"/>
    <w:rsid w:val="009318C0"/>
    <w:rsid w:val="009330D8"/>
    <w:rsid w:val="00937747"/>
    <w:rsid w:val="00940730"/>
    <w:rsid w:val="00942FA0"/>
    <w:rsid w:val="00944F16"/>
    <w:rsid w:val="00947200"/>
    <w:rsid w:val="009474F2"/>
    <w:rsid w:val="00950A24"/>
    <w:rsid w:val="0095217E"/>
    <w:rsid w:val="00953D72"/>
    <w:rsid w:val="009541C4"/>
    <w:rsid w:val="00955746"/>
    <w:rsid w:val="00963216"/>
    <w:rsid w:val="0096379D"/>
    <w:rsid w:val="009641CE"/>
    <w:rsid w:val="00971963"/>
    <w:rsid w:val="009724CD"/>
    <w:rsid w:val="00975D07"/>
    <w:rsid w:val="00980DBB"/>
    <w:rsid w:val="00981418"/>
    <w:rsid w:val="009840DA"/>
    <w:rsid w:val="00984558"/>
    <w:rsid w:val="00992DC4"/>
    <w:rsid w:val="009938A9"/>
    <w:rsid w:val="009952CA"/>
    <w:rsid w:val="009975F4"/>
    <w:rsid w:val="009A124D"/>
    <w:rsid w:val="009A35A5"/>
    <w:rsid w:val="009A40CE"/>
    <w:rsid w:val="009A40DA"/>
    <w:rsid w:val="009A5FA3"/>
    <w:rsid w:val="009B1872"/>
    <w:rsid w:val="009B3C0A"/>
    <w:rsid w:val="009B463D"/>
    <w:rsid w:val="009B48F4"/>
    <w:rsid w:val="009B4A32"/>
    <w:rsid w:val="009C2E3B"/>
    <w:rsid w:val="009D00A5"/>
    <w:rsid w:val="009D42F0"/>
    <w:rsid w:val="009D4467"/>
    <w:rsid w:val="009D5220"/>
    <w:rsid w:val="009E279D"/>
    <w:rsid w:val="009E3B74"/>
    <w:rsid w:val="009E485A"/>
    <w:rsid w:val="009E51B9"/>
    <w:rsid w:val="009F0262"/>
    <w:rsid w:val="009F32F0"/>
    <w:rsid w:val="00A00EB4"/>
    <w:rsid w:val="00A04548"/>
    <w:rsid w:val="00A04CB8"/>
    <w:rsid w:val="00A06D82"/>
    <w:rsid w:val="00A10C43"/>
    <w:rsid w:val="00A11F3F"/>
    <w:rsid w:val="00A12811"/>
    <w:rsid w:val="00A12AE4"/>
    <w:rsid w:val="00A12CD7"/>
    <w:rsid w:val="00A15261"/>
    <w:rsid w:val="00A17602"/>
    <w:rsid w:val="00A17715"/>
    <w:rsid w:val="00A209C0"/>
    <w:rsid w:val="00A22C8A"/>
    <w:rsid w:val="00A23E04"/>
    <w:rsid w:val="00A2503F"/>
    <w:rsid w:val="00A252A8"/>
    <w:rsid w:val="00A331A1"/>
    <w:rsid w:val="00A34864"/>
    <w:rsid w:val="00A35436"/>
    <w:rsid w:val="00A35D81"/>
    <w:rsid w:val="00A511F0"/>
    <w:rsid w:val="00A51389"/>
    <w:rsid w:val="00A51D34"/>
    <w:rsid w:val="00A52DC7"/>
    <w:rsid w:val="00A53E32"/>
    <w:rsid w:val="00A54820"/>
    <w:rsid w:val="00A60C2A"/>
    <w:rsid w:val="00A60E66"/>
    <w:rsid w:val="00A62A08"/>
    <w:rsid w:val="00A665F0"/>
    <w:rsid w:val="00A669F2"/>
    <w:rsid w:val="00A67D09"/>
    <w:rsid w:val="00A73BF7"/>
    <w:rsid w:val="00A7431E"/>
    <w:rsid w:val="00A76153"/>
    <w:rsid w:val="00A76215"/>
    <w:rsid w:val="00A77296"/>
    <w:rsid w:val="00A8059F"/>
    <w:rsid w:val="00A82B7F"/>
    <w:rsid w:val="00A83A16"/>
    <w:rsid w:val="00A8586A"/>
    <w:rsid w:val="00A91A25"/>
    <w:rsid w:val="00A93220"/>
    <w:rsid w:val="00A93D02"/>
    <w:rsid w:val="00AA0A17"/>
    <w:rsid w:val="00AA119E"/>
    <w:rsid w:val="00AA1886"/>
    <w:rsid w:val="00AA3354"/>
    <w:rsid w:val="00AA4B44"/>
    <w:rsid w:val="00AB294D"/>
    <w:rsid w:val="00AB5833"/>
    <w:rsid w:val="00AB61C9"/>
    <w:rsid w:val="00AC0041"/>
    <w:rsid w:val="00AC46E0"/>
    <w:rsid w:val="00AC7228"/>
    <w:rsid w:val="00AC73EC"/>
    <w:rsid w:val="00AC7775"/>
    <w:rsid w:val="00AD0A37"/>
    <w:rsid w:val="00AD31F7"/>
    <w:rsid w:val="00AD4DF6"/>
    <w:rsid w:val="00AD510A"/>
    <w:rsid w:val="00AD60F4"/>
    <w:rsid w:val="00AE04D9"/>
    <w:rsid w:val="00AE12B7"/>
    <w:rsid w:val="00AE287F"/>
    <w:rsid w:val="00AE3096"/>
    <w:rsid w:val="00AE3379"/>
    <w:rsid w:val="00AE3ED5"/>
    <w:rsid w:val="00AE44E0"/>
    <w:rsid w:val="00AE683C"/>
    <w:rsid w:val="00AE75CD"/>
    <w:rsid w:val="00AE7F0C"/>
    <w:rsid w:val="00AF4879"/>
    <w:rsid w:val="00AF4900"/>
    <w:rsid w:val="00AF5ABE"/>
    <w:rsid w:val="00AF5D62"/>
    <w:rsid w:val="00AF662E"/>
    <w:rsid w:val="00B01C73"/>
    <w:rsid w:val="00B0472D"/>
    <w:rsid w:val="00B07350"/>
    <w:rsid w:val="00B11D78"/>
    <w:rsid w:val="00B12CB8"/>
    <w:rsid w:val="00B12D1B"/>
    <w:rsid w:val="00B225CD"/>
    <w:rsid w:val="00B22E9D"/>
    <w:rsid w:val="00B236EA"/>
    <w:rsid w:val="00B27297"/>
    <w:rsid w:val="00B27DAA"/>
    <w:rsid w:val="00B36F11"/>
    <w:rsid w:val="00B41A93"/>
    <w:rsid w:val="00B427A5"/>
    <w:rsid w:val="00B5000B"/>
    <w:rsid w:val="00B51921"/>
    <w:rsid w:val="00B5295A"/>
    <w:rsid w:val="00B54D74"/>
    <w:rsid w:val="00B60CCF"/>
    <w:rsid w:val="00B630B3"/>
    <w:rsid w:val="00B6353A"/>
    <w:rsid w:val="00B6580F"/>
    <w:rsid w:val="00B665C6"/>
    <w:rsid w:val="00B668BD"/>
    <w:rsid w:val="00B7046D"/>
    <w:rsid w:val="00B718C6"/>
    <w:rsid w:val="00B72296"/>
    <w:rsid w:val="00B752C4"/>
    <w:rsid w:val="00B81B46"/>
    <w:rsid w:val="00B81CBE"/>
    <w:rsid w:val="00B82248"/>
    <w:rsid w:val="00B8478B"/>
    <w:rsid w:val="00B877B5"/>
    <w:rsid w:val="00B951DC"/>
    <w:rsid w:val="00B97C45"/>
    <w:rsid w:val="00BA1BFD"/>
    <w:rsid w:val="00BA3146"/>
    <w:rsid w:val="00BA4D11"/>
    <w:rsid w:val="00BA4DD2"/>
    <w:rsid w:val="00BB4BA4"/>
    <w:rsid w:val="00BB610A"/>
    <w:rsid w:val="00BB6D47"/>
    <w:rsid w:val="00BB7CF9"/>
    <w:rsid w:val="00BC009F"/>
    <w:rsid w:val="00BC243A"/>
    <w:rsid w:val="00BC610D"/>
    <w:rsid w:val="00BC6BE9"/>
    <w:rsid w:val="00BD15A3"/>
    <w:rsid w:val="00BD3D7D"/>
    <w:rsid w:val="00BD5007"/>
    <w:rsid w:val="00BD75E6"/>
    <w:rsid w:val="00BE27AF"/>
    <w:rsid w:val="00BE5F54"/>
    <w:rsid w:val="00BE72D2"/>
    <w:rsid w:val="00BF3872"/>
    <w:rsid w:val="00BF5D8D"/>
    <w:rsid w:val="00C007F7"/>
    <w:rsid w:val="00C013F5"/>
    <w:rsid w:val="00C0314A"/>
    <w:rsid w:val="00C0505C"/>
    <w:rsid w:val="00C073CA"/>
    <w:rsid w:val="00C11BD0"/>
    <w:rsid w:val="00C12706"/>
    <w:rsid w:val="00C1316F"/>
    <w:rsid w:val="00C20215"/>
    <w:rsid w:val="00C21FE6"/>
    <w:rsid w:val="00C23547"/>
    <w:rsid w:val="00C25826"/>
    <w:rsid w:val="00C355F3"/>
    <w:rsid w:val="00C3657A"/>
    <w:rsid w:val="00C426FD"/>
    <w:rsid w:val="00C436CE"/>
    <w:rsid w:val="00C43CE4"/>
    <w:rsid w:val="00C4456B"/>
    <w:rsid w:val="00C461A6"/>
    <w:rsid w:val="00C47AED"/>
    <w:rsid w:val="00C51750"/>
    <w:rsid w:val="00C55521"/>
    <w:rsid w:val="00C665F4"/>
    <w:rsid w:val="00C6716C"/>
    <w:rsid w:val="00C67283"/>
    <w:rsid w:val="00C718B0"/>
    <w:rsid w:val="00C756ED"/>
    <w:rsid w:val="00C80C2F"/>
    <w:rsid w:val="00C82325"/>
    <w:rsid w:val="00C86113"/>
    <w:rsid w:val="00C91D7A"/>
    <w:rsid w:val="00C9605C"/>
    <w:rsid w:val="00CA0E66"/>
    <w:rsid w:val="00CA3430"/>
    <w:rsid w:val="00CA3C3E"/>
    <w:rsid w:val="00CA496A"/>
    <w:rsid w:val="00CA50A2"/>
    <w:rsid w:val="00CA7C37"/>
    <w:rsid w:val="00CB6AA6"/>
    <w:rsid w:val="00CB72C7"/>
    <w:rsid w:val="00CB748D"/>
    <w:rsid w:val="00CC09A5"/>
    <w:rsid w:val="00CC1B79"/>
    <w:rsid w:val="00CC54A0"/>
    <w:rsid w:val="00CC66E4"/>
    <w:rsid w:val="00CC6FEA"/>
    <w:rsid w:val="00CC7076"/>
    <w:rsid w:val="00CC7151"/>
    <w:rsid w:val="00CD2871"/>
    <w:rsid w:val="00CD2933"/>
    <w:rsid w:val="00CD7341"/>
    <w:rsid w:val="00CE336C"/>
    <w:rsid w:val="00CE5FC3"/>
    <w:rsid w:val="00CE6698"/>
    <w:rsid w:val="00CE7C73"/>
    <w:rsid w:val="00CF0B91"/>
    <w:rsid w:val="00CF1BE3"/>
    <w:rsid w:val="00D01F60"/>
    <w:rsid w:val="00D02C4A"/>
    <w:rsid w:val="00D04646"/>
    <w:rsid w:val="00D10D31"/>
    <w:rsid w:val="00D115D6"/>
    <w:rsid w:val="00D1355A"/>
    <w:rsid w:val="00D15F68"/>
    <w:rsid w:val="00D17FBC"/>
    <w:rsid w:val="00D208A3"/>
    <w:rsid w:val="00D252B2"/>
    <w:rsid w:val="00D27E5D"/>
    <w:rsid w:val="00D30B5E"/>
    <w:rsid w:val="00D31FE8"/>
    <w:rsid w:val="00D33A66"/>
    <w:rsid w:val="00D3507A"/>
    <w:rsid w:val="00D36952"/>
    <w:rsid w:val="00D4110C"/>
    <w:rsid w:val="00D413C9"/>
    <w:rsid w:val="00D45E3D"/>
    <w:rsid w:val="00D538CE"/>
    <w:rsid w:val="00D56DEA"/>
    <w:rsid w:val="00D63EFF"/>
    <w:rsid w:val="00D65570"/>
    <w:rsid w:val="00D65D19"/>
    <w:rsid w:val="00D67327"/>
    <w:rsid w:val="00D70E11"/>
    <w:rsid w:val="00D74CE3"/>
    <w:rsid w:val="00D7543F"/>
    <w:rsid w:val="00D76D35"/>
    <w:rsid w:val="00D76F9F"/>
    <w:rsid w:val="00D77A09"/>
    <w:rsid w:val="00D77DE6"/>
    <w:rsid w:val="00D81DB0"/>
    <w:rsid w:val="00D844DF"/>
    <w:rsid w:val="00D84D01"/>
    <w:rsid w:val="00D91DA4"/>
    <w:rsid w:val="00D94C09"/>
    <w:rsid w:val="00D9639B"/>
    <w:rsid w:val="00DA10A4"/>
    <w:rsid w:val="00DA6924"/>
    <w:rsid w:val="00DA77F0"/>
    <w:rsid w:val="00DB21DF"/>
    <w:rsid w:val="00DB3BBC"/>
    <w:rsid w:val="00DC0203"/>
    <w:rsid w:val="00DC0D24"/>
    <w:rsid w:val="00DC1ECF"/>
    <w:rsid w:val="00DC4FDC"/>
    <w:rsid w:val="00DD0882"/>
    <w:rsid w:val="00DD2360"/>
    <w:rsid w:val="00DD296B"/>
    <w:rsid w:val="00DD63BB"/>
    <w:rsid w:val="00DE1608"/>
    <w:rsid w:val="00DE71EA"/>
    <w:rsid w:val="00DF08B6"/>
    <w:rsid w:val="00DF11AB"/>
    <w:rsid w:val="00E0198E"/>
    <w:rsid w:val="00E0228D"/>
    <w:rsid w:val="00E03621"/>
    <w:rsid w:val="00E06F0F"/>
    <w:rsid w:val="00E10BAF"/>
    <w:rsid w:val="00E11693"/>
    <w:rsid w:val="00E154F5"/>
    <w:rsid w:val="00E20E71"/>
    <w:rsid w:val="00E2235E"/>
    <w:rsid w:val="00E25E77"/>
    <w:rsid w:val="00E3330B"/>
    <w:rsid w:val="00E3355A"/>
    <w:rsid w:val="00E40507"/>
    <w:rsid w:val="00E40DAC"/>
    <w:rsid w:val="00E45705"/>
    <w:rsid w:val="00E46AA3"/>
    <w:rsid w:val="00E47437"/>
    <w:rsid w:val="00E5013E"/>
    <w:rsid w:val="00E51944"/>
    <w:rsid w:val="00E52539"/>
    <w:rsid w:val="00E54D65"/>
    <w:rsid w:val="00E572DF"/>
    <w:rsid w:val="00E60498"/>
    <w:rsid w:val="00E67179"/>
    <w:rsid w:val="00E67764"/>
    <w:rsid w:val="00E77874"/>
    <w:rsid w:val="00E812EF"/>
    <w:rsid w:val="00E81442"/>
    <w:rsid w:val="00E8205E"/>
    <w:rsid w:val="00E85FA1"/>
    <w:rsid w:val="00E930B3"/>
    <w:rsid w:val="00E94473"/>
    <w:rsid w:val="00E9507E"/>
    <w:rsid w:val="00E95DBE"/>
    <w:rsid w:val="00EA338A"/>
    <w:rsid w:val="00EA4150"/>
    <w:rsid w:val="00EA5AA4"/>
    <w:rsid w:val="00EB0503"/>
    <w:rsid w:val="00EB1925"/>
    <w:rsid w:val="00EB1E03"/>
    <w:rsid w:val="00EC10C4"/>
    <w:rsid w:val="00EC2BA0"/>
    <w:rsid w:val="00EC7F36"/>
    <w:rsid w:val="00ED1076"/>
    <w:rsid w:val="00ED368B"/>
    <w:rsid w:val="00ED5331"/>
    <w:rsid w:val="00ED5E8D"/>
    <w:rsid w:val="00ED6CBC"/>
    <w:rsid w:val="00ED6DC5"/>
    <w:rsid w:val="00ED6EF6"/>
    <w:rsid w:val="00EE3097"/>
    <w:rsid w:val="00EE50DC"/>
    <w:rsid w:val="00EE685F"/>
    <w:rsid w:val="00EF6A7C"/>
    <w:rsid w:val="00F00550"/>
    <w:rsid w:val="00F02B3B"/>
    <w:rsid w:val="00F059EE"/>
    <w:rsid w:val="00F1261E"/>
    <w:rsid w:val="00F13228"/>
    <w:rsid w:val="00F15B21"/>
    <w:rsid w:val="00F15B58"/>
    <w:rsid w:val="00F17CBC"/>
    <w:rsid w:val="00F222AE"/>
    <w:rsid w:val="00F2363D"/>
    <w:rsid w:val="00F3008A"/>
    <w:rsid w:val="00F308DD"/>
    <w:rsid w:val="00F33427"/>
    <w:rsid w:val="00F3628B"/>
    <w:rsid w:val="00F40B2B"/>
    <w:rsid w:val="00F43250"/>
    <w:rsid w:val="00F503A4"/>
    <w:rsid w:val="00F50E97"/>
    <w:rsid w:val="00F52663"/>
    <w:rsid w:val="00F56311"/>
    <w:rsid w:val="00F613A6"/>
    <w:rsid w:val="00F62C5A"/>
    <w:rsid w:val="00F64295"/>
    <w:rsid w:val="00F660B6"/>
    <w:rsid w:val="00F70672"/>
    <w:rsid w:val="00F7554E"/>
    <w:rsid w:val="00F77957"/>
    <w:rsid w:val="00F80073"/>
    <w:rsid w:val="00F8136B"/>
    <w:rsid w:val="00F837AA"/>
    <w:rsid w:val="00F86156"/>
    <w:rsid w:val="00F866DD"/>
    <w:rsid w:val="00F90E47"/>
    <w:rsid w:val="00F9108F"/>
    <w:rsid w:val="00F9407A"/>
    <w:rsid w:val="00F96268"/>
    <w:rsid w:val="00FA1B50"/>
    <w:rsid w:val="00FA3148"/>
    <w:rsid w:val="00FA632E"/>
    <w:rsid w:val="00FA75EB"/>
    <w:rsid w:val="00FA7745"/>
    <w:rsid w:val="00FB076C"/>
    <w:rsid w:val="00FB17DA"/>
    <w:rsid w:val="00FB4B83"/>
    <w:rsid w:val="00FB5D18"/>
    <w:rsid w:val="00FC008D"/>
    <w:rsid w:val="00FC1E06"/>
    <w:rsid w:val="00FC4592"/>
    <w:rsid w:val="00FC48F4"/>
    <w:rsid w:val="00FC721A"/>
    <w:rsid w:val="00FC78ED"/>
    <w:rsid w:val="00FD372F"/>
    <w:rsid w:val="00FD37CA"/>
    <w:rsid w:val="00FD5664"/>
    <w:rsid w:val="00FD612E"/>
    <w:rsid w:val="00FE18C5"/>
    <w:rsid w:val="00FE3098"/>
    <w:rsid w:val="00FE68A8"/>
    <w:rsid w:val="00FE6A78"/>
    <w:rsid w:val="00FE6D9C"/>
    <w:rsid w:val="00FF1E29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0ED9D5"/>
  <w15:docId w15:val="{07FC5C5B-BB38-4CA5-BFF8-69F6B27F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639B"/>
  </w:style>
  <w:style w:type="paragraph" w:styleId="Heading1">
    <w:name w:val="heading 1"/>
    <w:basedOn w:val="Normal"/>
    <w:next w:val="Normal"/>
    <w:uiPriority w:val="1"/>
    <w:qFormat/>
    <w:rsid w:val="005A6175"/>
    <w:pPr>
      <w:spacing w:after="240"/>
      <w:outlineLvl w:val="0"/>
    </w:pPr>
    <w:rPr>
      <w:rFonts w:asciiTheme="majorHAnsi" w:hAnsiTheme="majorHAnsi"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577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577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577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577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5776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5776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5776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5776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4A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9D00A5"/>
    <w:rPr>
      <w:rFonts w:ascii="Tahoma" w:hAnsi="Tahoma" w:cs="Tahoma"/>
      <w:szCs w:val="16"/>
    </w:rPr>
  </w:style>
  <w:style w:type="paragraph" w:customStyle="1" w:styleId="Amount">
    <w:name w:val="Amount"/>
    <w:basedOn w:val="Normal"/>
    <w:uiPriority w:val="1"/>
    <w:unhideWhenUsed/>
    <w:rsid w:val="00AE04D9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857760"/>
  </w:style>
  <w:style w:type="paragraph" w:styleId="BlockText">
    <w:name w:val="Block Text"/>
    <w:basedOn w:val="Normal"/>
    <w:semiHidden/>
    <w:unhideWhenUsed/>
    <w:rsid w:val="00C47AE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85776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57760"/>
  </w:style>
  <w:style w:type="paragraph" w:styleId="BodyText2">
    <w:name w:val="Body Text 2"/>
    <w:basedOn w:val="Normal"/>
    <w:link w:val="BodyText2Char"/>
    <w:semiHidden/>
    <w:unhideWhenUsed/>
    <w:rsid w:val="0085776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857760"/>
  </w:style>
  <w:style w:type="paragraph" w:styleId="BodyText3">
    <w:name w:val="Body Text 3"/>
    <w:basedOn w:val="Normal"/>
    <w:link w:val="BodyText3Char"/>
    <w:semiHidden/>
    <w:unhideWhenUsed/>
    <w:rsid w:val="0085776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57760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5776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57760"/>
  </w:style>
  <w:style w:type="paragraph" w:styleId="BodyTextIndent">
    <w:name w:val="Body Text Indent"/>
    <w:basedOn w:val="Normal"/>
    <w:link w:val="BodyTextIndentChar"/>
    <w:semiHidden/>
    <w:unhideWhenUsed/>
    <w:rsid w:val="0085776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85776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85776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857760"/>
  </w:style>
  <w:style w:type="paragraph" w:styleId="BodyTextIndent2">
    <w:name w:val="Body Text Indent 2"/>
    <w:basedOn w:val="Normal"/>
    <w:link w:val="BodyTextIndent2Char"/>
    <w:semiHidden/>
    <w:unhideWhenUsed/>
    <w:rsid w:val="0085776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57760"/>
  </w:style>
  <w:style w:type="paragraph" w:styleId="BodyTextIndent3">
    <w:name w:val="Body Text Indent 3"/>
    <w:basedOn w:val="Normal"/>
    <w:link w:val="BodyTextIndent3Char"/>
    <w:semiHidden/>
    <w:unhideWhenUsed/>
    <w:rsid w:val="00857760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5776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57760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857760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857760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857760"/>
  </w:style>
  <w:style w:type="table" w:styleId="ColorfulGrid">
    <w:name w:val="Colorful Grid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857760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57760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5776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57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5776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857760"/>
  </w:style>
  <w:style w:type="character" w:customStyle="1" w:styleId="DateChar">
    <w:name w:val="Date Char"/>
    <w:basedOn w:val="DefaultParagraphFont"/>
    <w:link w:val="Date"/>
    <w:semiHidden/>
    <w:rsid w:val="00857760"/>
  </w:style>
  <w:style w:type="paragraph" w:styleId="DocumentMap">
    <w:name w:val="Document Map"/>
    <w:basedOn w:val="Normal"/>
    <w:link w:val="DocumentMapChar"/>
    <w:semiHidden/>
    <w:unhideWhenUsed/>
    <w:rsid w:val="0085776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5776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57760"/>
  </w:style>
  <w:style w:type="character" w:customStyle="1" w:styleId="E-mailSignatureChar">
    <w:name w:val="E-mail Signature Char"/>
    <w:basedOn w:val="DefaultParagraphFont"/>
    <w:link w:val="E-mailSignature"/>
    <w:semiHidden/>
    <w:rsid w:val="00857760"/>
  </w:style>
  <w:style w:type="character" w:styleId="Emphasis">
    <w:name w:val="Emphasis"/>
    <w:basedOn w:val="DefaultParagraphFont"/>
    <w:semiHidden/>
    <w:unhideWhenUsed/>
    <w:qFormat/>
    <w:rsid w:val="00857760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857760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857760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57760"/>
    <w:rPr>
      <w:szCs w:val="20"/>
    </w:rPr>
  </w:style>
  <w:style w:type="paragraph" w:styleId="EnvelopeAddress">
    <w:name w:val="envelope address"/>
    <w:basedOn w:val="Normal"/>
    <w:semiHidden/>
    <w:unhideWhenUsed/>
    <w:rsid w:val="0085776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57760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857760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2"/>
    <w:unhideWhenUsed/>
    <w:rsid w:val="008577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2"/>
    <w:rsid w:val="00CC7076"/>
  </w:style>
  <w:style w:type="character" w:styleId="FootnoteReference">
    <w:name w:val="footnote reference"/>
    <w:basedOn w:val="DefaultParagraphFont"/>
    <w:semiHidden/>
    <w:unhideWhenUsed/>
    <w:rsid w:val="00857760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857760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57760"/>
    <w:rPr>
      <w:szCs w:val="20"/>
    </w:rPr>
  </w:style>
  <w:style w:type="table" w:styleId="GridTable1Light">
    <w:name w:val="Grid Table 1 Light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5776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5776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5776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5776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5776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5776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5776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5776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5776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5776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5776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5776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5776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5776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857760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2"/>
    <w:unhideWhenUsed/>
    <w:rsid w:val="008577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2"/>
    <w:rsid w:val="00CC7076"/>
  </w:style>
  <w:style w:type="character" w:customStyle="1" w:styleId="Heading2Char">
    <w:name w:val="Heading 2 Char"/>
    <w:basedOn w:val="DefaultParagraphFont"/>
    <w:link w:val="Heading2"/>
    <w:semiHidden/>
    <w:rsid w:val="008577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8577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85776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85776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8577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8577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85776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85776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857760"/>
  </w:style>
  <w:style w:type="paragraph" w:styleId="HTMLAddress">
    <w:name w:val="HTML Address"/>
    <w:basedOn w:val="Normal"/>
    <w:link w:val="HTMLAddressChar"/>
    <w:semiHidden/>
    <w:unhideWhenUsed/>
    <w:rsid w:val="00857760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57760"/>
    <w:rPr>
      <w:i/>
      <w:iCs/>
    </w:rPr>
  </w:style>
  <w:style w:type="character" w:styleId="HTMLCite">
    <w:name w:val="HTML Cite"/>
    <w:basedOn w:val="DefaultParagraphFont"/>
    <w:semiHidden/>
    <w:unhideWhenUsed/>
    <w:rsid w:val="00857760"/>
    <w:rPr>
      <w:i/>
      <w:iCs/>
    </w:rPr>
  </w:style>
  <w:style w:type="character" w:styleId="HTMLCode">
    <w:name w:val="HTML Code"/>
    <w:basedOn w:val="DefaultParagraphFont"/>
    <w:semiHidden/>
    <w:unhideWhenUsed/>
    <w:rsid w:val="0085776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857760"/>
    <w:rPr>
      <w:i/>
      <w:iCs/>
    </w:rPr>
  </w:style>
  <w:style w:type="character" w:styleId="HTMLKeyboard">
    <w:name w:val="HTML Keyboard"/>
    <w:basedOn w:val="DefaultParagraphFont"/>
    <w:semiHidden/>
    <w:unhideWhenUsed/>
    <w:rsid w:val="0085776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5776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57760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85776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85776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857760"/>
    <w:rPr>
      <w:i/>
      <w:iCs/>
    </w:rPr>
  </w:style>
  <w:style w:type="character" w:styleId="Hyperlink">
    <w:name w:val="Hyperlink"/>
    <w:basedOn w:val="DefaultParagraphFont"/>
    <w:unhideWhenUsed/>
    <w:rsid w:val="00857760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857760"/>
    <w:pPr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857760"/>
    <w:pPr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857760"/>
    <w:pPr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857760"/>
    <w:pPr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857760"/>
    <w:pPr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857760"/>
    <w:pPr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857760"/>
    <w:pPr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857760"/>
    <w:pPr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857760"/>
    <w:pPr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85776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665F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665F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65F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665F0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577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5776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5776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5776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5776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5776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5776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857760"/>
  </w:style>
  <w:style w:type="paragraph" w:styleId="List">
    <w:name w:val="List"/>
    <w:basedOn w:val="Normal"/>
    <w:semiHidden/>
    <w:unhideWhenUsed/>
    <w:rsid w:val="00857760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857760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857760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857760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857760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857760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857760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57760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57760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57760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57760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857760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857760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857760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857760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857760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57760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57760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57760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5776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5776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5776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5776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5776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5776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5776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5776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5776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5776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5776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5776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5776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5776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5776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5776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85776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5776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85776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8577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5776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857760"/>
  </w:style>
  <w:style w:type="paragraph" w:styleId="NormalWeb">
    <w:name w:val="Normal (Web)"/>
    <w:basedOn w:val="Normal"/>
    <w:semiHidden/>
    <w:unhideWhenUsed/>
    <w:rsid w:val="00857760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57760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57760"/>
  </w:style>
  <w:style w:type="character" w:customStyle="1" w:styleId="NoteHeadingChar">
    <w:name w:val="Note Heading Char"/>
    <w:basedOn w:val="DefaultParagraphFont"/>
    <w:link w:val="NoteHeading"/>
    <w:semiHidden/>
    <w:rsid w:val="00857760"/>
  </w:style>
  <w:style w:type="character" w:styleId="PageNumber">
    <w:name w:val="page number"/>
    <w:basedOn w:val="DefaultParagraphFont"/>
    <w:semiHidden/>
    <w:unhideWhenUsed/>
    <w:rsid w:val="00857760"/>
  </w:style>
  <w:style w:type="character" w:styleId="PlaceholderText">
    <w:name w:val="Placeholder Text"/>
    <w:basedOn w:val="DefaultParagraphFont"/>
    <w:uiPriority w:val="99"/>
    <w:semiHidden/>
    <w:rsid w:val="00A665F0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85776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5776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5776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5776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5776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85776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5776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5776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5776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57760"/>
  </w:style>
  <w:style w:type="character" w:customStyle="1" w:styleId="SalutationChar">
    <w:name w:val="Salutation Char"/>
    <w:basedOn w:val="DefaultParagraphFont"/>
    <w:link w:val="Salutation"/>
    <w:semiHidden/>
    <w:rsid w:val="00857760"/>
  </w:style>
  <w:style w:type="paragraph" w:styleId="Signature">
    <w:name w:val="Signature"/>
    <w:basedOn w:val="Normal"/>
    <w:link w:val="SignatureChar"/>
    <w:semiHidden/>
    <w:unhideWhenUsed/>
    <w:rsid w:val="00857760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857760"/>
  </w:style>
  <w:style w:type="character" w:styleId="SmartHyperlink">
    <w:name w:val="Smart Hyperlink"/>
    <w:basedOn w:val="DefaultParagraphFont"/>
    <w:uiPriority w:val="99"/>
    <w:semiHidden/>
    <w:unhideWhenUsed/>
    <w:rsid w:val="00857760"/>
    <w:rPr>
      <w:u w:val="dotted"/>
    </w:rPr>
  </w:style>
  <w:style w:type="character" w:styleId="Strong">
    <w:name w:val="Strong"/>
    <w:basedOn w:val="DefaultParagraphFont"/>
    <w:semiHidden/>
    <w:unhideWhenUsed/>
    <w:qFormat/>
    <w:rsid w:val="00857760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85776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857760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5776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57760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85776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85776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85776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85776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85776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85776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85776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85776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85776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85776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85776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85776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85776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85776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85776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85776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8577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85776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85776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85776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8577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8577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85776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85776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5776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85776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85776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85776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8577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8577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8577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85776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8577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857760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857760"/>
  </w:style>
  <w:style w:type="table" w:styleId="TableProfessional">
    <w:name w:val="Table Professional"/>
    <w:basedOn w:val="TableNormal"/>
    <w:semiHidden/>
    <w:unhideWhenUsed/>
    <w:rsid w:val="008577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85776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85776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8577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85776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85776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857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85776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85776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8577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8577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857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85776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57760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57760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857760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857760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857760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857760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857760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857760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85776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760"/>
    <w:pPr>
      <w:keepNext/>
      <w:keepLines/>
      <w:spacing w:before="240" w:after="0"/>
      <w:outlineLvl w:val="9"/>
    </w:pPr>
    <w:rPr>
      <w:rFonts w:eastAsiaTheme="majorEastAsia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665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data.gouv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b\AppData\Roaming\Microsoft\Templates\Physical%20inventory%20count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entory Sheet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Physical inventory count sheet.dotx</Template>
  <TotalTime>702</TotalTime>
  <Pages>1</Pages>
  <Words>1457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Hélène H</dc:creator>
  <cp:lastModifiedBy>H H</cp:lastModifiedBy>
  <cp:revision>13</cp:revision>
  <dcterms:created xsi:type="dcterms:W3CDTF">2021-07-23T13:11:00Z</dcterms:created>
  <dcterms:modified xsi:type="dcterms:W3CDTF">2021-07-23T22:00:00Z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